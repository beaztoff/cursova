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14AE" w:rsidRPr="00E91DD5" w:rsidRDefault="00A814AE" w:rsidP="00437817">
      <w:pPr>
        <w:pStyle w:val="affd"/>
        <w:rPr>
          <w:b/>
          <w:szCs w:val="28"/>
          <w:lang w:val="uk-UA" w:eastAsia="ru-RU"/>
        </w:rPr>
      </w:pPr>
      <w:r w:rsidRPr="00E91DD5">
        <w:rPr>
          <w:b/>
          <w:szCs w:val="28"/>
          <w:lang w:val="uk-UA" w:eastAsia="ru-RU"/>
        </w:rPr>
        <w:t>МІНІСТЕРСТВО ОСВІТИ І НАУКИ УКРАЇНИ</w:t>
      </w:r>
    </w:p>
    <w:p w:rsidR="00A814AE" w:rsidRPr="00E91DD5" w:rsidRDefault="00A814AE" w:rsidP="00437817">
      <w:pPr>
        <w:pStyle w:val="affd"/>
        <w:rPr>
          <w:b/>
          <w:szCs w:val="28"/>
          <w:lang w:val="uk-UA" w:eastAsia="ru-RU"/>
        </w:rPr>
      </w:pPr>
      <w:r w:rsidRPr="00E91DD5">
        <w:rPr>
          <w:b/>
          <w:szCs w:val="28"/>
          <w:lang w:val="uk-UA" w:eastAsia="ru-RU"/>
        </w:rPr>
        <w:t>ЗАПОРІЗЬКИЙ НАЦІОНАЛЬНИЙ ТЕХНІЧНИЙ УНІВЕРСИТЕТ</w:t>
      </w:r>
    </w:p>
    <w:p w:rsidR="00424D58" w:rsidRPr="009F0623" w:rsidRDefault="00424D58" w:rsidP="00125DCF">
      <w:pPr>
        <w:pStyle w:val="affd"/>
        <w:jc w:val="left"/>
        <w:rPr>
          <w:sz w:val="32"/>
          <w:lang w:val="uk-UA" w:eastAsia="ru-RU"/>
        </w:rPr>
      </w:pPr>
    </w:p>
    <w:p w:rsidR="00B50B45" w:rsidRDefault="001003CE" w:rsidP="00B50B45">
      <w:pPr>
        <w:pStyle w:val="affd"/>
        <w:spacing w:before="1440"/>
        <w:jc w:val="right"/>
        <w:rPr>
          <w:rFonts w:cs="Times New Roman"/>
          <w:szCs w:val="32"/>
          <w:lang w:val="uk-UA"/>
        </w:rPr>
      </w:pPr>
      <w:r>
        <w:rPr>
          <w:rFonts w:cs="Times New Roman"/>
          <w:szCs w:val="32"/>
          <w:lang w:val="uk-UA"/>
        </w:rPr>
        <w:t>К</w:t>
      </w:r>
      <w:r w:rsidR="00E43987" w:rsidRPr="009F2EC4">
        <w:rPr>
          <w:rFonts w:cs="Times New Roman"/>
          <w:szCs w:val="32"/>
          <w:lang w:val="uk-UA"/>
        </w:rPr>
        <w:t xml:space="preserve">афедра </w:t>
      </w:r>
      <w:r w:rsidR="009F2EC4" w:rsidRPr="009F2EC4">
        <w:rPr>
          <w:rFonts w:cs="Times New Roman"/>
          <w:szCs w:val="32"/>
          <w:lang w:val="uk-UA"/>
        </w:rPr>
        <w:t>програмних засобів</w:t>
      </w:r>
    </w:p>
    <w:p w:rsidR="00B50B45" w:rsidRDefault="00B50B45" w:rsidP="00B50B45">
      <w:pPr>
        <w:pStyle w:val="affd"/>
        <w:spacing w:before="1440"/>
        <w:jc w:val="right"/>
        <w:rPr>
          <w:rFonts w:cs="Times New Roman"/>
          <w:szCs w:val="32"/>
          <w:lang w:val="uk-UA"/>
        </w:rPr>
      </w:pPr>
    </w:p>
    <w:p w:rsidR="00B50B45" w:rsidRDefault="00B50B45" w:rsidP="00B50B45">
      <w:pPr>
        <w:pStyle w:val="affd"/>
        <w:spacing w:before="1440"/>
        <w:jc w:val="right"/>
        <w:rPr>
          <w:rFonts w:cs="Times New Roman"/>
          <w:szCs w:val="32"/>
          <w:lang w:val="uk-UA"/>
        </w:rPr>
      </w:pPr>
    </w:p>
    <w:p w:rsidR="00437817" w:rsidRPr="00B50B45" w:rsidRDefault="00424D58" w:rsidP="00B50B45">
      <w:pPr>
        <w:pStyle w:val="affd"/>
        <w:spacing w:before="1440" w:line="240" w:lineRule="auto"/>
        <w:rPr>
          <w:rFonts w:cs="Times New Roman"/>
          <w:szCs w:val="28"/>
          <w:lang w:val="uk-UA"/>
        </w:rPr>
      </w:pPr>
      <w:r w:rsidRPr="00B50B45">
        <w:rPr>
          <w:b/>
          <w:szCs w:val="28"/>
          <w:lang w:val="uk-UA"/>
        </w:rPr>
        <w:t>К</w:t>
      </w:r>
      <w:r w:rsidR="00E91DD5" w:rsidRPr="00B50B45">
        <w:rPr>
          <w:b/>
          <w:szCs w:val="28"/>
          <w:lang w:val="uk-UA"/>
        </w:rPr>
        <w:t>УРСОВИЙ  ПРОЕКТ</w:t>
      </w:r>
    </w:p>
    <w:p w:rsidR="00E91DD5" w:rsidRPr="00B50B45" w:rsidRDefault="00E91DD5" w:rsidP="00B50B45">
      <w:pPr>
        <w:pStyle w:val="afff"/>
        <w:tabs>
          <w:tab w:val="center" w:pos="4818"/>
          <w:tab w:val="left" w:pos="5790"/>
        </w:tabs>
        <w:spacing w:before="0" w:line="240" w:lineRule="auto"/>
        <w:rPr>
          <w:b/>
          <w:szCs w:val="28"/>
          <w:lang w:val="uk-UA"/>
        </w:rPr>
      </w:pPr>
      <w:r w:rsidRPr="00B50B45">
        <w:rPr>
          <w:b/>
          <w:szCs w:val="28"/>
          <w:lang w:val="uk-UA"/>
        </w:rPr>
        <w:t>(РОБОТА)</w:t>
      </w:r>
    </w:p>
    <w:p w:rsidR="00437817" w:rsidRDefault="00E43987" w:rsidP="00E91DD5">
      <w:pPr>
        <w:pStyle w:val="afff"/>
        <w:spacing w:before="3700" w:line="240" w:lineRule="auto"/>
        <w:rPr>
          <w:u w:val="single"/>
          <w:lang w:val="uk-UA"/>
        </w:rPr>
      </w:pPr>
      <w:r w:rsidRPr="00437817">
        <w:rPr>
          <w:lang w:val="uk-UA"/>
        </w:rPr>
        <w:t xml:space="preserve">з </w:t>
      </w:r>
      <w:r w:rsidR="00424D58" w:rsidRPr="00E91DD5">
        <w:rPr>
          <w:u w:val="single"/>
          <w:lang w:val="uk-UA"/>
        </w:rPr>
        <w:t>дисципліни «</w:t>
      </w:r>
      <w:r w:rsidR="00424D58" w:rsidRPr="00B50B45">
        <w:rPr>
          <w:i/>
          <w:u w:val="single"/>
          <w:lang w:val="uk-UA"/>
        </w:rPr>
        <w:t>Об</w:t>
      </w:r>
      <w:r w:rsidR="00424D58" w:rsidRPr="00B50B45">
        <w:rPr>
          <w:i/>
          <w:u w:val="single"/>
          <w:lang w:val="ru-RU"/>
        </w:rPr>
        <w:t>’</w:t>
      </w:r>
      <w:r w:rsidR="00424D58" w:rsidRPr="00B50B45">
        <w:rPr>
          <w:i/>
          <w:u w:val="single"/>
          <w:lang w:val="uk-UA"/>
        </w:rPr>
        <w:t>єктно-орієнтоване програмування»</w:t>
      </w:r>
    </w:p>
    <w:p w:rsidR="00E91DD5" w:rsidRPr="001003CE" w:rsidRDefault="00E91DD5" w:rsidP="00E91DD5">
      <w:pPr>
        <w:pStyle w:val="afff"/>
        <w:spacing w:before="3700" w:line="240" w:lineRule="auto"/>
        <w:rPr>
          <w:sz w:val="16"/>
          <w:szCs w:val="16"/>
          <w:lang w:val="uk-UA"/>
        </w:rPr>
      </w:pPr>
      <w:r w:rsidRPr="001003CE">
        <w:rPr>
          <w:sz w:val="16"/>
          <w:szCs w:val="16"/>
          <w:lang w:val="uk-UA"/>
        </w:rPr>
        <w:t>(назва дисципліни)</w:t>
      </w:r>
    </w:p>
    <w:p w:rsidR="00601C26" w:rsidRDefault="00424D58" w:rsidP="00601C26">
      <w:pPr>
        <w:pStyle w:val="afff"/>
        <w:spacing w:before="3700"/>
        <w:rPr>
          <w:lang w:val="uk-UA"/>
        </w:rPr>
      </w:pPr>
      <w:r>
        <w:rPr>
          <w:lang w:val="uk-UA"/>
        </w:rPr>
        <w:t>на тему</w:t>
      </w:r>
      <w:r w:rsidR="00B50B45">
        <w:rPr>
          <w:lang w:val="uk-UA"/>
        </w:rPr>
        <w:t>:</w:t>
      </w:r>
      <w:r w:rsidRPr="00B50B45">
        <w:rPr>
          <w:i/>
          <w:u w:val="single"/>
          <w:lang w:val="uk-UA"/>
        </w:rPr>
        <w:t xml:space="preserve"> «</w:t>
      </w:r>
      <w:r w:rsidR="00601C26" w:rsidRPr="00B50B45">
        <w:rPr>
          <w:i/>
          <w:u w:val="single"/>
          <w:lang w:val="uk-UA"/>
        </w:rPr>
        <w:t>Розпорядок заходів</w:t>
      </w:r>
      <w:r w:rsidRPr="00B50B45">
        <w:rPr>
          <w:i/>
          <w:u w:val="single"/>
          <w:lang w:val="uk-UA"/>
        </w:rPr>
        <w:t>»</w:t>
      </w:r>
    </w:p>
    <w:p w:rsidR="00601C26" w:rsidRDefault="00601C26" w:rsidP="00B50B45">
      <w:pPr>
        <w:pStyle w:val="afff"/>
        <w:spacing w:before="3700"/>
        <w:jc w:val="left"/>
        <w:rPr>
          <w:lang w:val="uk-UA"/>
        </w:rPr>
      </w:pPr>
    </w:p>
    <w:p w:rsidR="00B50B45" w:rsidRDefault="00B50B45" w:rsidP="00B50B45">
      <w:pPr>
        <w:pStyle w:val="afff"/>
        <w:spacing w:before="3700"/>
        <w:jc w:val="left"/>
        <w:rPr>
          <w:lang w:val="uk-UA"/>
        </w:rPr>
      </w:pPr>
    </w:p>
    <w:p w:rsidR="00B50B45" w:rsidRPr="003B1CD6" w:rsidRDefault="00B50B45" w:rsidP="003B1CD6">
      <w:pPr>
        <w:pStyle w:val="afff"/>
        <w:spacing w:before="3700" w:line="240" w:lineRule="auto"/>
        <w:ind w:left="4320" w:firstLine="720"/>
        <w:jc w:val="left"/>
        <w:rPr>
          <w:sz w:val="24"/>
          <w:szCs w:val="24"/>
          <w:lang w:val="uk-UA"/>
        </w:rPr>
      </w:pPr>
      <w:r w:rsidRPr="003B1CD6">
        <w:rPr>
          <w:sz w:val="24"/>
          <w:szCs w:val="24"/>
          <w:lang w:val="uk-UA"/>
        </w:rPr>
        <w:t xml:space="preserve">Студентів </w:t>
      </w:r>
      <w:r w:rsidRPr="003B1CD6">
        <w:rPr>
          <w:i/>
          <w:sz w:val="24"/>
          <w:szCs w:val="24"/>
          <w:u w:val="single"/>
          <w:lang w:val="uk-UA"/>
        </w:rPr>
        <w:t>2</w:t>
      </w:r>
      <w:r w:rsidRPr="003B1CD6">
        <w:rPr>
          <w:sz w:val="24"/>
          <w:szCs w:val="24"/>
          <w:lang w:val="uk-UA"/>
        </w:rPr>
        <w:t xml:space="preserve"> курсу </w:t>
      </w:r>
      <w:r w:rsidRPr="003B1CD6">
        <w:rPr>
          <w:i/>
          <w:sz w:val="24"/>
          <w:szCs w:val="24"/>
          <w:u w:val="single"/>
          <w:lang w:val="uk-UA"/>
        </w:rPr>
        <w:t>КНТ-117</w:t>
      </w:r>
      <w:r w:rsidRPr="003B1CD6">
        <w:rPr>
          <w:i/>
          <w:sz w:val="24"/>
          <w:szCs w:val="24"/>
          <w:lang w:val="uk-UA"/>
        </w:rPr>
        <w:t xml:space="preserve"> </w:t>
      </w:r>
      <w:r w:rsidRPr="003B1CD6">
        <w:rPr>
          <w:sz w:val="24"/>
          <w:szCs w:val="24"/>
          <w:lang w:val="uk-UA"/>
        </w:rPr>
        <w:t>групи</w:t>
      </w:r>
    </w:p>
    <w:p w:rsidR="00B50B45" w:rsidRPr="003B1CD6" w:rsidRDefault="00B50B45" w:rsidP="003B1CD6">
      <w:pPr>
        <w:pStyle w:val="afff"/>
        <w:spacing w:before="3700" w:line="240" w:lineRule="auto"/>
        <w:ind w:left="4320" w:firstLine="720"/>
        <w:jc w:val="left"/>
        <w:rPr>
          <w:sz w:val="24"/>
          <w:szCs w:val="24"/>
          <w:lang w:val="uk-UA"/>
        </w:rPr>
      </w:pPr>
      <w:r w:rsidRPr="003B1CD6">
        <w:rPr>
          <w:sz w:val="24"/>
          <w:szCs w:val="24"/>
          <w:lang w:val="uk-UA"/>
        </w:rPr>
        <w:t xml:space="preserve">Напряму підготовки </w:t>
      </w:r>
      <w:r w:rsidRPr="003B1CD6">
        <w:rPr>
          <w:i/>
          <w:sz w:val="24"/>
          <w:szCs w:val="24"/>
          <w:u w:val="single"/>
          <w:lang w:val="uk-UA"/>
        </w:rPr>
        <w:t>Програмна інженерія</w:t>
      </w:r>
    </w:p>
    <w:p w:rsidR="00B50B45" w:rsidRDefault="00B50B45" w:rsidP="003B1CD6">
      <w:pPr>
        <w:pStyle w:val="afff"/>
        <w:spacing w:before="3700" w:line="240" w:lineRule="auto"/>
        <w:ind w:left="5040"/>
        <w:jc w:val="left"/>
        <w:rPr>
          <w:lang w:val="uk-UA"/>
        </w:rPr>
      </w:pPr>
      <w:r w:rsidRPr="003B1CD6">
        <w:rPr>
          <w:sz w:val="24"/>
          <w:szCs w:val="24"/>
          <w:lang w:val="uk-UA"/>
        </w:rPr>
        <w:t xml:space="preserve">Спеціальності </w:t>
      </w:r>
      <w:r w:rsidRPr="003B1CD6">
        <w:rPr>
          <w:i/>
          <w:sz w:val="24"/>
          <w:szCs w:val="24"/>
          <w:u w:val="single"/>
          <w:lang w:val="uk-UA"/>
        </w:rPr>
        <w:t>Інженерія програмного</w:t>
      </w:r>
      <w:r w:rsidR="003B1CD6">
        <w:rPr>
          <w:i/>
          <w:sz w:val="24"/>
          <w:szCs w:val="24"/>
          <w:u w:val="single"/>
          <w:lang w:val="uk-UA"/>
        </w:rPr>
        <w:tab/>
      </w:r>
      <w:r w:rsidR="003B1CD6">
        <w:rPr>
          <w:u w:val="single"/>
          <w:lang w:val="uk-UA"/>
        </w:rPr>
        <w:t xml:space="preserve"> </w:t>
      </w:r>
      <w:r w:rsidRPr="003B1CD6">
        <w:rPr>
          <w:sz w:val="24"/>
          <w:szCs w:val="24"/>
          <w:u w:val="single"/>
          <w:lang w:val="uk-UA"/>
        </w:rPr>
        <w:t>забезпечення</w:t>
      </w:r>
      <w:r w:rsidR="003B1CD6">
        <w:rPr>
          <w:sz w:val="24"/>
          <w:szCs w:val="24"/>
          <w:u w:val="single"/>
          <w:lang w:val="uk-UA"/>
        </w:rPr>
        <w:tab/>
      </w:r>
      <w:r w:rsidR="003B1CD6">
        <w:rPr>
          <w:sz w:val="24"/>
          <w:szCs w:val="24"/>
          <w:u w:val="single"/>
          <w:lang w:val="uk-UA"/>
        </w:rPr>
        <w:tab/>
      </w:r>
      <w:r w:rsidR="003B1CD6">
        <w:rPr>
          <w:sz w:val="24"/>
          <w:szCs w:val="24"/>
          <w:u w:val="single"/>
          <w:lang w:val="uk-UA"/>
        </w:rPr>
        <w:tab/>
      </w:r>
      <w:r w:rsidR="003B1CD6">
        <w:rPr>
          <w:sz w:val="24"/>
          <w:szCs w:val="24"/>
          <w:u w:val="single"/>
          <w:lang w:val="uk-UA"/>
        </w:rPr>
        <w:tab/>
      </w:r>
      <w:r w:rsidR="003B1CD6">
        <w:rPr>
          <w:sz w:val="24"/>
          <w:szCs w:val="24"/>
          <w:u w:val="single"/>
          <w:lang w:val="uk-UA"/>
        </w:rPr>
        <w:tab/>
      </w:r>
    </w:p>
    <w:p w:rsidR="00B50B45" w:rsidRPr="003B1CD6" w:rsidRDefault="001003CE" w:rsidP="001003CE">
      <w:pPr>
        <w:pStyle w:val="afff"/>
        <w:spacing w:before="3700" w:line="240" w:lineRule="auto"/>
        <w:ind w:left="5040"/>
        <w:jc w:val="left"/>
        <w:rPr>
          <w:sz w:val="24"/>
          <w:szCs w:val="24"/>
          <w:u w:val="single"/>
          <w:lang w:val="uk-UA"/>
        </w:rPr>
      </w:pPr>
      <w:r w:rsidRPr="001003CE">
        <w:rPr>
          <w:color w:val="FFFFFF" w:themeColor="background1"/>
          <w:sz w:val="24"/>
          <w:szCs w:val="24"/>
          <w:u w:val="single"/>
          <w:lang w:val="uk-UA"/>
        </w:rPr>
        <w:t>.</w:t>
      </w:r>
      <w:r>
        <w:rPr>
          <w:sz w:val="24"/>
          <w:szCs w:val="24"/>
          <w:u w:val="single"/>
          <w:lang w:val="uk-UA"/>
        </w:rPr>
        <w:tab/>
      </w:r>
      <w:r>
        <w:rPr>
          <w:sz w:val="24"/>
          <w:szCs w:val="24"/>
          <w:u w:val="single"/>
          <w:lang w:val="uk-UA"/>
        </w:rPr>
        <w:tab/>
      </w:r>
      <w:r w:rsidR="00B50B45" w:rsidRPr="003B1CD6">
        <w:rPr>
          <w:sz w:val="24"/>
          <w:szCs w:val="24"/>
          <w:u w:val="single"/>
          <w:lang w:val="uk-UA"/>
        </w:rPr>
        <w:t>Нескоромний І.М.</w:t>
      </w:r>
      <w:r w:rsidR="003B1CD6">
        <w:rPr>
          <w:sz w:val="24"/>
          <w:szCs w:val="24"/>
          <w:u w:val="single"/>
          <w:lang w:val="uk-UA"/>
        </w:rPr>
        <w:tab/>
      </w:r>
      <w:r w:rsidR="003B1CD6">
        <w:rPr>
          <w:sz w:val="24"/>
          <w:szCs w:val="24"/>
          <w:u w:val="single"/>
          <w:lang w:val="uk-UA"/>
        </w:rPr>
        <w:tab/>
      </w:r>
    </w:p>
    <w:p w:rsidR="003B1CD6" w:rsidRPr="001003CE" w:rsidRDefault="003B1CD6" w:rsidP="003B1CD6">
      <w:pPr>
        <w:pStyle w:val="afff"/>
        <w:spacing w:before="3700" w:line="240" w:lineRule="auto"/>
        <w:jc w:val="left"/>
        <w:rPr>
          <w:sz w:val="16"/>
          <w:szCs w:val="16"/>
          <w:lang w:val="uk-UA"/>
        </w:rPr>
      </w:pP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 w:rsidR="001003CE">
        <w:rPr>
          <w:lang w:val="uk-UA"/>
        </w:rPr>
        <w:tab/>
      </w:r>
      <w:r w:rsidRPr="001003CE">
        <w:rPr>
          <w:sz w:val="16"/>
          <w:szCs w:val="16"/>
          <w:lang w:val="uk-UA"/>
        </w:rPr>
        <w:t>(п</w:t>
      </w:r>
      <w:r w:rsidR="00EF2B76">
        <w:rPr>
          <w:sz w:val="16"/>
          <w:szCs w:val="16"/>
          <w:lang w:val="uk-UA"/>
        </w:rPr>
        <w:t>різви</w:t>
      </w:r>
      <w:r w:rsidRPr="001003CE">
        <w:rPr>
          <w:sz w:val="16"/>
          <w:szCs w:val="16"/>
          <w:lang w:val="uk-UA"/>
        </w:rPr>
        <w:t>ще та ініціали)</w:t>
      </w:r>
    </w:p>
    <w:p w:rsidR="00B50B45" w:rsidRPr="003B1CD6" w:rsidRDefault="001003CE" w:rsidP="001003CE">
      <w:pPr>
        <w:pStyle w:val="afff"/>
        <w:spacing w:before="3700" w:line="240" w:lineRule="auto"/>
        <w:ind w:left="4320" w:firstLine="720"/>
        <w:jc w:val="left"/>
        <w:rPr>
          <w:sz w:val="24"/>
          <w:szCs w:val="24"/>
          <w:u w:val="single"/>
          <w:lang w:val="uk-UA"/>
        </w:rPr>
      </w:pPr>
      <w:r w:rsidRPr="001003CE">
        <w:rPr>
          <w:color w:val="FFFFFF" w:themeColor="background1"/>
          <w:sz w:val="24"/>
          <w:szCs w:val="24"/>
          <w:u w:val="single"/>
          <w:lang w:val="uk-UA"/>
        </w:rPr>
        <w:t>.</w:t>
      </w:r>
      <w:r>
        <w:rPr>
          <w:sz w:val="24"/>
          <w:szCs w:val="24"/>
          <w:u w:val="single"/>
          <w:lang w:val="uk-UA"/>
        </w:rPr>
        <w:tab/>
      </w:r>
      <w:r>
        <w:rPr>
          <w:sz w:val="24"/>
          <w:szCs w:val="24"/>
          <w:u w:val="single"/>
          <w:lang w:val="uk-UA"/>
        </w:rPr>
        <w:tab/>
      </w:r>
      <w:r w:rsidR="00B50B45" w:rsidRPr="003B1CD6">
        <w:rPr>
          <w:sz w:val="24"/>
          <w:szCs w:val="24"/>
          <w:u w:val="single"/>
          <w:lang w:val="uk-UA"/>
        </w:rPr>
        <w:t>Кузнєцов</w:t>
      </w:r>
      <w:r w:rsidR="0088709C" w:rsidRPr="003B1CD6">
        <w:rPr>
          <w:sz w:val="24"/>
          <w:szCs w:val="24"/>
          <w:u w:val="single"/>
          <w:lang w:val="uk-UA"/>
        </w:rPr>
        <w:t xml:space="preserve"> Т.В.</w:t>
      </w:r>
      <w:r w:rsidR="003B1CD6">
        <w:rPr>
          <w:sz w:val="24"/>
          <w:szCs w:val="24"/>
          <w:u w:val="single"/>
          <w:lang w:val="uk-UA"/>
        </w:rPr>
        <w:tab/>
      </w:r>
      <w:r w:rsidR="003B1CD6">
        <w:rPr>
          <w:sz w:val="24"/>
          <w:szCs w:val="24"/>
          <w:u w:val="single"/>
          <w:lang w:val="uk-UA"/>
        </w:rPr>
        <w:tab/>
      </w:r>
    </w:p>
    <w:p w:rsidR="003B1CD6" w:rsidRPr="001003CE" w:rsidRDefault="003B1CD6" w:rsidP="001003CE">
      <w:pPr>
        <w:pStyle w:val="afff"/>
        <w:spacing w:before="3700" w:line="240" w:lineRule="auto"/>
        <w:ind w:left="5760" w:firstLine="720"/>
        <w:jc w:val="left"/>
        <w:rPr>
          <w:sz w:val="16"/>
          <w:szCs w:val="16"/>
          <w:lang w:val="uk-UA"/>
        </w:rPr>
      </w:pPr>
      <w:r w:rsidRPr="001003CE">
        <w:rPr>
          <w:sz w:val="16"/>
          <w:szCs w:val="16"/>
          <w:lang w:val="uk-UA"/>
        </w:rPr>
        <w:t>(п</w:t>
      </w:r>
      <w:r w:rsidR="00EF2B76">
        <w:rPr>
          <w:sz w:val="16"/>
          <w:szCs w:val="16"/>
          <w:lang w:val="uk-UA"/>
        </w:rPr>
        <w:t>різви</w:t>
      </w:r>
      <w:r w:rsidRPr="001003CE">
        <w:rPr>
          <w:sz w:val="16"/>
          <w:szCs w:val="16"/>
          <w:lang w:val="uk-UA"/>
        </w:rPr>
        <w:t>ще та ініціали)</w:t>
      </w:r>
    </w:p>
    <w:p w:rsidR="00B50B45" w:rsidRPr="003B1CD6" w:rsidRDefault="001003CE" w:rsidP="001003CE">
      <w:pPr>
        <w:pStyle w:val="afff"/>
        <w:spacing w:before="3700" w:line="240" w:lineRule="auto"/>
        <w:ind w:left="4320" w:firstLine="720"/>
        <w:jc w:val="left"/>
        <w:rPr>
          <w:sz w:val="24"/>
          <w:szCs w:val="24"/>
          <w:u w:val="single"/>
          <w:lang w:val="uk-UA"/>
        </w:rPr>
      </w:pPr>
      <w:r w:rsidRPr="001003CE">
        <w:rPr>
          <w:color w:val="FFFFFF" w:themeColor="background1"/>
          <w:sz w:val="24"/>
          <w:szCs w:val="24"/>
          <w:u w:val="single"/>
          <w:lang w:val="uk-UA"/>
        </w:rPr>
        <w:t>.</w:t>
      </w:r>
      <w:r>
        <w:rPr>
          <w:sz w:val="24"/>
          <w:szCs w:val="24"/>
          <w:u w:val="single"/>
          <w:lang w:val="uk-UA"/>
        </w:rPr>
        <w:tab/>
      </w:r>
      <w:r>
        <w:rPr>
          <w:sz w:val="24"/>
          <w:szCs w:val="24"/>
          <w:u w:val="single"/>
          <w:lang w:val="uk-UA"/>
        </w:rPr>
        <w:tab/>
      </w:r>
      <w:r w:rsidR="00B50B45" w:rsidRPr="003B1CD6">
        <w:rPr>
          <w:sz w:val="24"/>
          <w:szCs w:val="24"/>
          <w:u w:val="single"/>
          <w:lang w:val="uk-UA"/>
        </w:rPr>
        <w:t>Таряник</w:t>
      </w:r>
      <w:r w:rsidR="0088709C" w:rsidRPr="003B1CD6">
        <w:rPr>
          <w:sz w:val="24"/>
          <w:szCs w:val="24"/>
          <w:u w:val="single"/>
          <w:lang w:val="uk-UA"/>
        </w:rPr>
        <w:t xml:space="preserve"> М.В.</w:t>
      </w:r>
      <w:r w:rsidR="003B1CD6">
        <w:rPr>
          <w:sz w:val="24"/>
          <w:szCs w:val="24"/>
          <w:u w:val="single"/>
          <w:lang w:val="uk-UA"/>
        </w:rPr>
        <w:tab/>
      </w:r>
      <w:r w:rsidR="003B1CD6">
        <w:rPr>
          <w:sz w:val="24"/>
          <w:szCs w:val="24"/>
          <w:u w:val="single"/>
          <w:lang w:val="uk-UA"/>
        </w:rPr>
        <w:tab/>
      </w:r>
      <w:r w:rsidR="003B1CD6">
        <w:rPr>
          <w:sz w:val="24"/>
          <w:szCs w:val="24"/>
          <w:u w:val="single"/>
          <w:lang w:val="uk-UA"/>
        </w:rPr>
        <w:tab/>
      </w:r>
    </w:p>
    <w:p w:rsidR="003B1CD6" w:rsidRPr="001003CE" w:rsidRDefault="003B1CD6" w:rsidP="001003CE">
      <w:pPr>
        <w:pStyle w:val="afff"/>
        <w:spacing w:before="3700" w:line="240" w:lineRule="auto"/>
        <w:ind w:left="5760" w:firstLine="720"/>
        <w:jc w:val="left"/>
        <w:rPr>
          <w:sz w:val="16"/>
          <w:szCs w:val="16"/>
          <w:lang w:val="uk-UA"/>
        </w:rPr>
      </w:pPr>
      <w:r w:rsidRPr="001003CE">
        <w:rPr>
          <w:sz w:val="16"/>
          <w:szCs w:val="16"/>
          <w:lang w:val="uk-UA"/>
        </w:rPr>
        <w:t>(п</w:t>
      </w:r>
      <w:r w:rsidR="00EF2B76">
        <w:rPr>
          <w:sz w:val="16"/>
          <w:szCs w:val="16"/>
          <w:lang w:val="uk-UA"/>
        </w:rPr>
        <w:t>різви</w:t>
      </w:r>
      <w:r w:rsidRPr="001003CE">
        <w:rPr>
          <w:sz w:val="16"/>
          <w:szCs w:val="16"/>
          <w:lang w:val="uk-UA"/>
        </w:rPr>
        <w:t>ще та ініціали)</w:t>
      </w:r>
    </w:p>
    <w:p w:rsidR="00B50B45" w:rsidRPr="003B1CD6" w:rsidRDefault="001003CE" w:rsidP="001003CE">
      <w:pPr>
        <w:pStyle w:val="afff"/>
        <w:spacing w:before="3700" w:line="240" w:lineRule="auto"/>
        <w:ind w:left="4320" w:firstLine="720"/>
        <w:jc w:val="left"/>
        <w:rPr>
          <w:sz w:val="24"/>
          <w:szCs w:val="24"/>
          <w:u w:val="single"/>
          <w:lang w:val="uk-UA"/>
        </w:rPr>
      </w:pPr>
      <w:r w:rsidRPr="001003CE">
        <w:rPr>
          <w:color w:val="FFFFFF" w:themeColor="background1"/>
          <w:sz w:val="24"/>
          <w:szCs w:val="24"/>
          <w:u w:val="single"/>
          <w:lang w:val="uk-UA"/>
        </w:rPr>
        <w:t>.</w:t>
      </w:r>
      <w:r>
        <w:rPr>
          <w:sz w:val="24"/>
          <w:szCs w:val="24"/>
          <w:u w:val="single"/>
          <w:lang w:val="uk-UA"/>
        </w:rPr>
        <w:tab/>
      </w:r>
      <w:r>
        <w:rPr>
          <w:sz w:val="24"/>
          <w:szCs w:val="24"/>
          <w:u w:val="single"/>
          <w:lang w:val="uk-UA"/>
        </w:rPr>
        <w:tab/>
      </w:r>
      <w:r w:rsidR="00B50B45" w:rsidRPr="003B1CD6">
        <w:rPr>
          <w:sz w:val="24"/>
          <w:szCs w:val="24"/>
          <w:u w:val="single"/>
          <w:lang w:val="uk-UA"/>
        </w:rPr>
        <w:t>Івченко</w:t>
      </w:r>
      <w:r w:rsidR="0088709C" w:rsidRPr="003B1CD6">
        <w:rPr>
          <w:sz w:val="24"/>
          <w:szCs w:val="24"/>
          <w:u w:val="single"/>
          <w:lang w:val="uk-UA"/>
        </w:rPr>
        <w:t xml:space="preserve"> А.С.</w:t>
      </w:r>
      <w:r w:rsidR="003B1CD6">
        <w:rPr>
          <w:sz w:val="24"/>
          <w:szCs w:val="24"/>
          <w:u w:val="single"/>
          <w:lang w:val="uk-UA"/>
        </w:rPr>
        <w:tab/>
      </w:r>
      <w:r w:rsidR="003B1CD6">
        <w:rPr>
          <w:sz w:val="24"/>
          <w:szCs w:val="24"/>
          <w:u w:val="single"/>
          <w:lang w:val="uk-UA"/>
        </w:rPr>
        <w:tab/>
      </w:r>
      <w:r w:rsidR="003B1CD6">
        <w:rPr>
          <w:sz w:val="24"/>
          <w:szCs w:val="24"/>
          <w:u w:val="single"/>
          <w:lang w:val="uk-UA"/>
        </w:rPr>
        <w:tab/>
      </w:r>
    </w:p>
    <w:p w:rsidR="003B1CD6" w:rsidRPr="001003CE" w:rsidRDefault="003B1CD6" w:rsidP="001003CE">
      <w:pPr>
        <w:pStyle w:val="afff"/>
        <w:spacing w:before="3700" w:line="240" w:lineRule="auto"/>
        <w:ind w:left="5760" w:firstLine="720"/>
        <w:jc w:val="left"/>
        <w:rPr>
          <w:sz w:val="16"/>
          <w:szCs w:val="16"/>
          <w:lang w:val="uk-UA"/>
        </w:rPr>
      </w:pPr>
      <w:r w:rsidRPr="001003CE">
        <w:rPr>
          <w:sz w:val="16"/>
          <w:szCs w:val="16"/>
          <w:lang w:val="uk-UA"/>
        </w:rPr>
        <w:t>(п</w:t>
      </w:r>
      <w:r w:rsidR="00EF2B76">
        <w:rPr>
          <w:sz w:val="16"/>
          <w:szCs w:val="16"/>
          <w:lang w:val="uk-UA"/>
        </w:rPr>
        <w:t>різви</w:t>
      </w:r>
      <w:r w:rsidRPr="001003CE">
        <w:rPr>
          <w:sz w:val="16"/>
          <w:szCs w:val="16"/>
          <w:lang w:val="uk-UA"/>
        </w:rPr>
        <w:t>ще та ініціали)</w:t>
      </w:r>
    </w:p>
    <w:p w:rsidR="00B50B45" w:rsidRPr="003B1CD6" w:rsidRDefault="00B50B45" w:rsidP="001003CE">
      <w:pPr>
        <w:pStyle w:val="afff"/>
        <w:spacing w:before="3700" w:line="240" w:lineRule="auto"/>
        <w:ind w:left="4320" w:firstLine="720"/>
        <w:jc w:val="left"/>
        <w:rPr>
          <w:sz w:val="24"/>
          <w:szCs w:val="24"/>
          <w:lang w:val="uk-UA"/>
        </w:rPr>
      </w:pPr>
      <w:r w:rsidRPr="003B1CD6">
        <w:rPr>
          <w:sz w:val="24"/>
          <w:szCs w:val="24"/>
          <w:lang w:val="uk-UA"/>
        </w:rPr>
        <w:t xml:space="preserve">Керівник </w:t>
      </w:r>
      <w:r w:rsidRPr="003B1CD6">
        <w:rPr>
          <w:i/>
          <w:sz w:val="24"/>
          <w:szCs w:val="24"/>
          <w:u w:val="single"/>
          <w:lang w:val="uk-UA"/>
        </w:rPr>
        <w:t xml:space="preserve">к.т.н., </w:t>
      </w:r>
      <w:r w:rsidR="0088709C" w:rsidRPr="003B1CD6">
        <w:rPr>
          <w:i/>
          <w:sz w:val="24"/>
          <w:szCs w:val="24"/>
          <w:u w:val="single"/>
          <w:lang w:val="uk-UA"/>
        </w:rPr>
        <w:t>доцент Табунщик</w:t>
      </w:r>
      <w:r w:rsidR="003B1CD6" w:rsidRPr="003B1CD6">
        <w:rPr>
          <w:i/>
          <w:sz w:val="24"/>
          <w:szCs w:val="24"/>
          <w:u w:val="single"/>
          <w:lang w:val="uk-UA"/>
        </w:rPr>
        <w:t xml:space="preserve"> Г.В</w:t>
      </w:r>
      <w:r w:rsidR="003B1CD6" w:rsidRPr="003B1CD6">
        <w:rPr>
          <w:sz w:val="24"/>
          <w:szCs w:val="24"/>
          <w:u w:val="single"/>
          <w:lang w:val="uk-UA"/>
        </w:rPr>
        <w:t>.</w:t>
      </w:r>
      <w:r w:rsidR="003B1CD6">
        <w:rPr>
          <w:sz w:val="24"/>
          <w:szCs w:val="24"/>
          <w:u w:val="single"/>
          <w:lang w:val="uk-UA"/>
        </w:rPr>
        <w:tab/>
      </w:r>
      <w:r w:rsidR="0088709C" w:rsidRPr="003B1CD6">
        <w:rPr>
          <w:sz w:val="24"/>
          <w:szCs w:val="24"/>
          <w:lang w:val="uk-UA"/>
        </w:rPr>
        <w:t xml:space="preserve"> </w:t>
      </w:r>
    </w:p>
    <w:p w:rsidR="00B50B45" w:rsidRDefault="001003CE" w:rsidP="001003CE">
      <w:pPr>
        <w:pStyle w:val="afff"/>
        <w:spacing w:before="3700"/>
        <w:ind w:left="4320" w:firstLine="720"/>
        <w:rPr>
          <w:sz w:val="24"/>
          <w:szCs w:val="24"/>
          <w:lang w:val="uk-UA"/>
        </w:rPr>
      </w:pPr>
      <w:r w:rsidRPr="001003CE">
        <w:rPr>
          <w:sz w:val="16"/>
          <w:szCs w:val="16"/>
          <w:lang w:val="uk-UA"/>
        </w:rPr>
        <w:t>(посада, вченне звання, науковий ступінь, призвіще та ініціали)</w:t>
      </w:r>
    </w:p>
    <w:p w:rsidR="001003CE" w:rsidRDefault="001003CE" w:rsidP="001003CE">
      <w:pPr>
        <w:pStyle w:val="afff"/>
        <w:spacing w:before="3700"/>
        <w:ind w:left="4320" w:firstLine="720"/>
        <w:rPr>
          <w:sz w:val="24"/>
          <w:szCs w:val="24"/>
          <w:lang w:val="uk-UA"/>
        </w:rPr>
      </w:pPr>
    </w:p>
    <w:p w:rsidR="001003CE" w:rsidRDefault="001003CE" w:rsidP="001003CE">
      <w:pPr>
        <w:pStyle w:val="afff"/>
        <w:spacing w:before="3700"/>
        <w:ind w:left="4320" w:firstLine="720"/>
        <w:jc w:val="left"/>
        <w:rPr>
          <w:b/>
          <w:color w:val="auto"/>
          <w:sz w:val="24"/>
          <w:szCs w:val="24"/>
          <w:u w:val="single"/>
          <w:lang w:val="uk-UA"/>
        </w:rPr>
      </w:pPr>
      <w:r>
        <w:rPr>
          <w:sz w:val="24"/>
          <w:szCs w:val="24"/>
          <w:lang w:val="uk-UA"/>
        </w:rPr>
        <w:t>Національна шкала</w:t>
      </w:r>
      <w:r w:rsidRPr="001003CE">
        <w:rPr>
          <w:sz w:val="24"/>
          <w:szCs w:val="24"/>
          <w:lang w:val="uk-UA"/>
        </w:rPr>
        <w:t xml:space="preserve"> </w:t>
      </w:r>
      <w:r w:rsidRPr="001003CE">
        <w:rPr>
          <w:b/>
          <w:sz w:val="24"/>
          <w:szCs w:val="24"/>
          <w:u w:val="single"/>
          <w:lang w:val="uk-UA"/>
        </w:rPr>
        <w:tab/>
      </w:r>
      <w:r w:rsidRPr="001003CE">
        <w:rPr>
          <w:b/>
          <w:sz w:val="24"/>
          <w:szCs w:val="24"/>
          <w:u w:val="single"/>
          <w:lang w:val="uk-UA"/>
        </w:rPr>
        <w:tab/>
      </w:r>
      <w:r w:rsidRPr="001003CE">
        <w:rPr>
          <w:b/>
          <w:sz w:val="24"/>
          <w:szCs w:val="24"/>
          <w:u w:val="single"/>
          <w:lang w:val="uk-UA"/>
        </w:rPr>
        <w:tab/>
      </w:r>
      <w:r w:rsidRPr="001003CE">
        <w:rPr>
          <w:sz w:val="24"/>
          <w:szCs w:val="24"/>
          <w:lang w:val="uk-UA"/>
        </w:rPr>
        <w:t xml:space="preserve"> </w:t>
      </w:r>
      <w:r w:rsidRPr="001003CE">
        <w:rPr>
          <w:sz w:val="24"/>
          <w:szCs w:val="24"/>
          <w:lang w:val="uk-UA"/>
        </w:rPr>
        <w:tab/>
      </w:r>
      <w:r w:rsidRPr="001003CE">
        <w:rPr>
          <w:sz w:val="24"/>
          <w:szCs w:val="24"/>
          <w:lang w:val="uk-UA"/>
        </w:rPr>
        <w:tab/>
      </w:r>
      <w:r>
        <w:rPr>
          <w:sz w:val="24"/>
          <w:szCs w:val="24"/>
          <w:lang w:val="uk-UA"/>
        </w:rPr>
        <w:t>Кількість балів:</w:t>
      </w:r>
      <w:r w:rsidRPr="001003CE">
        <w:rPr>
          <w:b/>
          <w:sz w:val="24"/>
          <w:szCs w:val="24"/>
          <w:u w:val="single"/>
          <w:lang w:val="uk-UA"/>
        </w:rPr>
        <w:tab/>
      </w:r>
      <w:r>
        <w:rPr>
          <w:sz w:val="24"/>
          <w:szCs w:val="24"/>
          <w:lang w:val="uk-UA"/>
        </w:rPr>
        <w:t xml:space="preserve"> Оцінка</w:t>
      </w:r>
      <w:r w:rsidRPr="001003CE">
        <w:rPr>
          <w:sz w:val="24"/>
          <w:szCs w:val="24"/>
          <w:lang w:val="uk-UA"/>
        </w:rPr>
        <w:t xml:space="preserve">: </w:t>
      </w:r>
      <w:r>
        <w:rPr>
          <w:sz w:val="24"/>
          <w:szCs w:val="24"/>
        </w:rPr>
        <w:t>ECTS</w:t>
      </w:r>
      <w:r w:rsidRPr="001003CE">
        <w:rPr>
          <w:b/>
          <w:color w:val="auto"/>
          <w:sz w:val="24"/>
          <w:szCs w:val="24"/>
          <w:u w:val="single"/>
          <w:lang w:val="uk-UA"/>
        </w:rPr>
        <w:tab/>
      </w:r>
    </w:p>
    <w:p w:rsidR="001003CE" w:rsidRDefault="001003CE" w:rsidP="00EF2B76">
      <w:pPr>
        <w:pStyle w:val="afff"/>
        <w:spacing w:before="3700" w:line="240" w:lineRule="auto"/>
        <w:jc w:val="left"/>
        <w:rPr>
          <w:color w:val="auto"/>
          <w:sz w:val="24"/>
          <w:szCs w:val="24"/>
          <w:u w:val="single"/>
          <w:lang w:val="uk-UA"/>
        </w:rPr>
      </w:pPr>
      <w:r>
        <w:rPr>
          <w:color w:val="auto"/>
          <w:sz w:val="24"/>
          <w:szCs w:val="24"/>
          <w:lang w:val="uk-UA"/>
        </w:rPr>
        <w:tab/>
      </w:r>
      <w:r>
        <w:rPr>
          <w:color w:val="auto"/>
          <w:sz w:val="24"/>
          <w:szCs w:val="24"/>
          <w:lang w:val="uk-UA"/>
        </w:rPr>
        <w:tab/>
      </w:r>
      <w:r>
        <w:rPr>
          <w:color w:val="auto"/>
          <w:sz w:val="24"/>
          <w:szCs w:val="24"/>
          <w:lang w:val="uk-UA"/>
        </w:rPr>
        <w:tab/>
      </w:r>
      <w:r>
        <w:rPr>
          <w:color w:val="auto"/>
          <w:sz w:val="24"/>
          <w:szCs w:val="24"/>
          <w:lang w:val="uk-UA"/>
        </w:rPr>
        <w:tab/>
      </w:r>
      <w:r>
        <w:rPr>
          <w:color w:val="auto"/>
          <w:sz w:val="24"/>
          <w:szCs w:val="24"/>
          <w:lang w:val="uk-UA"/>
        </w:rPr>
        <w:tab/>
        <w:t xml:space="preserve">Члени комісії </w:t>
      </w:r>
      <w:r>
        <w:rPr>
          <w:color w:val="auto"/>
          <w:sz w:val="24"/>
          <w:szCs w:val="24"/>
          <w:u w:val="single"/>
          <w:lang w:val="uk-UA"/>
        </w:rPr>
        <w:tab/>
      </w:r>
      <w:r>
        <w:rPr>
          <w:color w:val="auto"/>
          <w:sz w:val="24"/>
          <w:szCs w:val="24"/>
          <w:u w:val="single"/>
          <w:lang w:val="uk-UA"/>
        </w:rPr>
        <w:tab/>
      </w:r>
      <w:r>
        <w:rPr>
          <w:color w:val="auto"/>
          <w:sz w:val="24"/>
          <w:szCs w:val="24"/>
          <w:lang w:val="uk-UA"/>
        </w:rPr>
        <w:t xml:space="preserve">  </w:t>
      </w:r>
      <w:r w:rsidR="00EF2B76" w:rsidRPr="00EF2B76">
        <w:rPr>
          <w:color w:val="FFFFFF" w:themeColor="background1"/>
          <w:sz w:val="24"/>
          <w:szCs w:val="24"/>
          <w:lang w:val="uk-UA"/>
        </w:rPr>
        <w:t>.</w:t>
      </w:r>
      <w:r w:rsidR="00EF2B76">
        <w:rPr>
          <w:color w:val="auto"/>
          <w:sz w:val="24"/>
          <w:szCs w:val="24"/>
          <w:u w:val="single"/>
          <w:lang w:val="uk-UA"/>
        </w:rPr>
        <w:tab/>
        <w:t>Табунщик Г.В</w:t>
      </w:r>
      <w:r w:rsidR="00EF2B76">
        <w:rPr>
          <w:color w:val="auto"/>
          <w:sz w:val="24"/>
          <w:szCs w:val="24"/>
          <w:u w:val="single"/>
          <w:lang w:val="uk-UA"/>
        </w:rPr>
        <w:tab/>
      </w:r>
    </w:p>
    <w:p w:rsidR="001003CE" w:rsidRPr="00EF2B76" w:rsidRDefault="001003CE" w:rsidP="00EF2B76">
      <w:pPr>
        <w:pStyle w:val="afff"/>
        <w:spacing w:before="3700" w:line="240" w:lineRule="auto"/>
        <w:jc w:val="left"/>
        <w:rPr>
          <w:color w:val="auto"/>
          <w:sz w:val="16"/>
          <w:szCs w:val="16"/>
          <w:lang w:val="uk-UA"/>
        </w:rPr>
      </w:pPr>
      <w:r>
        <w:rPr>
          <w:color w:val="auto"/>
          <w:sz w:val="24"/>
          <w:szCs w:val="24"/>
          <w:lang w:val="uk-UA"/>
        </w:rPr>
        <w:tab/>
      </w:r>
      <w:r>
        <w:rPr>
          <w:color w:val="auto"/>
          <w:sz w:val="24"/>
          <w:szCs w:val="24"/>
          <w:lang w:val="uk-UA"/>
        </w:rPr>
        <w:tab/>
      </w:r>
      <w:r>
        <w:rPr>
          <w:color w:val="auto"/>
          <w:sz w:val="24"/>
          <w:szCs w:val="24"/>
          <w:lang w:val="uk-UA"/>
        </w:rPr>
        <w:tab/>
      </w:r>
      <w:r>
        <w:rPr>
          <w:color w:val="auto"/>
          <w:sz w:val="24"/>
          <w:szCs w:val="24"/>
          <w:lang w:val="uk-UA"/>
        </w:rPr>
        <w:tab/>
      </w:r>
      <w:r>
        <w:rPr>
          <w:color w:val="auto"/>
          <w:sz w:val="24"/>
          <w:szCs w:val="24"/>
          <w:lang w:val="uk-UA"/>
        </w:rPr>
        <w:tab/>
      </w:r>
      <w:r>
        <w:rPr>
          <w:color w:val="auto"/>
          <w:sz w:val="24"/>
          <w:szCs w:val="24"/>
          <w:lang w:val="uk-UA"/>
        </w:rPr>
        <w:tab/>
      </w:r>
      <w:r>
        <w:rPr>
          <w:color w:val="auto"/>
          <w:sz w:val="24"/>
          <w:szCs w:val="24"/>
          <w:lang w:val="uk-UA"/>
        </w:rPr>
        <w:tab/>
      </w:r>
      <w:r w:rsidR="00EF2B76">
        <w:rPr>
          <w:color w:val="auto"/>
          <w:sz w:val="24"/>
          <w:szCs w:val="24"/>
          <w:lang w:val="uk-UA"/>
        </w:rPr>
        <w:t xml:space="preserve">       </w:t>
      </w:r>
      <w:r w:rsidRPr="00EF2B76">
        <w:rPr>
          <w:color w:val="auto"/>
          <w:sz w:val="16"/>
          <w:szCs w:val="16"/>
          <w:lang w:val="uk-UA"/>
        </w:rPr>
        <w:t>(</w:t>
      </w:r>
      <w:r w:rsidR="00EF2B76" w:rsidRPr="00EF2B76">
        <w:rPr>
          <w:color w:val="auto"/>
          <w:sz w:val="16"/>
          <w:szCs w:val="16"/>
          <w:lang w:val="uk-UA"/>
        </w:rPr>
        <w:t>п</w:t>
      </w:r>
      <w:r w:rsidRPr="00EF2B76">
        <w:rPr>
          <w:color w:val="auto"/>
          <w:sz w:val="16"/>
          <w:szCs w:val="16"/>
          <w:lang w:val="uk-UA"/>
        </w:rPr>
        <w:t>ідпис)</w:t>
      </w:r>
      <w:r w:rsidR="00EF2B76">
        <w:rPr>
          <w:color w:val="auto"/>
          <w:sz w:val="16"/>
          <w:szCs w:val="16"/>
          <w:lang w:val="uk-UA"/>
        </w:rPr>
        <w:tab/>
      </w:r>
      <w:r w:rsidR="00EF2B76">
        <w:rPr>
          <w:color w:val="auto"/>
          <w:sz w:val="16"/>
          <w:szCs w:val="16"/>
          <w:lang w:val="uk-UA"/>
        </w:rPr>
        <w:tab/>
      </w:r>
      <w:r w:rsidR="00EF2B76" w:rsidRPr="00EF2B76">
        <w:rPr>
          <w:color w:val="auto"/>
          <w:sz w:val="16"/>
          <w:szCs w:val="16"/>
          <w:lang w:val="uk-UA"/>
        </w:rPr>
        <w:t>(прізви</w:t>
      </w:r>
      <w:r w:rsidRPr="00EF2B76">
        <w:rPr>
          <w:color w:val="auto"/>
          <w:sz w:val="16"/>
          <w:szCs w:val="16"/>
          <w:lang w:val="uk-UA"/>
        </w:rPr>
        <w:t>ще та ініціали)</w:t>
      </w:r>
    </w:p>
    <w:p w:rsidR="001003CE" w:rsidRDefault="00EF2B76" w:rsidP="00EF2B76">
      <w:pPr>
        <w:pStyle w:val="afff"/>
        <w:spacing w:before="3700" w:line="240" w:lineRule="auto"/>
        <w:ind w:left="5040"/>
        <w:jc w:val="left"/>
        <w:rPr>
          <w:sz w:val="24"/>
          <w:szCs w:val="24"/>
          <w:lang w:val="uk-UA"/>
        </w:rPr>
      </w:pPr>
      <w:r w:rsidRPr="00EF2B76">
        <w:rPr>
          <w:color w:val="FFFFFF" w:themeColor="background1"/>
          <w:sz w:val="24"/>
          <w:szCs w:val="24"/>
          <w:u w:val="single"/>
          <w:lang w:val="uk-UA"/>
        </w:rPr>
        <w:t>.</w:t>
      </w:r>
      <w:r>
        <w:rPr>
          <w:sz w:val="24"/>
          <w:szCs w:val="24"/>
          <w:u w:val="single"/>
          <w:lang w:val="uk-UA"/>
        </w:rPr>
        <w:tab/>
      </w:r>
      <w:r>
        <w:rPr>
          <w:sz w:val="24"/>
          <w:szCs w:val="24"/>
          <w:u w:val="single"/>
          <w:lang w:val="uk-UA"/>
        </w:rPr>
        <w:tab/>
      </w:r>
      <w:r w:rsidRPr="00EF2B76">
        <w:rPr>
          <w:color w:val="FFFFFF" w:themeColor="background1"/>
          <w:sz w:val="24"/>
          <w:szCs w:val="24"/>
          <w:u w:val="single"/>
          <w:lang w:val="uk-UA"/>
        </w:rPr>
        <w:t xml:space="preserve"> ..</w:t>
      </w:r>
      <w:r>
        <w:rPr>
          <w:sz w:val="24"/>
          <w:szCs w:val="24"/>
          <w:u w:val="single"/>
          <w:lang w:val="uk-UA"/>
        </w:rPr>
        <w:tab/>
      </w:r>
      <w:r w:rsidRPr="00EF2B76">
        <w:rPr>
          <w:sz w:val="24"/>
          <w:szCs w:val="24"/>
          <w:u w:val="single"/>
          <w:lang w:val="uk-UA"/>
        </w:rPr>
        <w:t>Каплієнко Т.І.</w:t>
      </w:r>
      <w:r>
        <w:rPr>
          <w:sz w:val="24"/>
          <w:szCs w:val="24"/>
          <w:u w:val="single"/>
          <w:lang w:val="uk-UA"/>
        </w:rPr>
        <w:tab/>
      </w:r>
    </w:p>
    <w:p w:rsidR="00EF2B76" w:rsidRDefault="00EF2B76" w:rsidP="00EF2B76">
      <w:pPr>
        <w:pStyle w:val="afff"/>
        <w:spacing w:before="3700" w:line="240" w:lineRule="auto"/>
        <w:ind w:left="5040"/>
        <w:jc w:val="left"/>
        <w:rPr>
          <w:sz w:val="24"/>
          <w:szCs w:val="24"/>
          <w:lang w:val="uk-UA"/>
        </w:rPr>
      </w:pPr>
      <w:r>
        <w:rPr>
          <w:color w:val="auto"/>
          <w:sz w:val="24"/>
          <w:szCs w:val="24"/>
          <w:lang w:val="uk-UA"/>
        </w:rPr>
        <w:t xml:space="preserve">       </w:t>
      </w:r>
      <w:r w:rsidRPr="00EF2B76">
        <w:rPr>
          <w:color w:val="auto"/>
          <w:sz w:val="16"/>
          <w:szCs w:val="16"/>
          <w:lang w:val="uk-UA"/>
        </w:rPr>
        <w:t>(підпис)</w:t>
      </w:r>
      <w:r>
        <w:rPr>
          <w:color w:val="auto"/>
          <w:sz w:val="16"/>
          <w:szCs w:val="16"/>
          <w:lang w:val="uk-UA"/>
        </w:rPr>
        <w:tab/>
      </w:r>
      <w:r>
        <w:rPr>
          <w:color w:val="auto"/>
          <w:sz w:val="16"/>
          <w:szCs w:val="16"/>
          <w:lang w:val="uk-UA"/>
        </w:rPr>
        <w:tab/>
      </w:r>
      <w:r w:rsidRPr="00EF2B76">
        <w:rPr>
          <w:color w:val="auto"/>
          <w:sz w:val="16"/>
          <w:szCs w:val="16"/>
          <w:lang w:val="uk-UA"/>
        </w:rPr>
        <w:t>(прізвище та ініціали)</w:t>
      </w:r>
    </w:p>
    <w:p w:rsidR="00EF2B76" w:rsidRPr="00EF2B76" w:rsidRDefault="00EF2B76" w:rsidP="00EF2B76">
      <w:pPr>
        <w:pStyle w:val="afff"/>
        <w:spacing w:before="3700" w:line="240" w:lineRule="auto"/>
        <w:ind w:left="4320" w:firstLine="720"/>
        <w:jc w:val="left"/>
        <w:rPr>
          <w:sz w:val="24"/>
          <w:szCs w:val="24"/>
          <w:u w:val="single"/>
          <w:lang w:val="uk-UA"/>
        </w:rPr>
      </w:pPr>
      <w:r w:rsidRPr="00EF2B76">
        <w:rPr>
          <w:color w:val="FFFFFF" w:themeColor="background1"/>
          <w:sz w:val="24"/>
          <w:szCs w:val="24"/>
          <w:u w:val="single"/>
          <w:lang w:val="uk-UA"/>
        </w:rPr>
        <w:t>.</w:t>
      </w:r>
      <w:r>
        <w:rPr>
          <w:sz w:val="24"/>
          <w:szCs w:val="24"/>
          <w:u w:val="single"/>
          <w:lang w:val="uk-UA"/>
        </w:rPr>
        <w:tab/>
      </w:r>
      <w:r>
        <w:rPr>
          <w:sz w:val="24"/>
          <w:szCs w:val="24"/>
          <w:u w:val="single"/>
          <w:lang w:val="uk-UA"/>
        </w:rPr>
        <w:tab/>
      </w:r>
      <w:r w:rsidRPr="00EF2B76">
        <w:rPr>
          <w:color w:val="FFFFFF" w:themeColor="background1"/>
          <w:sz w:val="24"/>
          <w:szCs w:val="24"/>
          <w:u w:val="single"/>
          <w:lang w:val="uk-UA"/>
        </w:rPr>
        <w:t>..</w:t>
      </w:r>
      <w:r>
        <w:rPr>
          <w:sz w:val="24"/>
          <w:szCs w:val="24"/>
          <w:u w:val="single"/>
          <w:lang w:val="uk-UA"/>
        </w:rPr>
        <w:tab/>
      </w:r>
      <w:r w:rsidRPr="00EF2B76">
        <w:rPr>
          <w:sz w:val="24"/>
          <w:szCs w:val="24"/>
          <w:u w:val="single"/>
          <w:lang w:val="uk-UA"/>
        </w:rPr>
        <w:t>Миронова Н.О.</w:t>
      </w:r>
      <w:r>
        <w:rPr>
          <w:sz w:val="24"/>
          <w:szCs w:val="24"/>
          <w:u w:val="single"/>
          <w:lang w:val="uk-UA"/>
        </w:rPr>
        <w:tab/>
      </w:r>
    </w:p>
    <w:p w:rsidR="00EF2B76" w:rsidRPr="00EF2B76" w:rsidRDefault="00EF2B76" w:rsidP="00EF2B76">
      <w:pPr>
        <w:pStyle w:val="afff"/>
        <w:spacing w:before="3700" w:line="240" w:lineRule="auto"/>
        <w:ind w:left="5040"/>
        <w:jc w:val="left"/>
        <w:rPr>
          <w:sz w:val="24"/>
          <w:szCs w:val="24"/>
          <w:lang w:val="uk-UA"/>
        </w:rPr>
      </w:pPr>
      <w:r>
        <w:rPr>
          <w:color w:val="auto"/>
          <w:sz w:val="24"/>
          <w:szCs w:val="24"/>
          <w:lang w:val="uk-UA"/>
        </w:rPr>
        <w:t xml:space="preserve">       </w:t>
      </w:r>
      <w:r w:rsidRPr="00EF2B76">
        <w:rPr>
          <w:color w:val="auto"/>
          <w:sz w:val="16"/>
          <w:szCs w:val="16"/>
          <w:lang w:val="uk-UA"/>
        </w:rPr>
        <w:t>(підпис)</w:t>
      </w:r>
      <w:r>
        <w:rPr>
          <w:color w:val="auto"/>
          <w:sz w:val="16"/>
          <w:szCs w:val="16"/>
          <w:lang w:val="uk-UA"/>
        </w:rPr>
        <w:tab/>
      </w:r>
      <w:r>
        <w:rPr>
          <w:color w:val="auto"/>
          <w:sz w:val="16"/>
          <w:szCs w:val="16"/>
          <w:lang w:val="uk-UA"/>
        </w:rPr>
        <w:tab/>
      </w:r>
      <w:r w:rsidRPr="00EF2B76">
        <w:rPr>
          <w:color w:val="auto"/>
          <w:sz w:val="16"/>
          <w:szCs w:val="16"/>
          <w:lang w:val="uk-UA"/>
        </w:rPr>
        <w:t>(прізвище та ініціали)</w:t>
      </w:r>
    </w:p>
    <w:p w:rsidR="001003CE" w:rsidRDefault="001003CE" w:rsidP="001003CE">
      <w:pPr>
        <w:pStyle w:val="afff"/>
        <w:spacing w:before="3700"/>
        <w:ind w:left="4320" w:firstLine="720"/>
        <w:rPr>
          <w:sz w:val="16"/>
          <w:szCs w:val="16"/>
          <w:lang w:val="uk-UA"/>
        </w:rPr>
      </w:pPr>
    </w:p>
    <w:p w:rsidR="001003CE" w:rsidRDefault="001003CE" w:rsidP="001003CE">
      <w:pPr>
        <w:pStyle w:val="afff"/>
        <w:spacing w:before="3700"/>
        <w:ind w:left="4320" w:firstLine="720"/>
        <w:rPr>
          <w:sz w:val="16"/>
          <w:szCs w:val="16"/>
          <w:lang w:val="uk-UA"/>
        </w:rPr>
      </w:pPr>
    </w:p>
    <w:p w:rsidR="00FE7A3D" w:rsidRDefault="00FE7A3D" w:rsidP="00601C26">
      <w:pPr>
        <w:pStyle w:val="afff"/>
        <w:spacing w:before="3700"/>
        <w:jc w:val="both"/>
        <w:rPr>
          <w:sz w:val="24"/>
          <w:szCs w:val="24"/>
          <w:lang w:val="uk-UA"/>
        </w:rPr>
      </w:pPr>
    </w:p>
    <w:p w:rsidR="00125DCF" w:rsidRPr="003B1CD6" w:rsidRDefault="006967CF" w:rsidP="00601C26">
      <w:pPr>
        <w:pStyle w:val="afff"/>
        <w:spacing w:before="3700"/>
        <w:jc w:val="both"/>
        <w:rPr>
          <w:rStyle w:val="af0"/>
          <w:i w:val="0"/>
          <w:iCs w:val="0"/>
          <w:lang w:val="uk-UA"/>
        </w:rPr>
      </w:pPr>
      <w:r w:rsidRPr="003B1CD6">
        <w:rPr>
          <w:rStyle w:val="af0"/>
          <w:i w:val="0"/>
          <w:iCs w:val="0"/>
          <w:lang w:val="uk-UA"/>
        </w:rPr>
        <w:t xml:space="preserve">    </w:t>
      </w:r>
      <w:r w:rsidRPr="003B1CD6">
        <w:rPr>
          <w:rStyle w:val="af0"/>
          <w:i w:val="0"/>
          <w:iCs w:val="0"/>
          <w:lang w:val="uk-UA"/>
        </w:rPr>
        <w:tab/>
        <w:t xml:space="preserve">        </w:t>
      </w:r>
    </w:p>
    <w:p w:rsidR="00266818" w:rsidRPr="000C7ED7" w:rsidRDefault="009F2EC4" w:rsidP="000C7ED7">
      <w:pPr>
        <w:pStyle w:val="afff"/>
        <w:spacing w:before="3700"/>
        <w:rPr>
          <w:sz w:val="24"/>
          <w:szCs w:val="24"/>
          <w:lang w:val="uk-UA"/>
        </w:rPr>
      </w:pPr>
      <w:r w:rsidRPr="00EF2B76">
        <w:rPr>
          <w:rStyle w:val="af0"/>
          <w:i w:val="0"/>
          <w:iCs w:val="0"/>
          <w:sz w:val="24"/>
          <w:szCs w:val="24"/>
          <w:lang w:val="uk-UA"/>
        </w:rPr>
        <w:t>м.Запоріжжя</w:t>
      </w:r>
      <w:r w:rsidRPr="00EF2B76">
        <w:rPr>
          <w:rStyle w:val="af0"/>
          <w:i w:val="0"/>
          <w:iCs w:val="0"/>
          <w:sz w:val="24"/>
          <w:szCs w:val="24"/>
          <w:lang w:val="uk-UA"/>
        </w:rPr>
        <w:br/>
      </w:r>
      <w:r w:rsidR="00E43987" w:rsidRPr="00EF2B76">
        <w:rPr>
          <w:rStyle w:val="af0"/>
          <w:i w:val="0"/>
          <w:iCs w:val="0"/>
          <w:sz w:val="24"/>
          <w:szCs w:val="24"/>
          <w:lang w:val="uk-UA"/>
        </w:rPr>
        <w:t>2018</w:t>
      </w:r>
      <w:r w:rsidRPr="00EF2B76">
        <w:rPr>
          <w:rStyle w:val="af0"/>
          <w:i w:val="0"/>
          <w:iCs w:val="0"/>
          <w:sz w:val="24"/>
          <w:szCs w:val="24"/>
          <w:lang w:val="uk-UA"/>
        </w:rPr>
        <w:t xml:space="preserve"> рік</w:t>
      </w:r>
    </w:p>
    <w:bookmarkStart w:id="0" w:name="_Toc533537085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/>
        </w:rPr>
        <w:id w:val="-1952317650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Cs/>
          <w:sz w:val="28"/>
          <w:szCs w:val="28"/>
          <w:lang w:val="en-US"/>
        </w:rPr>
      </w:sdtEndPr>
      <w:sdtContent>
        <w:p w:rsidR="00A25DC7" w:rsidRPr="00A25DC7" w:rsidRDefault="00A25DC7" w:rsidP="00A25DC7">
          <w:pPr>
            <w:pStyle w:val="afb"/>
            <w:numPr>
              <w:ilvl w:val="0"/>
              <w:numId w:val="0"/>
            </w:numPr>
            <w:ind w:left="432"/>
            <w:jc w:val="center"/>
            <w:rPr>
              <w:rStyle w:val="111"/>
            </w:rPr>
          </w:pPr>
          <w:r>
            <w:rPr>
              <w:rStyle w:val="111"/>
            </w:rPr>
            <w:t>Зміст</w:t>
          </w:r>
        </w:p>
        <w:p w:rsidR="00346663" w:rsidRPr="00346663" w:rsidRDefault="00A25DC7">
          <w:pPr>
            <w:pStyle w:val="1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val="ru-RU" w:eastAsia="ru-RU"/>
            </w:rPr>
          </w:pPr>
          <w:r w:rsidRPr="00346663">
            <w:rPr>
              <w:rFonts w:ascii="Times New Roman" w:hAnsi="Times New Roman" w:cs="Times New Roman"/>
              <w:b w:val="0"/>
              <w:iCs/>
              <w:sz w:val="28"/>
              <w:szCs w:val="28"/>
            </w:rPr>
            <w:fldChar w:fldCharType="begin"/>
          </w:r>
          <w:r w:rsidRPr="00346663">
            <w:rPr>
              <w:rFonts w:ascii="Times New Roman" w:hAnsi="Times New Roman" w:cs="Times New Roman"/>
              <w:b w:val="0"/>
              <w:iCs/>
              <w:sz w:val="28"/>
              <w:szCs w:val="28"/>
            </w:rPr>
            <w:instrText xml:space="preserve"> TOC \o "2-3" \h \z \t "Заголовок 1;1;Заг1;1;Заг2;2;заг1_1;1" </w:instrText>
          </w:r>
          <w:r w:rsidRPr="00346663">
            <w:rPr>
              <w:rFonts w:ascii="Times New Roman" w:hAnsi="Times New Roman" w:cs="Times New Roman"/>
              <w:b w:val="0"/>
              <w:iCs/>
              <w:sz w:val="28"/>
              <w:szCs w:val="28"/>
            </w:rPr>
            <w:fldChar w:fldCharType="separate"/>
          </w:r>
        </w:p>
        <w:p w:rsidR="00346663" w:rsidRPr="00346663" w:rsidRDefault="00346663">
          <w:pPr>
            <w:pStyle w:val="1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val="ru-RU" w:eastAsia="ru-RU"/>
            </w:rPr>
          </w:pPr>
          <w:hyperlink w:anchor="_Toc533586803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Реферат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_Toc533586803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1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val="ru-RU" w:eastAsia="ru-RU"/>
            </w:rPr>
          </w:pPr>
          <w:hyperlink w:anchor="_Toc533586804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вступ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_Toc533586804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1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val="ru-RU" w:eastAsia="ru-RU"/>
            </w:rPr>
          </w:pPr>
          <w:hyperlink w:anchor="_Toc533586805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ПЕРЕЛІК УМОВНИХ ПОЗНАЧЕНЬ, СИМВОЛІВ, ОДИНИЦЬ, СКОРОЧЕНЬ І ТЕРМІНІВ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_Toc533586805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13"/>
            <w:tabs>
              <w:tab w:val="left" w:pos="440"/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val="ru-RU" w:eastAsia="ru-RU"/>
            </w:rPr>
          </w:pPr>
          <w:hyperlink w:anchor="_Toc533586806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Pr="00346663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аналіз предметної області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_Toc533586806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22"/>
            <w:tabs>
              <w:tab w:val="left" w:pos="880"/>
              <w:tab w:val="right" w:leader="dot" w:pos="9627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val="ru-RU" w:eastAsia="ru-RU"/>
            </w:rPr>
          </w:pPr>
          <w:hyperlink w:anchor="_Toc533586807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Pr="00346663">
              <w:rPr>
                <w:rFonts w:ascii="Times New Roman" w:eastAsiaTheme="minorEastAsia" w:hAnsi="Times New Roman" w:cs="Times New Roman"/>
                <w:small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Огляд існуючих методів вирішення завдання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_Toc533586807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32"/>
            <w:tabs>
              <w:tab w:val="left" w:pos="1100"/>
              <w:tab w:val="right" w:leader="dot" w:pos="96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533586808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1.1.1</w:t>
            </w:r>
            <w:r w:rsidRPr="00346663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Програма Wunderlist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_Toc533586808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32"/>
            <w:tabs>
              <w:tab w:val="left" w:pos="1100"/>
              <w:tab w:val="right" w:leader="dot" w:pos="96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533586809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1.1.2</w:t>
            </w:r>
            <w:r w:rsidRPr="00346663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Програма EventLook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_Toc533586809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32"/>
            <w:tabs>
              <w:tab w:val="left" w:pos="1100"/>
              <w:tab w:val="right" w:leader="dot" w:pos="96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533586810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1.1.3</w:t>
            </w:r>
            <w:r w:rsidRPr="00346663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Програма Google Now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_Toc533586810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22"/>
            <w:tabs>
              <w:tab w:val="left" w:pos="880"/>
              <w:tab w:val="right" w:leader="dot" w:pos="9627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val="ru-RU" w:eastAsia="ru-RU"/>
            </w:rPr>
          </w:pPr>
          <w:hyperlink w:anchor="_Toc533586811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Pr="00346663">
              <w:rPr>
                <w:rFonts w:ascii="Times New Roman" w:eastAsiaTheme="minorEastAsia" w:hAnsi="Times New Roman" w:cs="Times New Roman"/>
                <w:small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Постановка завдання роботи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_Toc533586811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13"/>
            <w:tabs>
              <w:tab w:val="left" w:pos="440"/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val="ru-RU" w:eastAsia="ru-RU"/>
            </w:rPr>
          </w:pPr>
          <w:hyperlink w:anchor="_Toc533586812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Pr="00346663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Аналіз програмних засобів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_Toc533586812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22"/>
            <w:tabs>
              <w:tab w:val="left" w:pos="880"/>
              <w:tab w:val="right" w:leader="dot" w:pos="9627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val="ru-RU" w:eastAsia="ru-RU"/>
            </w:rPr>
          </w:pPr>
          <w:hyperlink w:anchor="_Toc533586813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Pr="00346663">
              <w:rPr>
                <w:rFonts w:ascii="Times New Roman" w:eastAsiaTheme="minorEastAsia" w:hAnsi="Times New Roman" w:cs="Times New Roman"/>
                <w:small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Огляд особливостей мови програмування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_Toc533586813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22"/>
            <w:tabs>
              <w:tab w:val="left" w:pos="880"/>
              <w:tab w:val="right" w:leader="dot" w:pos="9627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val="ru-RU" w:eastAsia="ru-RU"/>
            </w:rPr>
          </w:pPr>
          <w:hyperlink w:anchor="_Toc533586814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Pr="00346663">
              <w:rPr>
                <w:rFonts w:ascii="Times New Roman" w:eastAsiaTheme="minorEastAsia" w:hAnsi="Times New Roman" w:cs="Times New Roman"/>
                <w:small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Огляд особливостей обраного компілятору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_Toc533586814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22"/>
            <w:tabs>
              <w:tab w:val="left" w:pos="880"/>
              <w:tab w:val="right" w:leader="dot" w:pos="9627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val="ru-RU" w:eastAsia="ru-RU"/>
            </w:rPr>
          </w:pPr>
          <w:hyperlink w:anchor="_Toc533586815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Pr="00346663">
              <w:rPr>
                <w:rFonts w:ascii="Times New Roman" w:eastAsiaTheme="minorEastAsia" w:hAnsi="Times New Roman" w:cs="Times New Roman"/>
                <w:small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Класи візуального інтерфейсу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_Toc533586815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22"/>
            <w:tabs>
              <w:tab w:val="left" w:pos="880"/>
              <w:tab w:val="right" w:leader="dot" w:pos="9627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val="ru-RU" w:eastAsia="ru-RU"/>
            </w:rPr>
          </w:pPr>
          <w:hyperlink w:anchor="_Toc533586816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2.4</w:t>
            </w:r>
            <w:r w:rsidRPr="00346663">
              <w:rPr>
                <w:rFonts w:ascii="Times New Roman" w:eastAsiaTheme="minorEastAsia" w:hAnsi="Times New Roman" w:cs="Times New Roman"/>
                <w:small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Висновки з розділу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_Toc533586816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13"/>
            <w:tabs>
              <w:tab w:val="left" w:pos="440"/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val="ru-RU" w:eastAsia="ru-RU"/>
            </w:rPr>
          </w:pPr>
          <w:hyperlink w:anchor="_Toc533586817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Pr="00346663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Основні рішення з реалізації компонентів системи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_Toc533586817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22"/>
            <w:tabs>
              <w:tab w:val="left" w:pos="880"/>
              <w:tab w:val="right" w:leader="dot" w:pos="9627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val="ru-RU" w:eastAsia="ru-RU"/>
            </w:rPr>
          </w:pPr>
          <w:hyperlink w:anchor="_Toc533586818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3.1</w:t>
            </w:r>
            <w:r w:rsidRPr="00346663">
              <w:rPr>
                <w:rFonts w:ascii="Times New Roman" w:eastAsiaTheme="minorEastAsia" w:hAnsi="Times New Roman" w:cs="Times New Roman"/>
                <w:small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Основні розроблені алгоритми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_Toc533586818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32"/>
            <w:tabs>
              <w:tab w:val="left" w:pos="1100"/>
              <w:tab w:val="right" w:leader="dot" w:pos="96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533586819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3.1.1</w:t>
            </w:r>
            <w:r w:rsidRPr="00346663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Створення годинника у реальному часі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_Toc533586819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32"/>
            <w:tabs>
              <w:tab w:val="left" w:pos="1100"/>
              <w:tab w:val="right" w:leader="dot" w:pos="96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533586820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3.1.2</w:t>
            </w:r>
            <w:r w:rsidRPr="00346663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Сортування планів заходу за (id, часом початку заходів, часом кінця заходу, за алфавітним порядком планів)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_Toc533586820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32"/>
            <w:tabs>
              <w:tab w:val="left" w:pos="1100"/>
              <w:tab w:val="right" w:leader="dot" w:pos="96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533586821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3.1.3</w:t>
            </w:r>
            <w:r w:rsidRPr="00346663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Привітання при вдалому підключенні до БД, і музичне повідомлення про помилку при невдалому підключенні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_Toc533586821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32"/>
            <w:tabs>
              <w:tab w:val="left" w:pos="1100"/>
              <w:tab w:val="right" w:leader="dot" w:pos="96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533586822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3.1.4</w:t>
            </w:r>
            <w:r w:rsidRPr="00346663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Зчитування даних з БД, та занесення їх до combobox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_Toc533586822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32"/>
            <w:tabs>
              <w:tab w:val="left" w:pos="1100"/>
              <w:tab w:val="right" w:leader="dot" w:pos="96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533586823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3.1.5</w:t>
            </w:r>
            <w:r w:rsidRPr="00346663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Зчитування даних з БД  про плани заходів, та занесення їх до таблиці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_Toc533586823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32"/>
            <w:tabs>
              <w:tab w:val="left" w:pos="1100"/>
              <w:tab w:val="right" w:leader="dot" w:pos="96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533586824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3.1.6</w:t>
            </w:r>
            <w:r w:rsidRPr="00346663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Зчитування даних з БД про заходи, та занесення їх до таблиці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_Toc533586824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32"/>
            <w:tabs>
              <w:tab w:val="left" w:pos="1100"/>
              <w:tab w:val="right" w:leader="dot" w:pos="96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533586825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3.1.7</w:t>
            </w:r>
            <w:r w:rsidRPr="00346663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Підготовка таблиці для внесення змін в неї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_Toc533586825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22"/>
            <w:tabs>
              <w:tab w:val="left" w:pos="880"/>
              <w:tab w:val="right" w:leader="dot" w:pos="9627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val="ru-RU" w:eastAsia="ru-RU"/>
            </w:rPr>
          </w:pPr>
          <w:hyperlink w:anchor="_Toc533586826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3.2</w:t>
            </w:r>
            <w:r w:rsidRPr="00346663">
              <w:rPr>
                <w:rFonts w:ascii="Times New Roman" w:eastAsiaTheme="minorEastAsia" w:hAnsi="Times New Roman" w:cs="Times New Roman"/>
                <w:small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Ієрархія розроблених класів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_Toc533586826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22"/>
            <w:tabs>
              <w:tab w:val="left" w:pos="880"/>
              <w:tab w:val="right" w:leader="dot" w:pos="9627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val="ru-RU" w:eastAsia="ru-RU"/>
            </w:rPr>
          </w:pPr>
          <w:hyperlink w:anchor="_Toc533586827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3.3</w:t>
            </w:r>
            <w:r w:rsidRPr="00346663">
              <w:rPr>
                <w:rFonts w:ascii="Times New Roman" w:eastAsiaTheme="minorEastAsia" w:hAnsi="Times New Roman" w:cs="Times New Roman"/>
                <w:small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Основні рішення щодо розробки інтерфейсу користувача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_Toc533586827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32"/>
            <w:tabs>
              <w:tab w:val="left" w:pos="1100"/>
              <w:tab w:val="right" w:leader="dot" w:pos="96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533586828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3.3.1</w:t>
            </w:r>
            <w:r w:rsidRPr="00346663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Загальна інформація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_Toc533586828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32"/>
            <w:tabs>
              <w:tab w:val="left" w:pos="1100"/>
              <w:tab w:val="right" w:leader="dot" w:pos="96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533586829" w:history="1">
            <w:r w:rsidRPr="00346663">
              <w:rPr>
                <w:rStyle w:val="ad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3.3.2</w:t>
            </w:r>
            <w:r w:rsidRPr="00346663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Вікно «TimeTask - Головне вікно»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_Toc533586829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32"/>
            <w:tabs>
              <w:tab w:val="left" w:pos="1100"/>
              <w:tab w:val="right" w:leader="dot" w:pos="96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533586830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3.3.3</w:t>
            </w:r>
            <w:r w:rsidRPr="00346663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Вікно «TimeTask – Про заходи»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_Toc533586830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32"/>
            <w:tabs>
              <w:tab w:val="left" w:pos="1100"/>
              <w:tab w:val="right" w:leader="dot" w:pos="96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533586831" w:history="1">
            <w:r w:rsidRPr="00346663">
              <w:rPr>
                <w:rStyle w:val="ad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3.3.4</w:t>
            </w:r>
            <w:r w:rsidRPr="00346663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Вікно «TimeTask – Додати захід»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_Toc533586831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32"/>
            <w:tabs>
              <w:tab w:val="left" w:pos="1100"/>
              <w:tab w:val="right" w:leader="dot" w:pos="96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533586832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3.3.5</w:t>
            </w:r>
            <w:r w:rsidRPr="00346663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Вікно «TimeTask – Редагування заходу»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_Toc533586832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32"/>
            <w:tabs>
              <w:tab w:val="left" w:pos="1100"/>
              <w:tab w:val="right" w:leader="dot" w:pos="96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533586833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3.3.6</w:t>
            </w:r>
            <w:r w:rsidRPr="00346663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Вікно «TimeTask – Додати план»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_Toc533586833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32"/>
            <w:tabs>
              <w:tab w:val="left" w:pos="1100"/>
              <w:tab w:val="right" w:leader="dot" w:pos="96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533586834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3.3.7</w:t>
            </w:r>
            <w:r w:rsidRPr="00346663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Вікно «TimeTask – Редагування плану»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_Toc533586834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32"/>
            <w:tabs>
              <w:tab w:val="left" w:pos="1100"/>
              <w:tab w:val="right" w:leader="dot" w:pos="96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533586835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3.3.8</w:t>
            </w:r>
            <w:r w:rsidRPr="00346663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Вікно «TimeTask – Видалення планів»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_Toc533586835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32"/>
            <w:tabs>
              <w:tab w:val="left" w:pos="1100"/>
              <w:tab w:val="right" w:leader="dot" w:pos="96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533586836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3.3.9</w:t>
            </w:r>
            <w:r w:rsidRPr="00346663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Вікно «TimeTask – Видалення заходів»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_Toc533586836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32"/>
            <w:tabs>
              <w:tab w:val="left" w:pos="1320"/>
              <w:tab w:val="right" w:leader="dot" w:pos="96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533586837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3.3.10</w:t>
            </w:r>
            <w:r w:rsidRPr="00346663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Вікно «TimeTask – Про програму»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_Toc533586837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22"/>
            <w:tabs>
              <w:tab w:val="left" w:pos="880"/>
              <w:tab w:val="right" w:leader="dot" w:pos="9627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val="ru-RU" w:eastAsia="ru-RU"/>
            </w:rPr>
          </w:pPr>
          <w:hyperlink w:anchor="_Toc533586838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3.4</w:t>
            </w:r>
            <w:r w:rsidRPr="00346663">
              <w:rPr>
                <w:rFonts w:ascii="Times New Roman" w:eastAsiaTheme="minorEastAsia" w:hAnsi="Times New Roman" w:cs="Times New Roman"/>
                <w:small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Основні рішення щодо збереження даних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_Toc533586838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32"/>
            <w:tabs>
              <w:tab w:val="left" w:pos="1100"/>
              <w:tab w:val="right" w:leader="dot" w:pos="96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val="ru-RU" w:eastAsia="ru-RU"/>
            </w:rPr>
          </w:pPr>
          <w:hyperlink w:anchor="_Toc533586839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3.4.1</w:t>
            </w:r>
            <w:r w:rsidRPr="00346663">
              <w:rPr>
                <w:rFonts w:ascii="Times New Roman" w:eastAsiaTheme="minorEastAsia" w:hAnsi="Times New Roman" w:cs="Times New Roman"/>
                <w:i w:val="0"/>
                <w:iC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 xml:space="preserve">Основні рішення щодо </w:t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працювання з таблицями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_Toc533586839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13"/>
            <w:tabs>
              <w:tab w:val="left" w:pos="440"/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val="ru-RU" w:eastAsia="ru-RU"/>
            </w:rPr>
          </w:pPr>
          <w:hyperlink w:anchor="_Toc533586840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Pr="00346663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Керівництво програміста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_Toc533586840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22"/>
            <w:tabs>
              <w:tab w:val="left" w:pos="880"/>
              <w:tab w:val="right" w:leader="dot" w:pos="9627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val="ru-RU" w:eastAsia="ru-RU"/>
            </w:rPr>
          </w:pPr>
          <w:hyperlink w:anchor="_Toc533586841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4.1</w:t>
            </w:r>
            <w:r w:rsidRPr="00346663">
              <w:rPr>
                <w:rFonts w:ascii="Times New Roman" w:eastAsiaTheme="minorEastAsia" w:hAnsi="Times New Roman" w:cs="Times New Roman"/>
                <w:small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Призначення та умови застосування програми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_Toc533586841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22"/>
            <w:tabs>
              <w:tab w:val="left" w:pos="880"/>
              <w:tab w:val="right" w:leader="dot" w:pos="9627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val="ru-RU" w:eastAsia="ru-RU"/>
            </w:rPr>
          </w:pPr>
          <w:hyperlink w:anchor="_Toc533586842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4.2</w:t>
            </w:r>
            <w:r w:rsidRPr="00346663">
              <w:rPr>
                <w:rFonts w:ascii="Times New Roman" w:eastAsiaTheme="minorEastAsia" w:hAnsi="Times New Roman" w:cs="Times New Roman"/>
                <w:small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Характеристики програми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_Toc533586842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22"/>
            <w:tabs>
              <w:tab w:val="left" w:pos="880"/>
              <w:tab w:val="right" w:leader="dot" w:pos="9627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val="ru-RU" w:eastAsia="ru-RU"/>
            </w:rPr>
          </w:pPr>
          <w:hyperlink w:anchor="_Toc533586843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4.3</w:t>
            </w:r>
            <w:r w:rsidRPr="00346663">
              <w:rPr>
                <w:rFonts w:ascii="Times New Roman" w:eastAsiaTheme="minorEastAsia" w:hAnsi="Times New Roman" w:cs="Times New Roman"/>
                <w:small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Звертання до програми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_Toc533586843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22"/>
            <w:tabs>
              <w:tab w:val="left" w:pos="880"/>
              <w:tab w:val="right" w:leader="dot" w:pos="9627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val="ru-RU" w:eastAsia="ru-RU"/>
            </w:rPr>
          </w:pPr>
          <w:hyperlink w:anchor="_Toc533586844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4.4</w:t>
            </w:r>
            <w:r w:rsidRPr="00346663">
              <w:rPr>
                <w:rFonts w:ascii="Times New Roman" w:eastAsiaTheme="minorEastAsia" w:hAnsi="Times New Roman" w:cs="Times New Roman"/>
                <w:small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Вхідні та вихідні дані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_Toc533586844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22"/>
            <w:tabs>
              <w:tab w:val="left" w:pos="880"/>
              <w:tab w:val="right" w:leader="dot" w:pos="9627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val="ru-RU" w:eastAsia="ru-RU"/>
            </w:rPr>
          </w:pPr>
          <w:hyperlink w:anchor="_Toc533586845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4.5</w:t>
            </w:r>
            <w:r w:rsidRPr="00346663">
              <w:rPr>
                <w:rFonts w:ascii="Times New Roman" w:eastAsiaTheme="minorEastAsia" w:hAnsi="Times New Roman" w:cs="Times New Roman"/>
                <w:small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Повідомлення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_Toc533586845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13"/>
            <w:tabs>
              <w:tab w:val="left" w:pos="440"/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val="ru-RU" w:eastAsia="ru-RU"/>
            </w:rPr>
          </w:pPr>
          <w:hyperlink w:anchor="_Toc533586846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Pr="00346663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ІНСТРУКЦІЯ КОРИСТУВАЧА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_Toc533586846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22"/>
            <w:tabs>
              <w:tab w:val="left" w:pos="880"/>
              <w:tab w:val="right" w:leader="dot" w:pos="9627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val="ru-RU" w:eastAsia="ru-RU"/>
            </w:rPr>
          </w:pPr>
          <w:hyperlink w:anchor="_Toc533586847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5.1</w:t>
            </w:r>
            <w:r w:rsidRPr="00346663">
              <w:rPr>
                <w:rFonts w:ascii="Times New Roman" w:eastAsiaTheme="minorEastAsia" w:hAnsi="Times New Roman" w:cs="Times New Roman"/>
                <w:small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Призначення програми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_Toc533586847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22"/>
            <w:tabs>
              <w:tab w:val="left" w:pos="880"/>
              <w:tab w:val="right" w:leader="dot" w:pos="9627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val="ru-RU" w:eastAsia="ru-RU"/>
            </w:rPr>
          </w:pPr>
          <w:hyperlink w:anchor="_Toc533586848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5.2</w:t>
            </w:r>
            <w:r w:rsidRPr="00346663">
              <w:rPr>
                <w:rFonts w:ascii="Times New Roman" w:eastAsiaTheme="minorEastAsia" w:hAnsi="Times New Roman" w:cs="Times New Roman"/>
                <w:small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Умови виконання програми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_Toc533586848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22"/>
            <w:tabs>
              <w:tab w:val="left" w:pos="880"/>
              <w:tab w:val="right" w:leader="dot" w:pos="9627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val="ru-RU" w:eastAsia="ru-RU"/>
            </w:rPr>
          </w:pPr>
          <w:hyperlink w:anchor="_Toc533586849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5.3</w:t>
            </w:r>
            <w:r w:rsidRPr="00346663">
              <w:rPr>
                <w:rFonts w:ascii="Times New Roman" w:eastAsiaTheme="minorEastAsia" w:hAnsi="Times New Roman" w:cs="Times New Roman"/>
                <w:small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Як запустити програму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_Toc533586849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22"/>
            <w:tabs>
              <w:tab w:val="left" w:pos="880"/>
              <w:tab w:val="right" w:leader="dot" w:pos="9627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val="ru-RU" w:eastAsia="ru-RU"/>
            </w:rPr>
          </w:pPr>
          <w:hyperlink w:anchor="_Toc533586850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5.4</w:t>
            </w:r>
            <w:r w:rsidRPr="00346663">
              <w:rPr>
                <w:rFonts w:ascii="Times New Roman" w:eastAsiaTheme="minorEastAsia" w:hAnsi="Times New Roman" w:cs="Times New Roman"/>
                <w:small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Виконання програми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_Toc533586850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22"/>
            <w:tabs>
              <w:tab w:val="left" w:pos="880"/>
              <w:tab w:val="right" w:leader="dot" w:pos="9627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val="ru-RU" w:eastAsia="ru-RU"/>
            </w:rPr>
          </w:pPr>
          <w:hyperlink w:anchor="_Toc533586851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5.5</w:t>
            </w:r>
            <w:r w:rsidRPr="00346663">
              <w:rPr>
                <w:rFonts w:ascii="Times New Roman" w:eastAsiaTheme="minorEastAsia" w:hAnsi="Times New Roman" w:cs="Times New Roman"/>
                <w:smallCaps w:val="0"/>
                <w:noProof/>
                <w:sz w:val="28"/>
                <w:szCs w:val="28"/>
                <w:lang w:val="ru-RU" w:eastAsia="ru-RU"/>
              </w:rPr>
              <w:tab/>
            </w:r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Повідомлення користувачу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_Toc533586851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1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val="ru-RU" w:eastAsia="ru-RU"/>
            </w:rPr>
          </w:pPr>
          <w:hyperlink w:anchor="_Toc533586852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ВИСНОВКИ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_Toc533586852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6663" w:rsidRPr="00346663" w:rsidRDefault="00346663">
          <w:pPr>
            <w:pStyle w:val="1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val="ru-RU" w:eastAsia="ru-RU"/>
            </w:rPr>
          </w:pPr>
          <w:hyperlink w:anchor="_Toc533586853" w:history="1">
            <w:r w:rsidRPr="00346663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СПИСОК ВИКОРИСТАНОЇ ЛІТЕРАТУРИ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_Toc533586853 \h </w:instrTex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Pr="0034666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5DC7" w:rsidRPr="00346663" w:rsidRDefault="00A25DC7">
          <w:pPr>
            <w:rPr>
              <w:rFonts w:ascii="Times New Roman" w:hAnsi="Times New Roman" w:cs="Times New Roman"/>
              <w:sz w:val="28"/>
              <w:szCs w:val="28"/>
            </w:rPr>
          </w:pPr>
          <w:r w:rsidRPr="00346663">
            <w:rPr>
              <w:rFonts w:ascii="Times New Roman" w:hAnsi="Times New Roman" w:cs="Times New Roman"/>
              <w:iCs/>
              <w:sz w:val="28"/>
              <w:szCs w:val="28"/>
            </w:rPr>
            <w:fldChar w:fldCharType="end"/>
          </w:r>
        </w:p>
      </w:sdtContent>
    </w:sdt>
    <w:p w:rsidR="00BE4F61" w:rsidRDefault="00BE4F61" w:rsidP="00BE4F61">
      <w:pPr>
        <w:jc w:val="center"/>
        <w:rPr>
          <w:rFonts w:ascii="Times New Roman" w:eastAsia="Times New Roman" w:hAnsi="Times New Roman"/>
          <w:b/>
          <w:sz w:val="32"/>
          <w:szCs w:val="32"/>
          <w:lang w:val="ru-RU"/>
        </w:rPr>
      </w:pPr>
    </w:p>
    <w:p w:rsidR="00867FDC" w:rsidRDefault="00867FDC" w:rsidP="00BE4F61">
      <w:pPr>
        <w:jc w:val="center"/>
        <w:rPr>
          <w:rFonts w:ascii="Times New Roman" w:eastAsia="Times New Roman" w:hAnsi="Times New Roman"/>
          <w:b/>
          <w:sz w:val="32"/>
          <w:szCs w:val="32"/>
          <w:lang w:val="ru-RU"/>
        </w:rPr>
      </w:pPr>
    </w:p>
    <w:p w:rsidR="00867FDC" w:rsidRDefault="00867FDC" w:rsidP="00BE4F61">
      <w:pPr>
        <w:jc w:val="center"/>
        <w:rPr>
          <w:rFonts w:ascii="Times New Roman" w:eastAsia="Times New Roman" w:hAnsi="Times New Roman"/>
          <w:b/>
          <w:sz w:val="32"/>
          <w:szCs w:val="32"/>
          <w:lang w:val="ru-RU"/>
        </w:rPr>
      </w:pPr>
    </w:p>
    <w:p w:rsidR="00867FDC" w:rsidRDefault="00867FDC" w:rsidP="00BE4F61">
      <w:pPr>
        <w:jc w:val="center"/>
        <w:rPr>
          <w:rFonts w:ascii="Times New Roman" w:eastAsia="Times New Roman" w:hAnsi="Times New Roman"/>
          <w:b/>
          <w:sz w:val="32"/>
          <w:szCs w:val="32"/>
          <w:lang w:val="ru-RU"/>
        </w:rPr>
      </w:pPr>
    </w:p>
    <w:p w:rsidR="00867FDC" w:rsidRDefault="00867FDC" w:rsidP="00BE4F61">
      <w:pPr>
        <w:jc w:val="center"/>
        <w:rPr>
          <w:rFonts w:ascii="Times New Roman" w:eastAsia="Times New Roman" w:hAnsi="Times New Roman"/>
          <w:b/>
          <w:sz w:val="32"/>
          <w:szCs w:val="32"/>
          <w:lang w:val="ru-RU"/>
        </w:rPr>
      </w:pPr>
    </w:p>
    <w:p w:rsidR="00867FDC" w:rsidRDefault="00867FDC" w:rsidP="00BE4F61">
      <w:pPr>
        <w:jc w:val="center"/>
        <w:rPr>
          <w:rFonts w:ascii="Times New Roman" w:eastAsia="Times New Roman" w:hAnsi="Times New Roman"/>
          <w:b/>
          <w:sz w:val="32"/>
          <w:szCs w:val="32"/>
          <w:lang w:val="ru-RU"/>
        </w:rPr>
      </w:pPr>
    </w:p>
    <w:p w:rsidR="00867FDC" w:rsidRDefault="00867FDC" w:rsidP="00BE4F61">
      <w:pPr>
        <w:jc w:val="center"/>
        <w:rPr>
          <w:rFonts w:ascii="Times New Roman" w:eastAsia="Times New Roman" w:hAnsi="Times New Roman"/>
          <w:b/>
          <w:sz w:val="32"/>
          <w:szCs w:val="32"/>
          <w:lang w:val="ru-RU"/>
        </w:rPr>
      </w:pPr>
    </w:p>
    <w:p w:rsidR="00867FDC" w:rsidRDefault="00867FDC" w:rsidP="00BE4F61">
      <w:pPr>
        <w:jc w:val="center"/>
        <w:rPr>
          <w:rFonts w:ascii="Times New Roman" w:eastAsia="Times New Roman" w:hAnsi="Times New Roman"/>
          <w:b/>
          <w:sz w:val="32"/>
          <w:szCs w:val="32"/>
          <w:lang w:val="ru-RU"/>
        </w:rPr>
      </w:pPr>
    </w:p>
    <w:p w:rsidR="00867FDC" w:rsidRDefault="00867FDC" w:rsidP="00BE4F61">
      <w:pPr>
        <w:jc w:val="center"/>
        <w:rPr>
          <w:rFonts w:ascii="Times New Roman" w:eastAsia="Times New Roman" w:hAnsi="Times New Roman"/>
          <w:b/>
          <w:sz w:val="32"/>
          <w:szCs w:val="32"/>
          <w:lang w:val="ru-RU"/>
        </w:rPr>
      </w:pPr>
    </w:p>
    <w:p w:rsidR="00867FDC" w:rsidRDefault="00867FDC" w:rsidP="00BE4F61">
      <w:pPr>
        <w:jc w:val="center"/>
        <w:rPr>
          <w:rFonts w:ascii="Times New Roman" w:eastAsia="Times New Roman" w:hAnsi="Times New Roman"/>
          <w:b/>
          <w:sz w:val="32"/>
          <w:szCs w:val="32"/>
          <w:lang w:val="ru-RU"/>
        </w:rPr>
      </w:pPr>
    </w:p>
    <w:p w:rsidR="00867FDC" w:rsidRDefault="00867FDC" w:rsidP="00BE4F61">
      <w:pPr>
        <w:jc w:val="center"/>
        <w:rPr>
          <w:rFonts w:ascii="Times New Roman" w:eastAsia="Times New Roman" w:hAnsi="Times New Roman"/>
          <w:b/>
          <w:sz w:val="32"/>
          <w:szCs w:val="32"/>
          <w:lang w:val="ru-RU"/>
        </w:rPr>
      </w:pPr>
    </w:p>
    <w:p w:rsidR="00F22865" w:rsidRDefault="00F22865" w:rsidP="00BE4F61">
      <w:pPr>
        <w:jc w:val="center"/>
        <w:rPr>
          <w:rFonts w:ascii="Times New Roman" w:eastAsia="Times New Roman" w:hAnsi="Times New Roman"/>
          <w:b/>
          <w:sz w:val="32"/>
          <w:szCs w:val="32"/>
          <w:lang w:val="ru-RU"/>
        </w:rPr>
      </w:pPr>
    </w:p>
    <w:p w:rsidR="00BE4F61" w:rsidRPr="00761D2F" w:rsidRDefault="00BE4F61" w:rsidP="00BE4F61">
      <w:pPr>
        <w:jc w:val="center"/>
        <w:rPr>
          <w:rFonts w:ascii="Times New Roman" w:hAnsi="Times New Roman"/>
          <w:b/>
          <w:caps/>
          <w:sz w:val="32"/>
          <w:szCs w:val="32"/>
          <w:lang w:val="uk-UA"/>
        </w:rPr>
      </w:pPr>
      <w:r w:rsidRPr="00761D2F">
        <w:rPr>
          <w:rFonts w:ascii="Times New Roman" w:eastAsia="Times New Roman" w:hAnsi="Times New Roman"/>
          <w:b/>
          <w:sz w:val="32"/>
          <w:szCs w:val="32"/>
          <w:lang w:val="ru-RU"/>
        </w:rPr>
        <w:lastRenderedPageBreak/>
        <w:t>ЗАПОРІЗЬКИЙ НАЦІОНАЛЬНИЙ ТЕХНІЧНИЙ УНІВЕРСИТЕТ</w:t>
      </w:r>
    </w:p>
    <w:p w:rsidR="00BE4F61" w:rsidRPr="00E77D30" w:rsidRDefault="00BE4F61" w:rsidP="00BE4F61">
      <w:pPr>
        <w:spacing w:after="0" w:line="200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spacing w:after="0" w:line="200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spacing w:after="0" w:line="226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spacing w:after="0" w:line="0" w:lineRule="atLeast"/>
        <w:ind w:left="4"/>
        <w:rPr>
          <w:rFonts w:ascii="Times New Roman" w:eastAsia="Times New Roman" w:hAnsi="Times New Roman"/>
          <w:i/>
          <w:sz w:val="24"/>
          <w:lang w:val="ru-RU"/>
        </w:rPr>
      </w:pPr>
      <w:r w:rsidRPr="00E77D30">
        <w:rPr>
          <w:rFonts w:ascii="Times New Roman" w:eastAsia="Times New Roman" w:hAnsi="Times New Roman"/>
          <w:sz w:val="24"/>
          <w:lang w:val="ru-RU"/>
        </w:rPr>
        <w:t xml:space="preserve">Кафедра </w:t>
      </w:r>
      <w:r w:rsidRPr="00E77D30">
        <w:rPr>
          <w:rFonts w:ascii="Times New Roman" w:eastAsia="Times New Roman" w:hAnsi="Times New Roman"/>
          <w:i/>
          <w:sz w:val="24"/>
          <w:lang w:val="ru-RU"/>
        </w:rPr>
        <w:t>програмних засобів</w:t>
      </w:r>
    </w:p>
    <w:p w:rsidR="00BE4F61" w:rsidRPr="00E77D30" w:rsidRDefault="00BE4F61" w:rsidP="00BE4F61">
      <w:pPr>
        <w:spacing w:after="0" w:line="20" w:lineRule="exact"/>
        <w:rPr>
          <w:rFonts w:ascii="Times New Roman" w:eastAsia="Times New Roman" w:hAnsi="Times New Roman"/>
          <w:lang w:val="ru-RU"/>
        </w:rPr>
      </w:pPr>
      <w:r>
        <w:rPr>
          <w:rFonts w:ascii="Times New Roman" w:eastAsia="Times New Roman" w:hAnsi="Times New Roman"/>
          <w:i/>
          <w:noProof/>
          <w:sz w:val="24"/>
          <w:lang w:val="ru-RU" w:eastAsia="ru-RU"/>
        </w:rPr>
        <w:pict>
          <v:line id="Line 3" o:spid="_x0000_s1105" style="position:absolute;z-index:-251606016;visibility:visible" from="46.8pt,-.85pt" to="460.2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" strokeweight=".21164mm"/>
        </w:pict>
      </w:r>
    </w:p>
    <w:p w:rsidR="00BE4F61" w:rsidRPr="00E77D30" w:rsidRDefault="00BE4F61" w:rsidP="00BE4F61">
      <w:pPr>
        <w:spacing w:after="0" w:line="117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spacing w:after="0" w:line="0" w:lineRule="atLeast"/>
        <w:ind w:left="4"/>
        <w:rPr>
          <w:rFonts w:ascii="Times New Roman" w:eastAsia="Times New Roman" w:hAnsi="Times New Roman"/>
          <w:i/>
          <w:sz w:val="24"/>
          <w:lang w:val="ru-RU"/>
        </w:rPr>
      </w:pPr>
      <w:r w:rsidRPr="00E77D30">
        <w:rPr>
          <w:rFonts w:ascii="Times New Roman" w:eastAsia="Times New Roman" w:hAnsi="Times New Roman"/>
          <w:sz w:val="24"/>
          <w:lang w:val="ru-RU"/>
        </w:rPr>
        <w:t xml:space="preserve">Дисципліна </w:t>
      </w:r>
      <w:r w:rsidRPr="00E77D30">
        <w:rPr>
          <w:rFonts w:ascii="Times New Roman" w:eastAsia="Times New Roman" w:hAnsi="Times New Roman"/>
          <w:i/>
          <w:sz w:val="24"/>
          <w:lang w:val="ru-RU"/>
        </w:rPr>
        <w:t>Об’єктно-орієнтоване програмування</w:t>
      </w:r>
    </w:p>
    <w:p w:rsidR="00BE4F61" w:rsidRPr="00E77D30" w:rsidRDefault="00BE4F61" w:rsidP="00BE4F61">
      <w:pPr>
        <w:spacing w:after="0" w:line="20" w:lineRule="exact"/>
        <w:rPr>
          <w:rFonts w:ascii="Times New Roman" w:eastAsia="Times New Roman" w:hAnsi="Times New Roman"/>
          <w:lang w:val="ru-RU"/>
        </w:rPr>
      </w:pPr>
      <w:r>
        <w:rPr>
          <w:rFonts w:ascii="Times New Roman" w:eastAsia="Times New Roman" w:hAnsi="Times New Roman"/>
          <w:i/>
          <w:noProof/>
          <w:sz w:val="24"/>
          <w:lang w:val="ru-RU" w:eastAsia="ru-RU"/>
        </w:rPr>
        <w:pict>
          <v:line id="Line 4" o:spid="_x0000_s1106" style="position:absolute;z-index:-251604992;visibility:visible" from="63.35pt,-.85pt" to="460.2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" strokeweight=".21164mm"/>
        </w:pict>
      </w:r>
    </w:p>
    <w:p w:rsidR="00BE4F61" w:rsidRPr="00E77D30" w:rsidRDefault="00BE4F61" w:rsidP="00BE4F61">
      <w:pPr>
        <w:spacing w:after="0" w:line="119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spacing w:after="0" w:line="0" w:lineRule="atLeast"/>
        <w:ind w:left="4"/>
        <w:rPr>
          <w:rFonts w:ascii="Times New Roman" w:eastAsia="Times New Roman" w:hAnsi="Times New Roman"/>
          <w:i/>
          <w:sz w:val="24"/>
          <w:lang w:val="ru-RU"/>
        </w:rPr>
      </w:pPr>
      <w:r w:rsidRPr="00E77D30">
        <w:rPr>
          <w:rFonts w:ascii="Times New Roman" w:eastAsia="Times New Roman" w:hAnsi="Times New Roman"/>
          <w:sz w:val="24"/>
          <w:lang w:val="ru-RU"/>
        </w:rPr>
        <w:t xml:space="preserve">Спеціальність </w:t>
      </w:r>
      <w:r w:rsidRPr="00E77D30">
        <w:rPr>
          <w:rFonts w:ascii="Times New Roman" w:eastAsia="Times New Roman" w:hAnsi="Times New Roman"/>
          <w:i/>
          <w:sz w:val="24"/>
          <w:lang w:val="ru-RU"/>
        </w:rPr>
        <w:t>Інженерія програмного забезпечення</w:t>
      </w:r>
    </w:p>
    <w:p w:rsidR="00BE4F61" w:rsidRPr="00E77D30" w:rsidRDefault="00BE4F61" w:rsidP="00BE4F61">
      <w:pPr>
        <w:spacing w:after="0" w:line="20" w:lineRule="exact"/>
        <w:rPr>
          <w:rFonts w:ascii="Times New Roman" w:eastAsia="Times New Roman" w:hAnsi="Times New Roman"/>
          <w:lang w:val="ru-RU"/>
        </w:rPr>
      </w:pPr>
      <w:r>
        <w:rPr>
          <w:rFonts w:ascii="Times New Roman" w:eastAsia="Times New Roman" w:hAnsi="Times New Roman"/>
          <w:i/>
          <w:noProof/>
          <w:sz w:val="24"/>
          <w:lang w:val="ru-RU" w:eastAsia="ru-RU"/>
        </w:rPr>
        <w:pict>
          <v:line id="Line 5" o:spid="_x0000_s1107" style="position:absolute;z-index:-251603968;visibility:visible" from="72.2pt,-.85pt" to="460.2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" strokeweight=".6pt"/>
        </w:pict>
      </w:r>
    </w:p>
    <w:p w:rsidR="00BE4F61" w:rsidRPr="00E77D30" w:rsidRDefault="00BE4F61" w:rsidP="00BE4F61">
      <w:pPr>
        <w:spacing w:after="0" w:line="117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tabs>
          <w:tab w:val="left" w:pos="903"/>
          <w:tab w:val="left" w:pos="1403"/>
          <w:tab w:val="left" w:pos="2423"/>
          <w:tab w:val="left" w:pos="4943"/>
          <w:tab w:val="left" w:pos="6343"/>
        </w:tabs>
        <w:spacing w:after="0" w:line="0" w:lineRule="atLeast"/>
        <w:ind w:left="4"/>
        <w:rPr>
          <w:rFonts w:ascii="Times New Roman" w:eastAsia="Times New Roman" w:hAnsi="Times New Roman"/>
          <w:i/>
          <w:sz w:val="24"/>
          <w:lang w:val="ru-RU"/>
        </w:rPr>
      </w:pPr>
      <w:r w:rsidRPr="00E77D30">
        <w:rPr>
          <w:rFonts w:ascii="Times New Roman" w:eastAsia="Times New Roman" w:hAnsi="Times New Roman"/>
          <w:sz w:val="24"/>
          <w:lang w:val="ru-RU"/>
        </w:rPr>
        <w:t>Курс</w:t>
      </w:r>
      <w:r w:rsidRPr="00E77D30">
        <w:rPr>
          <w:rFonts w:ascii="Times New Roman" w:eastAsia="Times New Roman" w:hAnsi="Times New Roman"/>
          <w:lang w:val="ru-RU"/>
        </w:rPr>
        <w:tab/>
      </w:r>
      <w:r w:rsidRPr="00E77D30">
        <w:rPr>
          <w:rFonts w:ascii="Times New Roman" w:eastAsia="Times New Roman" w:hAnsi="Times New Roman"/>
          <w:i/>
          <w:sz w:val="24"/>
          <w:lang w:val="ru-RU"/>
        </w:rPr>
        <w:t>2</w:t>
      </w:r>
      <w:r w:rsidRPr="00E77D30">
        <w:rPr>
          <w:rFonts w:ascii="Times New Roman" w:eastAsia="Times New Roman" w:hAnsi="Times New Roman"/>
          <w:lang w:val="ru-RU"/>
        </w:rPr>
        <w:tab/>
      </w:r>
      <w:r w:rsidRPr="00E77D30">
        <w:rPr>
          <w:rFonts w:ascii="Times New Roman" w:eastAsia="Times New Roman" w:hAnsi="Times New Roman"/>
          <w:sz w:val="24"/>
          <w:lang w:val="ru-RU"/>
        </w:rPr>
        <w:t>Група</w:t>
      </w:r>
      <w:r w:rsidRPr="00E77D30">
        <w:rPr>
          <w:rFonts w:ascii="Times New Roman" w:eastAsia="Times New Roman" w:hAnsi="Times New Roman"/>
          <w:lang w:val="ru-RU"/>
        </w:rPr>
        <w:tab/>
      </w:r>
      <w:r>
        <w:rPr>
          <w:rFonts w:ascii="Times New Roman" w:eastAsia="Times New Roman" w:hAnsi="Times New Roman"/>
          <w:lang w:val="ru-RU"/>
        </w:rPr>
        <w:t xml:space="preserve">         </w:t>
      </w:r>
      <w:r w:rsidRPr="00E77D30">
        <w:rPr>
          <w:rFonts w:ascii="Times New Roman" w:eastAsia="Times New Roman" w:hAnsi="Times New Roman"/>
          <w:i/>
          <w:sz w:val="24"/>
          <w:lang w:val="ru-RU"/>
        </w:rPr>
        <w:t>КНТ-11</w:t>
      </w:r>
      <w:r>
        <w:rPr>
          <w:rFonts w:ascii="Times New Roman" w:eastAsia="Times New Roman" w:hAnsi="Times New Roman"/>
          <w:i/>
          <w:sz w:val="24"/>
          <w:lang w:val="ru-RU"/>
        </w:rPr>
        <w:t>7</w:t>
      </w:r>
      <w:r w:rsidRPr="00E77D30">
        <w:rPr>
          <w:rFonts w:ascii="Times New Roman" w:eastAsia="Times New Roman" w:hAnsi="Times New Roman"/>
          <w:lang w:val="ru-RU"/>
        </w:rPr>
        <w:tab/>
      </w:r>
      <w:r w:rsidRPr="00E77D30">
        <w:rPr>
          <w:rFonts w:ascii="Times New Roman" w:eastAsia="Times New Roman" w:hAnsi="Times New Roman"/>
          <w:sz w:val="24"/>
          <w:lang w:val="ru-RU"/>
        </w:rPr>
        <w:t>Семестр</w:t>
      </w:r>
      <w:r w:rsidRPr="00E77D30">
        <w:rPr>
          <w:rFonts w:ascii="Times New Roman" w:eastAsia="Times New Roman" w:hAnsi="Times New Roman"/>
          <w:lang w:val="ru-RU"/>
        </w:rPr>
        <w:tab/>
      </w:r>
      <w:r>
        <w:rPr>
          <w:rFonts w:ascii="Times New Roman" w:eastAsia="Times New Roman" w:hAnsi="Times New Roman"/>
          <w:i/>
          <w:sz w:val="24"/>
        </w:rPr>
        <w:t>III</w:t>
      </w:r>
    </w:p>
    <w:p w:rsidR="00BE4F61" w:rsidRPr="00E77D30" w:rsidRDefault="00BE4F61" w:rsidP="00BE4F61">
      <w:pPr>
        <w:spacing w:after="0" w:line="20" w:lineRule="exact"/>
        <w:rPr>
          <w:rFonts w:ascii="Times New Roman" w:eastAsia="Times New Roman" w:hAnsi="Times New Roman"/>
          <w:lang w:val="ru-RU"/>
        </w:rPr>
      </w:pPr>
      <w:r>
        <w:rPr>
          <w:rFonts w:ascii="Times New Roman" w:eastAsia="Times New Roman" w:hAnsi="Times New Roman"/>
          <w:i/>
          <w:noProof/>
          <w:sz w:val="24"/>
          <w:lang w:val="ru-RU" w:eastAsia="ru-RU"/>
        </w:rPr>
        <w:pict>
          <v:line id="Line 6" o:spid="_x0000_s1108" style="position:absolute;z-index:-251602944;visibility:visible" from="25.2pt,-.85pt" to="70.8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" strokeweight=".6pt"/>
        </w:pict>
      </w:r>
      <w:r>
        <w:rPr>
          <w:rFonts w:ascii="Times New Roman" w:eastAsia="Times New Roman" w:hAnsi="Times New Roman"/>
          <w:i/>
          <w:noProof/>
          <w:sz w:val="24"/>
          <w:lang w:val="ru-RU" w:eastAsia="ru-RU"/>
        </w:rPr>
        <w:pict>
          <v:line id="Line 7" o:spid="_x0000_s1109" style="position:absolute;z-index:-251601920;visibility:visible" from="101.4pt,-.85pt" to="247.8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CruEwIAACk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" strokeweight=".6pt"/>
        </w:pict>
      </w:r>
      <w:r>
        <w:rPr>
          <w:rFonts w:ascii="Times New Roman" w:eastAsia="Times New Roman" w:hAnsi="Times New Roman"/>
          <w:i/>
          <w:noProof/>
          <w:sz w:val="24"/>
          <w:lang w:val="ru-RU" w:eastAsia="ru-RU"/>
        </w:rPr>
        <w:pict>
          <v:line id="Line 8" o:spid="_x0000_s1110" style="position:absolute;z-index:-251600896;visibility:visible" from="290.55pt,-.85pt" to="389.4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" strokeweight=".6pt"/>
        </w:pict>
      </w:r>
    </w:p>
    <w:p w:rsidR="00BE4F61" w:rsidRPr="00E77D30" w:rsidRDefault="00BE4F61" w:rsidP="00BE4F61">
      <w:pPr>
        <w:spacing w:after="0" w:line="200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spacing w:after="0" w:line="200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spacing w:after="0" w:line="233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spacing w:after="0" w:line="0" w:lineRule="atLeast"/>
        <w:ind w:right="-383"/>
        <w:jc w:val="center"/>
        <w:rPr>
          <w:rFonts w:ascii="Times New Roman" w:eastAsia="Times New Roman" w:hAnsi="Times New Roman"/>
          <w:b/>
          <w:sz w:val="24"/>
          <w:lang w:val="ru-RU"/>
        </w:rPr>
      </w:pPr>
      <w:r w:rsidRPr="00E77D30">
        <w:rPr>
          <w:rFonts w:ascii="Times New Roman" w:eastAsia="Times New Roman" w:hAnsi="Times New Roman"/>
          <w:b/>
          <w:sz w:val="24"/>
          <w:lang w:val="ru-RU"/>
        </w:rPr>
        <w:t>ЗАВДАННЯ</w:t>
      </w:r>
    </w:p>
    <w:p w:rsidR="00BE4F61" w:rsidRPr="00E77D30" w:rsidRDefault="00BE4F61" w:rsidP="00BE4F61">
      <w:pPr>
        <w:spacing w:after="0" w:line="137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spacing w:after="0" w:line="0" w:lineRule="atLeast"/>
        <w:ind w:right="-383"/>
        <w:jc w:val="center"/>
        <w:rPr>
          <w:rFonts w:ascii="Times New Roman" w:eastAsia="Times New Roman" w:hAnsi="Times New Roman"/>
          <w:b/>
          <w:sz w:val="24"/>
          <w:lang w:val="ru-RU"/>
        </w:rPr>
      </w:pPr>
      <w:r w:rsidRPr="00E77D30">
        <w:rPr>
          <w:rFonts w:ascii="Times New Roman" w:eastAsia="Times New Roman" w:hAnsi="Times New Roman"/>
          <w:b/>
          <w:sz w:val="24"/>
          <w:lang w:val="ru-RU"/>
        </w:rPr>
        <w:t>на курсовий проект (роботу) студентів</w:t>
      </w:r>
    </w:p>
    <w:p w:rsidR="00BE4F61" w:rsidRPr="00E77D30" w:rsidRDefault="00BE4F61" w:rsidP="00BE4F61">
      <w:pPr>
        <w:spacing w:after="0" w:line="134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spacing w:after="0" w:line="0" w:lineRule="atLeast"/>
        <w:ind w:right="-243"/>
        <w:jc w:val="center"/>
        <w:rPr>
          <w:rFonts w:ascii="Times New Roman" w:eastAsia="Times New Roman" w:hAnsi="Times New Roman"/>
          <w:i/>
          <w:sz w:val="24"/>
          <w:lang w:val="ru-RU"/>
        </w:rPr>
      </w:pPr>
      <w:r>
        <w:rPr>
          <w:rFonts w:ascii="Times New Roman" w:eastAsia="Times New Roman" w:hAnsi="Times New Roman"/>
          <w:i/>
          <w:sz w:val="24"/>
          <w:lang w:val="ru-RU"/>
        </w:rPr>
        <w:t>Нескоромний І.М., Кузнєцов Т.В., ТаряникМ.В., Івченко А.С..</w:t>
      </w:r>
    </w:p>
    <w:p w:rsidR="00BE4F61" w:rsidRPr="00E77D30" w:rsidRDefault="00BE4F61" w:rsidP="00BE4F61">
      <w:pPr>
        <w:spacing w:after="0" w:line="20" w:lineRule="exact"/>
        <w:rPr>
          <w:rFonts w:ascii="Times New Roman" w:eastAsia="Times New Roman" w:hAnsi="Times New Roman"/>
          <w:lang w:val="ru-RU"/>
        </w:rPr>
      </w:pPr>
      <w:r>
        <w:rPr>
          <w:rFonts w:ascii="Times New Roman" w:eastAsia="Times New Roman" w:hAnsi="Times New Roman"/>
          <w:i/>
          <w:noProof/>
          <w:sz w:val="24"/>
          <w:lang w:val="ru-RU" w:eastAsia="ru-RU"/>
        </w:rPr>
        <w:pict>
          <v:line id="Line 9" o:spid="_x0000_s1111" style="position:absolute;z-index:-251599872;visibility:visible" from="0,-.85pt" to="459.3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" strokeweight=".6pt"/>
        </w:pict>
      </w:r>
    </w:p>
    <w:p w:rsidR="00BE4F61" w:rsidRPr="00E77D30" w:rsidRDefault="00BE4F61" w:rsidP="00BE4F61">
      <w:pPr>
        <w:spacing w:after="0" w:line="200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spacing w:after="0" w:line="332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tabs>
          <w:tab w:val="left" w:pos="244"/>
        </w:tabs>
        <w:spacing w:after="0" w:line="0" w:lineRule="atLeast"/>
        <w:rPr>
          <w:rFonts w:ascii="Times New Roman" w:eastAsia="Times New Roman" w:hAnsi="Times New Roman"/>
          <w:sz w:val="24"/>
          <w:lang w:val="ru-RU"/>
        </w:rPr>
      </w:pPr>
      <w:r>
        <w:rPr>
          <w:rFonts w:ascii="Times New Roman" w:eastAsia="Times New Roman" w:hAnsi="Times New Roman"/>
          <w:sz w:val="24"/>
          <w:lang w:val="ru-RU"/>
        </w:rPr>
        <w:t>1.</w:t>
      </w:r>
      <w:r w:rsidRPr="00E77D30">
        <w:rPr>
          <w:rFonts w:ascii="Times New Roman" w:eastAsia="Times New Roman" w:hAnsi="Times New Roman"/>
          <w:sz w:val="24"/>
          <w:lang w:val="ru-RU"/>
        </w:rPr>
        <w:t xml:space="preserve">Тема проекту (роботи): </w:t>
      </w:r>
      <w:r w:rsidRPr="00E77D30">
        <w:rPr>
          <w:rFonts w:ascii="Times New Roman" w:eastAsia="Times New Roman" w:hAnsi="Times New Roman"/>
          <w:i/>
          <w:sz w:val="24"/>
          <w:lang w:val="ru-RU"/>
        </w:rPr>
        <w:t>«</w:t>
      </w:r>
      <w:r>
        <w:rPr>
          <w:rFonts w:ascii="Times New Roman" w:eastAsia="Times New Roman" w:hAnsi="Times New Roman"/>
          <w:i/>
          <w:sz w:val="24"/>
          <w:lang w:val="ru-RU"/>
        </w:rPr>
        <w:t>Розпорядок заходів</w:t>
      </w:r>
      <w:r w:rsidRPr="00E77D30">
        <w:rPr>
          <w:rFonts w:ascii="Times New Roman" w:eastAsia="Times New Roman" w:hAnsi="Times New Roman"/>
          <w:i/>
          <w:sz w:val="24"/>
          <w:lang w:val="ru-RU"/>
        </w:rPr>
        <w:t xml:space="preserve"> »</w:t>
      </w:r>
    </w:p>
    <w:p w:rsidR="00BE4F61" w:rsidRPr="00E77D30" w:rsidRDefault="00BE4F61" w:rsidP="00BE4F61">
      <w:pPr>
        <w:spacing w:after="0" w:line="20" w:lineRule="exact"/>
        <w:rPr>
          <w:rFonts w:ascii="Times New Roman" w:eastAsia="Times New Roman" w:hAnsi="Times New Roman"/>
          <w:lang w:val="ru-RU"/>
        </w:rPr>
      </w:pPr>
      <w:r>
        <w:rPr>
          <w:rFonts w:ascii="Times New Roman" w:eastAsia="Times New Roman" w:hAnsi="Times New Roman"/>
          <w:noProof/>
          <w:sz w:val="24"/>
          <w:lang w:val="ru-RU" w:eastAsia="ru-RU"/>
        </w:rPr>
        <w:pict>
          <v:line id="Line 10" o:spid="_x0000_s1112" style="position:absolute;z-index:-251598848;visibility:visible" from="134.5pt,-.85pt" to="460.2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" strokeweight=".21164mm"/>
        </w:pict>
      </w:r>
    </w:p>
    <w:p w:rsidR="00BE4F61" w:rsidRPr="00E77D30" w:rsidRDefault="00BE4F61" w:rsidP="00BE4F61">
      <w:pPr>
        <w:spacing w:after="0" w:line="117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tabs>
          <w:tab w:val="left" w:pos="6203"/>
        </w:tabs>
        <w:spacing w:after="0" w:line="0" w:lineRule="atLeast"/>
        <w:ind w:left="4"/>
        <w:rPr>
          <w:rFonts w:ascii="Times New Roman" w:eastAsia="Times New Roman" w:hAnsi="Times New Roman"/>
          <w:i/>
          <w:sz w:val="24"/>
          <w:lang w:val="ru-RU"/>
        </w:rPr>
      </w:pPr>
      <w:r>
        <w:rPr>
          <w:rFonts w:ascii="Times New Roman" w:eastAsia="Times New Roman" w:hAnsi="Times New Roman"/>
          <w:sz w:val="24"/>
          <w:lang w:val="ru-RU"/>
        </w:rPr>
        <w:t>2</w:t>
      </w:r>
      <w:r w:rsidRPr="00E77D30">
        <w:rPr>
          <w:rFonts w:ascii="Times New Roman" w:eastAsia="Times New Roman" w:hAnsi="Times New Roman"/>
          <w:sz w:val="24"/>
          <w:lang w:val="ru-RU"/>
        </w:rPr>
        <w:t>. Термін здачі студентом закінченого проекту (роботи):</w:t>
      </w:r>
      <w:r w:rsidRPr="00E77D30">
        <w:rPr>
          <w:rFonts w:ascii="Times New Roman" w:eastAsia="Times New Roman" w:hAnsi="Times New Roman"/>
          <w:lang w:val="ru-RU"/>
        </w:rPr>
        <w:tab/>
      </w:r>
      <w:r>
        <w:rPr>
          <w:rFonts w:ascii="Times New Roman" w:eastAsia="Times New Roman" w:hAnsi="Times New Roman"/>
          <w:i/>
          <w:sz w:val="24"/>
          <w:lang w:val="ru-RU"/>
        </w:rPr>
        <w:t>26</w:t>
      </w:r>
      <w:r w:rsidRPr="00E77D30">
        <w:rPr>
          <w:rFonts w:ascii="Times New Roman" w:eastAsia="Times New Roman" w:hAnsi="Times New Roman"/>
          <w:i/>
          <w:sz w:val="24"/>
          <w:lang w:val="ru-RU"/>
        </w:rPr>
        <w:t xml:space="preserve"> грудня</w:t>
      </w:r>
      <w:r>
        <w:rPr>
          <w:rFonts w:ascii="Times New Roman" w:eastAsia="Times New Roman" w:hAnsi="Times New Roman"/>
          <w:i/>
          <w:sz w:val="24"/>
          <w:lang w:val="ru-RU"/>
        </w:rPr>
        <w:t xml:space="preserve"> 2018</w:t>
      </w:r>
    </w:p>
    <w:p w:rsidR="00BE4F61" w:rsidRPr="00E77D30" w:rsidRDefault="00BE4F61" w:rsidP="00BE4F61">
      <w:pPr>
        <w:spacing w:after="0" w:line="20" w:lineRule="exact"/>
        <w:rPr>
          <w:rFonts w:ascii="Times New Roman" w:eastAsia="Times New Roman" w:hAnsi="Times New Roman"/>
          <w:lang w:val="ru-RU"/>
        </w:rPr>
      </w:pPr>
      <w:r>
        <w:rPr>
          <w:rFonts w:ascii="Times New Roman" w:eastAsia="Times New Roman" w:hAnsi="Times New Roman"/>
          <w:i/>
          <w:noProof/>
          <w:sz w:val="24"/>
          <w:lang w:val="ru-RU" w:eastAsia="ru-RU"/>
        </w:rPr>
        <w:pict>
          <v:line id="Line 11" o:spid="_x0000_s1113" style="position:absolute;z-index:-251597824;visibility:visible" from="293.3pt,-.85pt" to="460.2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" strokeweight=".6pt"/>
        </w:pict>
      </w:r>
    </w:p>
    <w:p w:rsidR="00BE4F61" w:rsidRPr="00E77D30" w:rsidRDefault="00BE4F61" w:rsidP="00BE4F61">
      <w:pPr>
        <w:spacing w:after="0" w:line="131" w:lineRule="exact"/>
        <w:rPr>
          <w:rFonts w:ascii="Times New Roman" w:eastAsia="Times New Roman" w:hAnsi="Times New Roman"/>
          <w:lang w:val="ru-RU"/>
        </w:rPr>
      </w:pPr>
    </w:p>
    <w:p w:rsidR="00BE4F61" w:rsidRPr="009F36B7" w:rsidRDefault="00BE4F61" w:rsidP="00BE4F61">
      <w:pPr>
        <w:tabs>
          <w:tab w:val="left" w:pos="244"/>
        </w:tabs>
        <w:spacing w:after="0" w:line="348" w:lineRule="auto"/>
        <w:ind w:right="1700"/>
        <w:rPr>
          <w:rFonts w:ascii="Times New Roman" w:eastAsia="Times New Roman" w:hAnsi="Times New Roman"/>
          <w:sz w:val="24"/>
          <w:lang w:val="ru-RU"/>
        </w:rPr>
      </w:pPr>
      <w:r>
        <w:rPr>
          <w:rFonts w:ascii="Times New Roman" w:eastAsia="Times New Roman" w:hAnsi="Times New Roman"/>
          <w:i/>
          <w:noProof/>
          <w:sz w:val="24"/>
          <w:lang w:val="ru-RU" w:eastAsia="ru-RU"/>
        </w:rPr>
        <w:pict>
          <v:line id="Line 15" o:spid="_x0000_s1114" style="position:absolute;z-index:-251596800;visibility:visible" from="140.4pt,14.4pt" to="460.25pt,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" strokeweight=".6pt"/>
        </w:pict>
      </w:r>
      <w:r>
        <w:rPr>
          <w:rFonts w:ascii="Times New Roman" w:eastAsia="Times New Roman" w:hAnsi="Times New Roman"/>
          <w:sz w:val="24"/>
          <w:lang w:val="ru-RU"/>
        </w:rPr>
        <w:t>3.</w:t>
      </w:r>
      <w:r w:rsidRPr="009F36B7">
        <w:rPr>
          <w:rFonts w:ascii="Times New Roman" w:eastAsia="Times New Roman" w:hAnsi="Times New Roman"/>
          <w:sz w:val="24"/>
          <w:lang w:val="ru-RU"/>
        </w:rPr>
        <w:t xml:space="preserve">Вихідні дані до проекту: </w:t>
      </w:r>
      <w:r w:rsidRPr="009F36B7">
        <w:rPr>
          <w:rFonts w:ascii="Times New Roman" w:eastAsia="Times New Roman" w:hAnsi="Times New Roman"/>
          <w:i/>
          <w:sz w:val="24"/>
          <w:lang w:val="ru-RU"/>
        </w:rPr>
        <w:t>Реалізувати помічника для планування часу</w:t>
      </w:r>
    </w:p>
    <w:p w:rsidR="00BE4F61" w:rsidRPr="009F36B7" w:rsidRDefault="00BE4F61" w:rsidP="00BE4F61">
      <w:pPr>
        <w:tabs>
          <w:tab w:val="left" w:pos="244"/>
          <w:tab w:val="left" w:pos="9214"/>
        </w:tabs>
        <w:spacing w:after="0" w:line="348" w:lineRule="auto"/>
        <w:ind w:left="4" w:right="281"/>
        <w:jc w:val="both"/>
        <w:rPr>
          <w:rFonts w:ascii="Times New Roman" w:eastAsia="Times New Roman" w:hAnsi="Times New Roman"/>
          <w:sz w:val="24"/>
          <w:u w:val="single"/>
          <w:lang w:val="ru-RU"/>
        </w:rPr>
      </w:pPr>
      <w:r w:rsidRPr="009F36B7">
        <w:rPr>
          <w:rFonts w:ascii="Times New Roman" w:eastAsia="Times New Roman" w:hAnsi="Times New Roman"/>
          <w:sz w:val="24"/>
          <w:u w:val="single"/>
          <w:lang w:val="ru-RU"/>
        </w:rPr>
        <w:t>вхідні дані: назва заходу, назва місця проведення, адреса заходу, кількість</w:t>
      </w:r>
      <w:r>
        <w:rPr>
          <w:rFonts w:ascii="Times New Roman" w:eastAsia="Times New Roman" w:hAnsi="Times New Roman"/>
          <w:sz w:val="24"/>
          <w:u w:val="single"/>
          <w:lang w:val="ru-RU"/>
        </w:rPr>
        <w:t xml:space="preserve"> </w:t>
      </w:r>
      <w:r w:rsidRPr="009F36B7">
        <w:rPr>
          <w:rFonts w:ascii="Times New Roman" w:eastAsia="Times New Roman" w:hAnsi="Times New Roman"/>
          <w:sz w:val="24"/>
          <w:u w:val="single"/>
          <w:lang w:val="ru-RU"/>
        </w:rPr>
        <w:t>людей, дата початку, дата кінця.</w:t>
      </w:r>
      <w:r>
        <w:rPr>
          <w:rFonts w:ascii="Times New Roman" w:eastAsia="Times New Roman" w:hAnsi="Times New Roman"/>
          <w:sz w:val="24"/>
          <w:u w:val="single"/>
          <w:lang w:val="ru-RU"/>
        </w:rPr>
        <w:tab/>
      </w:r>
    </w:p>
    <w:p w:rsidR="00BE4F61" w:rsidRPr="00E77D30" w:rsidRDefault="00BE4F61" w:rsidP="00BE4F61">
      <w:pPr>
        <w:spacing w:after="0" w:line="20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spacing w:after="0" w:line="8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spacing w:after="0" w:line="20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spacing w:after="0" w:line="5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tabs>
          <w:tab w:val="left" w:pos="244"/>
        </w:tabs>
        <w:spacing w:after="0" w:line="0" w:lineRule="atLeast"/>
        <w:rPr>
          <w:rFonts w:ascii="Times New Roman" w:eastAsia="Times New Roman" w:hAnsi="Times New Roman"/>
          <w:sz w:val="23"/>
          <w:lang w:val="ru-RU"/>
        </w:rPr>
      </w:pPr>
      <w:r>
        <w:rPr>
          <w:rFonts w:ascii="Times New Roman" w:eastAsia="Times New Roman" w:hAnsi="Times New Roman"/>
          <w:sz w:val="23"/>
          <w:lang w:val="ru-RU"/>
        </w:rPr>
        <w:t>4.</w:t>
      </w:r>
      <w:r w:rsidRPr="00E77D30">
        <w:rPr>
          <w:rFonts w:ascii="Times New Roman" w:eastAsia="Times New Roman" w:hAnsi="Times New Roman"/>
          <w:sz w:val="23"/>
          <w:lang w:val="ru-RU"/>
        </w:rPr>
        <w:t>ЗМІСТ розрахунково-пояснювальної записки (перелік питань, що їх належить розроби-</w:t>
      </w:r>
    </w:p>
    <w:p w:rsidR="00BE4F61" w:rsidRPr="00E77D30" w:rsidRDefault="00BE4F61" w:rsidP="00BE4F61">
      <w:pPr>
        <w:spacing w:after="0" w:line="139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tabs>
          <w:tab w:val="left" w:pos="963"/>
        </w:tabs>
        <w:spacing w:after="0" w:line="0" w:lineRule="atLeast"/>
        <w:ind w:left="4"/>
        <w:rPr>
          <w:rFonts w:ascii="Times New Roman" w:eastAsia="Times New Roman" w:hAnsi="Times New Roman"/>
          <w:i/>
          <w:sz w:val="24"/>
          <w:lang w:val="ru-RU"/>
        </w:rPr>
      </w:pPr>
      <w:r w:rsidRPr="00E77D30">
        <w:rPr>
          <w:rFonts w:ascii="Times New Roman" w:eastAsia="Times New Roman" w:hAnsi="Times New Roman"/>
          <w:sz w:val="24"/>
          <w:lang w:val="ru-RU"/>
        </w:rPr>
        <w:t>ти</w:t>
      </w:r>
      <w:r w:rsidRPr="00E77D30">
        <w:rPr>
          <w:rFonts w:ascii="Times New Roman" w:eastAsia="Times New Roman" w:hAnsi="Times New Roman"/>
          <w:i/>
          <w:sz w:val="24"/>
          <w:lang w:val="ru-RU"/>
        </w:rPr>
        <w:t>):</w:t>
      </w:r>
      <w:r w:rsidRPr="00E77D30">
        <w:rPr>
          <w:rFonts w:ascii="Times New Roman" w:eastAsia="Times New Roman" w:hAnsi="Times New Roman"/>
          <w:lang w:val="ru-RU"/>
        </w:rPr>
        <w:tab/>
      </w:r>
      <w:r w:rsidRPr="00E77D30">
        <w:rPr>
          <w:rFonts w:ascii="Times New Roman" w:eastAsia="Times New Roman" w:hAnsi="Times New Roman"/>
          <w:i/>
          <w:sz w:val="24"/>
          <w:lang w:val="ru-RU"/>
        </w:rPr>
        <w:t>1 Аналіз предметної області</w:t>
      </w:r>
    </w:p>
    <w:p w:rsidR="00BE4F61" w:rsidRPr="00E77D30" w:rsidRDefault="00BE4F61" w:rsidP="00BE4F61">
      <w:pPr>
        <w:spacing w:after="0" w:line="20" w:lineRule="exact"/>
        <w:rPr>
          <w:rFonts w:ascii="Times New Roman" w:eastAsia="Times New Roman" w:hAnsi="Times New Roman"/>
          <w:lang w:val="ru-RU"/>
        </w:rPr>
      </w:pPr>
      <w:r>
        <w:rPr>
          <w:rFonts w:ascii="Times New Roman" w:eastAsia="Times New Roman" w:hAnsi="Times New Roman"/>
          <w:i/>
          <w:noProof/>
          <w:sz w:val="24"/>
          <w:lang w:val="ru-RU" w:eastAsia="ru-RU"/>
        </w:rPr>
        <w:pict>
          <v:line id="Line 16" o:spid="_x0000_s1115" style="position:absolute;z-index:-251595776;visibility:visible" from="22.55pt,-.85pt" to="460.2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QhJFAIAACo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" strokeweight=".6pt"/>
        </w:pict>
      </w:r>
    </w:p>
    <w:p w:rsidR="00BE4F61" w:rsidRPr="00E77D30" w:rsidRDefault="00BE4F61" w:rsidP="00BE4F61">
      <w:pPr>
        <w:spacing w:after="0" w:line="117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spacing w:after="0" w:line="0" w:lineRule="atLeast"/>
        <w:ind w:left="1004"/>
        <w:rPr>
          <w:rFonts w:ascii="Times New Roman" w:eastAsia="Times New Roman" w:hAnsi="Times New Roman"/>
          <w:i/>
          <w:sz w:val="24"/>
          <w:lang w:val="ru-RU"/>
        </w:rPr>
      </w:pPr>
      <w:r w:rsidRPr="00E77D30">
        <w:rPr>
          <w:rFonts w:ascii="Times New Roman" w:eastAsia="Times New Roman" w:hAnsi="Times New Roman"/>
          <w:i/>
          <w:sz w:val="24"/>
          <w:lang w:val="ru-RU"/>
        </w:rPr>
        <w:t>2 Аналіз програмних засобів</w:t>
      </w:r>
    </w:p>
    <w:p w:rsidR="00BE4F61" w:rsidRPr="00E77D30" w:rsidRDefault="00BE4F61" w:rsidP="00BE4F61">
      <w:pPr>
        <w:spacing w:after="0" w:line="20" w:lineRule="exact"/>
        <w:rPr>
          <w:rFonts w:ascii="Times New Roman" w:eastAsia="Times New Roman" w:hAnsi="Times New Roman"/>
          <w:lang w:val="ru-RU"/>
        </w:rPr>
      </w:pPr>
      <w:r>
        <w:rPr>
          <w:rFonts w:ascii="Times New Roman" w:eastAsia="Times New Roman" w:hAnsi="Times New Roman"/>
          <w:i/>
          <w:noProof/>
          <w:sz w:val="24"/>
          <w:lang w:val="ru-RU" w:eastAsia="ru-RU"/>
        </w:rPr>
        <w:pict>
          <v:line id="Line 17" o:spid="_x0000_s1116" style="position:absolute;z-index:-251594752;visibility:visible" from="0,-.85pt" to="460.2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" strokeweight=".21164mm"/>
        </w:pict>
      </w:r>
    </w:p>
    <w:p w:rsidR="00BE4F61" w:rsidRPr="00E77D30" w:rsidRDefault="00BE4F61" w:rsidP="00BE4F61">
      <w:pPr>
        <w:spacing w:after="0" w:line="119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spacing w:after="0" w:line="0" w:lineRule="atLeast"/>
        <w:ind w:left="1004"/>
        <w:rPr>
          <w:rFonts w:ascii="Times New Roman" w:eastAsia="Times New Roman" w:hAnsi="Times New Roman"/>
          <w:i/>
          <w:sz w:val="24"/>
          <w:lang w:val="ru-RU"/>
        </w:rPr>
      </w:pPr>
      <w:r w:rsidRPr="00E77D30">
        <w:rPr>
          <w:rFonts w:ascii="Times New Roman" w:eastAsia="Times New Roman" w:hAnsi="Times New Roman"/>
          <w:i/>
          <w:sz w:val="24"/>
          <w:lang w:val="ru-RU"/>
        </w:rPr>
        <w:t>3 Основні рішення з реалізації компонентів системи</w:t>
      </w:r>
    </w:p>
    <w:p w:rsidR="00BE4F61" w:rsidRPr="00E77D30" w:rsidRDefault="00BE4F61" w:rsidP="00BE4F61">
      <w:pPr>
        <w:spacing w:after="0" w:line="20" w:lineRule="exact"/>
        <w:rPr>
          <w:rFonts w:ascii="Times New Roman" w:eastAsia="Times New Roman" w:hAnsi="Times New Roman"/>
          <w:lang w:val="ru-RU"/>
        </w:rPr>
      </w:pPr>
      <w:r>
        <w:rPr>
          <w:rFonts w:ascii="Times New Roman" w:eastAsia="Times New Roman" w:hAnsi="Times New Roman"/>
          <w:i/>
          <w:noProof/>
          <w:sz w:val="24"/>
          <w:lang w:val="ru-RU" w:eastAsia="ru-RU"/>
        </w:rPr>
        <w:pict>
          <v:line id="Line 18" o:spid="_x0000_s1117" style="position:absolute;z-index:-251593728;visibility:visible" from="0,-.85pt" to="460.2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" strokeweight=".6pt"/>
        </w:pict>
      </w:r>
    </w:p>
    <w:p w:rsidR="00BE4F61" w:rsidRPr="00E77D30" w:rsidRDefault="00BE4F61" w:rsidP="00BE4F61">
      <w:pPr>
        <w:spacing w:after="0" w:line="117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spacing w:after="0" w:line="0" w:lineRule="atLeast"/>
        <w:ind w:left="1004"/>
        <w:rPr>
          <w:rFonts w:ascii="Times New Roman" w:eastAsia="Times New Roman" w:hAnsi="Times New Roman"/>
          <w:i/>
          <w:sz w:val="24"/>
          <w:lang w:val="ru-RU"/>
        </w:rPr>
      </w:pPr>
      <w:r w:rsidRPr="00E77D30">
        <w:rPr>
          <w:rFonts w:ascii="Times New Roman" w:eastAsia="Times New Roman" w:hAnsi="Times New Roman"/>
          <w:i/>
          <w:sz w:val="24"/>
          <w:lang w:val="ru-RU"/>
        </w:rPr>
        <w:t>4 Посібник програміста</w:t>
      </w:r>
    </w:p>
    <w:p w:rsidR="00BE4F61" w:rsidRPr="00E77D30" w:rsidRDefault="00BE4F61" w:rsidP="00BE4F61">
      <w:pPr>
        <w:spacing w:after="0" w:line="20" w:lineRule="exact"/>
        <w:rPr>
          <w:rFonts w:ascii="Times New Roman" w:eastAsia="Times New Roman" w:hAnsi="Times New Roman"/>
          <w:lang w:val="ru-RU"/>
        </w:rPr>
      </w:pPr>
      <w:r>
        <w:rPr>
          <w:rFonts w:ascii="Times New Roman" w:eastAsia="Times New Roman" w:hAnsi="Times New Roman"/>
          <w:i/>
          <w:noProof/>
          <w:sz w:val="24"/>
          <w:lang w:val="ru-RU" w:eastAsia="ru-RU"/>
        </w:rPr>
        <w:pict>
          <v:line id="Line 19" o:spid="_x0000_s1118" style="position:absolute;z-index:-251592704;visibility:visible" from="0,-.85pt" to="460.2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8F0EwIAACo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" strokeweight=".6pt"/>
        </w:pict>
      </w:r>
    </w:p>
    <w:p w:rsidR="00BE4F61" w:rsidRPr="00E77D30" w:rsidRDefault="00BE4F61" w:rsidP="00BE4F61">
      <w:pPr>
        <w:spacing w:after="0" w:line="119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spacing w:after="0" w:line="0" w:lineRule="atLeast"/>
        <w:ind w:left="1004"/>
        <w:rPr>
          <w:rFonts w:ascii="Times New Roman" w:eastAsia="Times New Roman" w:hAnsi="Times New Roman"/>
          <w:i/>
          <w:sz w:val="24"/>
          <w:lang w:val="ru-RU"/>
        </w:rPr>
      </w:pPr>
      <w:r w:rsidRPr="00E77D30">
        <w:rPr>
          <w:rFonts w:ascii="Times New Roman" w:eastAsia="Times New Roman" w:hAnsi="Times New Roman"/>
          <w:i/>
          <w:sz w:val="24"/>
          <w:lang w:val="ru-RU"/>
        </w:rPr>
        <w:t>5 Інструкція користувача</w:t>
      </w:r>
    </w:p>
    <w:p w:rsidR="00BE4F61" w:rsidRPr="00E77D30" w:rsidRDefault="00BE4F61" w:rsidP="00BE4F61">
      <w:pPr>
        <w:spacing w:after="0" w:line="20" w:lineRule="exact"/>
        <w:rPr>
          <w:rFonts w:ascii="Times New Roman" w:eastAsia="Times New Roman" w:hAnsi="Times New Roman"/>
          <w:lang w:val="ru-RU"/>
        </w:rPr>
      </w:pPr>
      <w:r>
        <w:rPr>
          <w:rFonts w:ascii="Times New Roman" w:eastAsia="Times New Roman" w:hAnsi="Times New Roman"/>
          <w:i/>
          <w:noProof/>
          <w:sz w:val="24"/>
          <w:lang w:val="ru-RU" w:eastAsia="ru-RU"/>
        </w:rPr>
        <w:pict>
          <v:line id="Line 20" o:spid="_x0000_s1119" style="position:absolute;z-index:-251591680;visibility:visible" from="0,-.85pt" to="460.2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" strokeweight=".6pt"/>
        </w:pict>
      </w:r>
    </w:p>
    <w:p w:rsidR="00BE4F61" w:rsidRPr="00E77D30" w:rsidRDefault="00BE4F61" w:rsidP="00BE4F61">
      <w:pPr>
        <w:spacing w:after="0" w:line="117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spacing w:after="0" w:line="0" w:lineRule="atLeast"/>
        <w:ind w:left="1004"/>
        <w:rPr>
          <w:rFonts w:ascii="Times New Roman" w:eastAsia="Times New Roman" w:hAnsi="Times New Roman"/>
          <w:i/>
          <w:sz w:val="24"/>
          <w:lang w:val="ru-RU"/>
        </w:rPr>
      </w:pPr>
      <w:r w:rsidRPr="00E77D30">
        <w:rPr>
          <w:rFonts w:ascii="Times New Roman" w:eastAsia="Times New Roman" w:hAnsi="Times New Roman"/>
          <w:i/>
          <w:sz w:val="24"/>
          <w:lang w:val="ru-RU"/>
        </w:rPr>
        <w:t>Висновки,</w:t>
      </w:r>
    </w:p>
    <w:p w:rsidR="00BE4F61" w:rsidRPr="00E77D30" w:rsidRDefault="00BE4F61" w:rsidP="00BE4F61">
      <w:pPr>
        <w:spacing w:after="0" w:line="20" w:lineRule="exact"/>
        <w:rPr>
          <w:rFonts w:ascii="Times New Roman" w:eastAsia="Times New Roman" w:hAnsi="Times New Roman"/>
          <w:lang w:val="ru-RU"/>
        </w:rPr>
      </w:pPr>
      <w:r>
        <w:rPr>
          <w:rFonts w:ascii="Times New Roman" w:eastAsia="Times New Roman" w:hAnsi="Times New Roman"/>
          <w:i/>
          <w:noProof/>
          <w:sz w:val="24"/>
          <w:lang w:val="ru-RU" w:eastAsia="ru-RU"/>
        </w:rPr>
        <w:pict>
          <v:line id="Line 21" o:spid="_x0000_s1120" style="position:absolute;z-index:-251590656;visibility:visible" from="0,-.85pt" to="460.2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" strokeweight=".6pt"/>
        </w:pict>
      </w:r>
    </w:p>
    <w:p w:rsidR="00BE4F61" w:rsidRPr="00E77D30" w:rsidRDefault="00BE4F61" w:rsidP="00BE4F61">
      <w:pPr>
        <w:spacing w:after="0" w:line="120" w:lineRule="exact"/>
        <w:rPr>
          <w:rFonts w:ascii="Times New Roman" w:eastAsia="Times New Roman" w:hAnsi="Times New Roman"/>
          <w:lang w:val="ru-RU"/>
        </w:rPr>
      </w:pPr>
    </w:p>
    <w:p w:rsidR="00BE4F61" w:rsidRPr="00FE7A3D" w:rsidRDefault="00BE4F61" w:rsidP="00BE4F61">
      <w:pPr>
        <w:spacing w:after="0" w:line="0" w:lineRule="atLeast"/>
        <w:ind w:left="1024"/>
        <w:rPr>
          <w:rFonts w:ascii="Times New Roman" w:eastAsia="Times New Roman" w:hAnsi="Times New Roman"/>
          <w:i/>
          <w:sz w:val="24"/>
          <w:lang w:val="ru-RU"/>
        </w:rPr>
      </w:pPr>
      <w:r w:rsidRPr="00FE7A3D">
        <w:rPr>
          <w:rFonts w:ascii="Times New Roman" w:eastAsia="Times New Roman" w:hAnsi="Times New Roman"/>
          <w:i/>
          <w:sz w:val="24"/>
          <w:lang w:val="ru-RU"/>
        </w:rPr>
        <w:t>Додаток А Текст програми,</w:t>
      </w:r>
    </w:p>
    <w:p w:rsidR="00BE4F61" w:rsidRPr="00FE7A3D" w:rsidRDefault="00BE4F61" w:rsidP="00BE4F61">
      <w:pPr>
        <w:spacing w:after="0" w:line="20" w:lineRule="exact"/>
        <w:rPr>
          <w:rFonts w:ascii="Times New Roman" w:eastAsia="Times New Roman" w:hAnsi="Times New Roman"/>
          <w:lang w:val="ru-RU"/>
        </w:rPr>
      </w:pPr>
      <w:r>
        <w:rPr>
          <w:rFonts w:ascii="Times New Roman" w:eastAsia="Times New Roman" w:hAnsi="Times New Roman"/>
          <w:i/>
          <w:noProof/>
          <w:sz w:val="24"/>
          <w:lang w:val="ru-RU" w:eastAsia="ru-RU"/>
        </w:rPr>
        <w:pict>
          <v:line id="Line 22" o:spid="_x0000_s1121" style="position:absolute;z-index:-251589632;visibility:visible" from="0,-.85pt" to="460.2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" strokeweight=".6pt"/>
        </w:pict>
      </w:r>
    </w:p>
    <w:p w:rsidR="00BE4F61" w:rsidRPr="00FE7A3D" w:rsidRDefault="00BE4F61" w:rsidP="00BE4F61">
      <w:pPr>
        <w:spacing w:after="0" w:line="117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spacing w:after="0" w:line="0" w:lineRule="atLeast"/>
        <w:ind w:left="1004"/>
        <w:rPr>
          <w:rFonts w:ascii="Times New Roman" w:eastAsia="Times New Roman" w:hAnsi="Times New Roman"/>
          <w:i/>
          <w:sz w:val="24"/>
          <w:lang w:val="ru-RU"/>
        </w:rPr>
      </w:pPr>
      <w:r w:rsidRPr="00E77D30">
        <w:rPr>
          <w:rFonts w:ascii="Times New Roman" w:eastAsia="Times New Roman" w:hAnsi="Times New Roman"/>
          <w:i/>
          <w:sz w:val="24"/>
          <w:lang w:val="ru-RU"/>
        </w:rPr>
        <w:t>Додаток Б Інтерфейс програми,</w:t>
      </w:r>
    </w:p>
    <w:p w:rsidR="00BE4F61" w:rsidRPr="00E77D30" w:rsidRDefault="00BE4F61" w:rsidP="00BE4F61">
      <w:pPr>
        <w:spacing w:after="0" w:line="20" w:lineRule="exact"/>
        <w:rPr>
          <w:rFonts w:ascii="Times New Roman" w:eastAsia="Times New Roman" w:hAnsi="Times New Roman"/>
          <w:lang w:val="ru-RU"/>
        </w:rPr>
      </w:pPr>
      <w:r>
        <w:rPr>
          <w:rFonts w:ascii="Times New Roman" w:eastAsia="Times New Roman" w:hAnsi="Times New Roman"/>
          <w:i/>
          <w:noProof/>
          <w:sz w:val="24"/>
          <w:lang w:val="ru-RU" w:eastAsia="ru-RU"/>
        </w:rPr>
        <w:pict>
          <v:line id="Line 23" o:spid="_x0000_s1122" style="position:absolute;z-index:-251588608;visibility:visible" from="0,-.85pt" to="460.2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" strokeweight=".21164mm"/>
        </w:pict>
      </w:r>
    </w:p>
    <w:p w:rsidR="00BE4F61" w:rsidRPr="00E77D30" w:rsidRDefault="00BE4F61" w:rsidP="00BE4F61">
      <w:pPr>
        <w:spacing w:after="0" w:line="119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spacing w:after="0" w:line="0" w:lineRule="atLeast"/>
        <w:ind w:left="1004"/>
        <w:rPr>
          <w:rFonts w:ascii="Times New Roman" w:eastAsia="Times New Roman" w:hAnsi="Times New Roman"/>
          <w:i/>
          <w:sz w:val="24"/>
          <w:lang w:val="ru-RU"/>
        </w:rPr>
      </w:pPr>
      <w:r w:rsidRPr="00E77D30">
        <w:rPr>
          <w:rFonts w:ascii="Times New Roman" w:eastAsia="Times New Roman" w:hAnsi="Times New Roman"/>
          <w:i/>
          <w:sz w:val="24"/>
          <w:lang w:val="ru-RU"/>
        </w:rPr>
        <w:t>Додаток В П</w:t>
      </w:r>
      <w:r>
        <w:rPr>
          <w:rFonts w:ascii="Times New Roman" w:eastAsia="Times New Roman" w:hAnsi="Times New Roman"/>
          <w:i/>
          <w:sz w:val="24"/>
          <w:lang w:val="ru-RU"/>
        </w:rPr>
        <w:t>резентація</w:t>
      </w:r>
    </w:p>
    <w:p w:rsidR="00BE4F61" w:rsidRPr="00E77D30" w:rsidRDefault="00BE4F61" w:rsidP="00BE4F61">
      <w:pPr>
        <w:spacing w:after="0" w:line="20" w:lineRule="exact"/>
        <w:rPr>
          <w:rFonts w:ascii="Times New Roman" w:eastAsia="Times New Roman" w:hAnsi="Times New Roman"/>
          <w:lang w:val="ru-RU"/>
        </w:rPr>
      </w:pPr>
      <w:r>
        <w:rPr>
          <w:rFonts w:ascii="Times New Roman" w:eastAsia="Times New Roman" w:hAnsi="Times New Roman"/>
          <w:i/>
          <w:noProof/>
          <w:sz w:val="24"/>
          <w:lang w:val="ru-RU" w:eastAsia="ru-RU"/>
        </w:rPr>
        <w:pict>
          <v:line id="Line 24" o:spid="_x0000_s1123" style="position:absolute;z-index:-251587584;visibility:visible" from="0,-.85pt" to="460.2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" strokeweight=".21164mm"/>
        </w:pict>
      </w:r>
    </w:p>
    <w:p w:rsidR="00BE4F61" w:rsidRPr="00E77D30" w:rsidRDefault="00BE4F61" w:rsidP="00BE4F61">
      <w:pPr>
        <w:spacing w:after="0" w:line="117" w:lineRule="exact"/>
        <w:rPr>
          <w:rFonts w:ascii="Times New Roman" w:eastAsia="Times New Roman" w:hAnsi="Times New Roman"/>
          <w:lang w:val="ru-RU"/>
        </w:rPr>
      </w:pPr>
    </w:p>
    <w:p w:rsidR="00BE4F61" w:rsidRPr="00622C28" w:rsidRDefault="00BE4F61" w:rsidP="00BE4F61">
      <w:pPr>
        <w:tabs>
          <w:tab w:val="left" w:pos="244"/>
        </w:tabs>
        <w:spacing w:after="0" w:line="0" w:lineRule="atLeast"/>
        <w:ind w:right="139"/>
        <w:rPr>
          <w:rFonts w:ascii="Times New Roman" w:eastAsia="Times New Roman" w:hAnsi="Times New Roman"/>
          <w:sz w:val="24"/>
          <w:u w:val="single"/>
          <w:lang w:val="ru-RU"/>
        </w:rPr>
      </w:pPr>
      <w:r>
        <w:rPr>
          <w:rFonts w:ascii="Times New Roman" w:eastAsia="Times New Roman" w:hAnsi="Times New Roman"/>
          <w:sz w:val="24"/>
          <w:lang w:val="ru-RU"/>
        </w:rPr>
        <w:t>5.</w:t>
      </w:r>
      <w:r w:rsidRPr="00622C28">
        <w:rPr>
          <w:rFonts w:ascii="Times New Roman" w:eastAsia="Times New Roman" w:hAnsi="Times New Roman"/>
          <w:sz w:val="24"/>
          <w:lang w:val="ru-RU"/>
        </w:rPr>
        <w:t xml:space="preserve">Перелік </w:t>
      </w:r>
      <w:r>
        <w:rPr>
          <w:rFonts w:ascii="Times New Roman" w:eastAsia="Times New Roman" w:hAnsi="Times New Roman"/>
          <w:sz w:val="24"/>
          <w:lang w:val="ru-RU"/>
        </w:rPr>
        <w:t xml:space="preserve">графічного матеріалу: </w:t>
      </w:r>
      <w:r w:rsidRPr="00622C28">
        <w:rPr>
          <w:rFonts w:ascii="Times New Roman" w:eastAsia="Times New Roman" w:hAnsi="Times New Roman"/>
          <w:i/>
          <w:sz w:val="24"/>
          <w:u w:val="single"/>
          <w:lang w:val="ru-RU"/>
        </w:rPr>
        <w:t>Слайди презентації</w:t>
      </w:r>
      <w:r w:rsidRPr="00622C28">
        <w:rPr>
          <w:rFonts w:ascii="Times New Roman" w:eastAsia="Times New Roman" w:hAnsi="Times New Roman"/>
          <w:i/>
          <w:sz w:val="24"/>
          <w:u w:val="single"/>
          <w:lang w:val="ru-RU"/>
        </w:rPr>
        <w:tab/>
      </w:r>
      <w:r w:rsidRPr="00622C28">
        <w:rPr>
          <w:rFonts w:ascii="Times New Roman" w:eastAsia="Times New Roman" w:hAnsi="Times New Roman"/>
          <w:i/>
          <w:sz w:val="24"/>
          <w:u w:val="single"/>
          <w:lang w:val="ru-RU"/>
        </w:rPr>
        <w:tab/>
      </w:r>
      <w:r>
        <w:rPr>
          <w:rFonts w:ascii="Times New Roman" w:eastAsia="Times New Roman" w:hAnsi="Times New Roman"/>
          <w:sz w:val="24"/>
          <w:u w:val="single"/>
          <w:lang w:val="ru-RU"/>
        </w:rPr>
        <w:tab/>
      </w:r>
      <w:r>
        <w:rPr>
          <w:rFonts w:ascii="Times New Roman" w:eastAsia="Times New Roman" w:hAnsi="Times New Roman"/>
          <w:sz w:val="24"/>
          <w:u w:val="single"/>
          <w:lang w:val="ru-RU"/>
        </w:rPr>
        <w:tab/>
      </w:r>
      <w:r>
        <w:rPr>
          <w:rFonts w:ascii="Times New Roman" w:eastAsia="Times New Roman" w:hAnsi="Times New Roman"/>
          <w:sz w:val="24"/>
          <w:u w:val="single"/>
          <w:lang w:val="ru-RU"/>
        </w:rPr>
        <w:tab/>
      </w:r>
      <w:r>
        <w:rPr>
          <w:rFonts w:ascii="Times New Roman" w:eastAsia="Times New Roman" w:hAnsi="Times New Roman"/>
          <w:sz w:val="24"/>
          <w:u w:val="single"/>
          <w:lang w:val="ru-RU"/>
        </w:rPr>
        <w:tab/>
      </w:r>
    </w:p>
    <w:p w:rsidR="00BE4F61" w:rsidRPr="00E77D30" w:rsidRDefault="00BE4F61" w:rsidP="00BE4F61">
      <w:pPr>
        <w:spacing w:after="0" w:line="20" w:lineRule="exact"/>
        <w:rPr>
          <w:rFonts w:ascii="Times New Roman" w:eastAsia="Times New Roman" w:hAnsi="Times New Roman"/>
          <w:lang w:val="ru-RU"/>
        </w:rPr>
      </w:pPr>
    </w:p>
    <w:p w:rsidR="00BE4F61" w:rsidRPr="00E77D30" w:rsidRDefault="00BE4F61" w:rsidP="00BE4F61">
      <w:pPr>
        <w:spacing w:after="0" w:line="119" w:lineRule="exact"/>
        <w:rPr>
          <w:rFonts w:ascii="Times New Roman" w:eastAsia="Times New Roman" w:hAnsi="Times New Roman"/>
          <w:lang w:val="ru-RU"/>
        </w:rPr>
      </w:pPr>
    </w:p>
    <w:p w:rsidR="00BE4F61" w:rsidRPr="00BE4F61" w:rsidRDefault="00BE4F61" w:rsidP="00BE4F61">
      <w:pPr>
        <w:tabs>
          <w:tab w:val="left" w:pos="2643"/>
        </w:tabs>
        <w:spacing w:after="0" w:line="0" w:lineRule="atLeast"/>
        <w:ind w:left="4"/>
        <w:rPr>
          <w:rFonts w:ascii="Times New Roman" w:eastAsia="Times New Roman" w:hAnsi="Times New Roman"/>
          <w:i/>
          <w:sz w:val="23"/>
          <w:lang w:val="ru-RU"/>
        </w:rPr>
      </w:pPr>
      <w:r w:rsidRPr="00E77D30">
        <w:rPr>
          <w:rFonts w:ascii="Times New Roman" w:eastAsia="Times New Roman" w:hAnsi="Times New Roman"/>
          <w:sz w:val="24"/>
          <w:lang w:val="ru-RU"/>
        </w:rPr>
        <w:t>6. Дата видачі завдання:</w:t>
      </w:r>
      <w:r w:rsidRPr="00E77D30">
        <w:rPr>
          <w:rFonts w:ascii="Times New Roman" w:eastAsia="Times New Roman" w:hAnsi="Times New Roman"/>
          <w:lang w:val="ru-RU"/>
        </w:rPr>
        <w:tab/>
      </w:r>
      <w:r w:rsidRPr="00E77D30">
        <w:rPr>
          <w:rFonts w:ascii="Times New Roman" w:eastAsia="Times New Roman" w:hAnsi="Times New Roman"/>
          <w:i/>
          <w:sz w:val="23"/>
          <w:lang w:val="ru-RU"/>
        </w:rPr>
        <w:t>12 вересня</w:t>
      </w:r>
      <w:r>
        <w:rPr>
          <w:rFonts w:ascii="Times New Roman" w:eastAsia="Times New Roman" w:hAnsi="Times New Roman"/>
          <w:i/>
          <w:sz w:val="23"/>
          <w:lang w:val="ru-RU"/>
        </w:rPr>
        <w:t xml:space="preserve"> 2018</w:t>
      </w:r>
      <w:r>
        <w:rPr>
          <w:rFonts w:ascii="Times New Roman" w:eastAsia="Times New Roman" w:hAnsi="Times New Roman"/>
          <w:i/>
          <w:sz w:val="23"/>
          <w:lang w:val="ru-RU"/>
        </w:rPr>
        <w:tab/>
      </w:r>
      <w:r>
        <w:rPr>
          <w:rFonts w:ascii="Times New Roman" w:eastAsia="Times New Roman" w:hAnsi="Times New Roman"/>
          <w:i/>
          <w:sz w:val="23"/>
          <w:lang w:val="ru-RU"/>
        </w:rPr>
        <w:tab/>
      </w:r>
      <w:r>
        <w:rPr>
          <w:rFonts w:ascii="Times New Roman" w:eastAsia="Times New Roman" w:hAnsi="Times New Roman"/>
          <w:i/>
          <w:sz w:val="23"/>
          <w:lang w:val="ru-RU"/>
        </w:rPr>
        <w:tab/>
      </w:r>
      <w:r>
        <w:rPr>
          <w:rFonts w:ascii="Times New Roman" w:eastAsia="Times New Roman" w:hAnsi="Times New Roman"/>
          <w:i/>
          <w:sz w:val="23"/>
          <w:lang w:val="ru-RU"/>
        </w:rPr>
        <w:tab/>
      </w:r>
      <w:r>
        <w:rPr>
          <w:rFonts w:ascii="Times New Roman" w:eastAsia="Times New Roman" w:hAnsi="Times New Roman"/>
          <w:i/>
          <w:sz w:val="23"/>
          <w:lang w:val="ru-RU"/>
        </w:rPr>
        <w:tab/>
      </w:r>
      <w:r>
        <w:rPr>
          <w:rFonts w:ascii="Times New Roman" w:eastAsia="Times New Roman" w:hAnsi="Times New Roman"/>
          <w:i/>
          <w:sz w:val="23"/>
          <w:lang w:val="ru-RU"/>
        </w:rPr>
        <w:tab/>
      </w:r>
      <w:r>
        <w:rPr>
          <w:rFonts w:ascii="Times New Roman" w:eastAsia="Times New Roman" w:hAnsi="Times New Roman"/>
          <w:i/>
          <w:sz w:val="23"/>
          <w:lang w:val="ru-RU"/>
        </w:rPr>
        <w:tab/>
      </w:r>
      <w:r>
        <w:rPr>
          <w:rFonts w:ascii="Times New Roman" w:eastAsia="Times New Roman" w:hAnsi="Times New Roman"/>
          <w:i/>
          <w:sz w:val="23"/>
          <w:lang w:val="ru-RU"/>
        </w:rPr>
        <w:tab/>
      </w:r>
    </w:p>
    <w:p w:rsidR="0027278E" w:rsidRPr="00E33A04" w:rsidRDefault="0027278E" w:rsidP="00E33A04">
      <w:pPr>
        <w:pStyle w:val="110"/>
      </w:pPr>
      <w:bookmarkStart w:id="1" w:name="_Toc533584013"/>
      <w:bookmarkStart w:id="2" w:name="_Toc533584428"/>
      <w:bookmarkStart w:id="3" w:name="_Toc533586802"/>
      <w:r w:rsidRPr="0027278E">
        <w:lastRenderedPageBreak/>
        <w:t>КАЛЕНДАРНИЙ ПЛАН</w:t>
      </w:r>
      <w:bookmarkEnd w:id="0"/>
      <w:bookmarkEnd w:id="1"/>
      <w:bookmarkEnd w:id="2"/>
      <w:bookmarkEnd w:id="3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242"/>
        <w:gridCol w:w="3544"/>
        <w:gridCol w:w="2552"/>
        <w:gridCol w:w="2208"/>
      </w:tblGrid>
      <w:tr w:rsidR="0027278E" w:rsidTr="004D28D7">
        <w:trPr>
          <w:trHeight w:val="882"/>
        </w:trPr>
        <w:tc>
          <w:tcPr>
            <w:tcW w:w="1242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№ пор.</w:t>
            </w:r>
          </w:p>
        </w:tc>
        <w:tc>
          <w:tcPr>
            <w:tcW w:w="3544" w:type="dxa"/>
          </w:tcPr>
          <w:p w:rsidR="0027278E" w:rsidRPr="004D28D7" w:rsidRDefault="006B093F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Назва етапів курсового проекту (роботи)</w:t>
            </w:r>
          </w:p>
        </w:tc>
        <w:tc>
          <w:tcPr>
            <w:tcW w:w="2552" w:type="dxa"/>
          </w:tcPr>
          <w:p w:rsidR="0027278E" w:rsidRPr="004D28D7" w:rsidRDefault="006B093F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Термін виконання етапів проекту (роботи)</w:t>
            </w:r>
          </w:p>
        </w:tc>
        <w:tc>
          <w:tcPr>
            <w:tcW w:w="2208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Примітка</w:t>
            </w:r>
          </w:p>
        </w:tc>
      </w:tr>
      <w:tr w:rsidR="0027278E" w:rsidTr="004D28D7">
        <w:trPr>
          <w:trHeight w:val="554"/>
        </w:trPr>
        <w:tc>
          <w:tcPr>
            <w:tcW w:w="1242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1.</w:t>
            </w:r>
          </w:p>
        </w:tc>
        <w:tc>
          <w:tcPr>
            <w:tcW w:w="3544" w:type="dxa"/>
          </w:tcPr>
          <w:p w:rsidR="0027278E" w:rsidRPr="004D28D7" w:rsidRDefault="0027278E" w:rsidP="0027278E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Аналіз індивідуального завдання.</w:t>
            </w:r>
          </w:p>
        </w:tc>
        <w:tc>
          <w:tcPr>
            <w:tcW w:w="2552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1-2 тиждень</w:t>
            </w:r>
          </w:p>
        </w:tc>
        <w:tc>
          <w:tcPr>
            <w:tcW w:w="2208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</w:p>
        </w:tc>
      </w:tr>
      <w:tr w:rsidR="0027278E" w:rsidTr="006B093F">
        <w:trPr>
          <w:trHeight w:val="984"/>
        </w:trPr>
        <w:tc>
          <w:tcPr>
            <w:tcW w:w="1242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2.</w:t>
            </w:r>
          </w:p>
        </w:tc>
        <w:tc>
          <w:tcPr>
            <w:tcW w:w="3544" w:type="dxa"/>
          </w:tcPr>
          <w:p w:rsidR="0027278E" w:rsidRPr="004D28D7" w:rsidRDefault="006B093F" w:rsidP="006B093F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Аналіз програмних засобів,що будуть використовуватися в роботі.</w:t>
            </w:r>
          </w:p>
        </w:tc>
        <w:tc>
          <w:tcPr>
            <w:tcW w:w="2552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3-4 тиждень</w:t>
            </w:r>
          </w:p>
        </w:tc>
        <w:tc>
          <w:tcPr>
            <w:tcW w:w="2208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</w:p>
        </w:tc>
      </w:tr>
      <w:tr w:rsidR="0027278E" w:rsidTr="004D28D7">
        <w:trPr>
          <w:trHeight w:val="846"/>
        </w:trPr>
        <w:tc>
          <w:tcPr>
            <w:tcW w:w="1242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3.</w:t>
            </w:r>
          </w:p>
        </w:tc>
        <w:tc>
          <w:tcPr>
            <w:tcW w:w="3544" w:type="dxa"/>
          </w:tcPr>
          <w:p w:rsidR="0027278E" w:rsidRPr="004D28D7" w:rsidRDefault="006B093F" w:rsidP="006B093F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Аналіз структур даних, що необхідно використати в курсовій роботі.</w:t>
            </w:r>
          </w:p>
        </w:tc>
        <w:tc>
          <w:tcPr>
            <w:tcW w:w="2552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4-5 тиждень</w:t>
            </w:r>
          </w:p>
        </w:tc>
        <w:tc>
          <w:tcPr>
            <w:tcW w:w="2208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</w:p>
        </w:tc>
      </w:tr>
      <w:tr w:rsidR="0027278E" w:rsidTr="004D28D7">
        <w:trPr>
          <w:trHeight w:val="1128"/>
        </w:trPr>
        <w:tc>
          <w:tcPr>
            <w:tcW w:w="1242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4.</w:t>
            </w:r>
          </w:p>
        </w:tc>
        <w:tc>
          <w:tcPr>
            <w:tcW w:w="3544" w:type="dxa"/>
          </w:tcPr>
          <w:p w:rsidR="0027278E" w:rsidRPr="004D28D7" w:rsidRDefault="006B093F" w:rsidP="006B093F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Вивчення можливостей програмної реалізації структур даних та інтерфейсу користувача. </w:t>
            </w:r>
          </w:p>
        </w:tc>
        <w:tc>
          <w:tcPr>
            <w:tcW w:w="2552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5-6 тиждень</w:t>
            </w:r>
          </w:p>
        </w:tc>
        <w:tc>
          <w:tcPr>
            <w:tcW w:w="2208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</w:p>
        </w:tc>
      </w:tr>
      <w:tr w:rsidR="0027278E" w:rsidTr="004D28D7">
        <w:trPr>
          <w:trHeight w:val="563"/>
        </w:trPr>
        <w:tc>
          <w:tcPr>
            <w:tcW w:w="1242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5.</w:t>
            </w:r>
          </w:p>
        </w:tc>
        <w:tc>
          <w:tcPr>
            <w:tcW w:w="3544" w:type="dxa"/>
          </w:tcPr>
          <w:p w:rsidR="0027278E" w:rsidRPr="004D28D7" w:rsidRDefault="006B093F" w:rsidP="006B093F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Оформлення відповідних пунктів пояснювальної записки.</w:t>
            </w:r>
          </w:p>
        </w:tc>
        <w:tc>
          <w:tcPr>
            <w:tcW w:w="2552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4 тиждень</w:t>
            </w:r>
          </w:p>
        </w:tc>
        <w:tc>
          <w:tcPr>
            <w:tcW w:w="2208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Розділи 1,2 ПЗ</w:t>
            </w:r>
          </w:p>
        </w:tc>
      </w:tr>
      <w:tr w:rsidR="0027278E" w:rsidTr="004D28D7">
        <w:trPr>
          <w:trHeight w:val="274"/>
        </w:trPr>
        <w:tc>
          <w:tcPr>
            <w:tcW w:w="1242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6.</w:t>
            </w:r>
          </w:p>
        </w:tc>
        <w:tc>
          <w:tcPr>
            <w:tcW w:w="3544" w:type="dxa"/>
          </w:tcPr>
          <w:p w:rsidR="0027278E" w:rsidRPr="004D28D7" w:rsidRDefault="006B093F" w:rsidP="006B093F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Проміжний контроль.</w:t>
            </w:r>
          </w:p>
        </w:tc>
        <w:tc>
          <w:tcPr>
            <w:tcW w:w="2552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8 тиждень</w:t>
            </w:r>
          </w:p>
        </w:tc>
        <w:tc>
          <w:tcPr>
            <w:tcW w:w="2208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</w:p>
        </w:tc>
      </w:tr>
      <w:tr w:rsidR="0027278E" w:rsidTr="004D28D7">
        <w:trPr>
          <w:trHeight w:val="547"/>
        </w:trPr>
        <w:tc>
          <w:tcPr>
            <w:tcW w:w="1242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7.</w:t>
            </w:r>
          </w:p>
        </w:tc>
        <w:tc>
          <w:tcPr>
            <w:tcW w:w="3544" w:type="dxa"/>
          </w:tcPr>
          <w:p w:rsidR="0027278E" w:rsidRPr="004D28D7" w:rsidRDefault="006B093F" w:rsidP="006B093F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Аналіз вимог до апаратних засобів.</w:t>
            </w:r>
          </w:p>
        </w:tc>
        <w:tc>
          <w:tcPr>
            <w:tcW w:w="2552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9 тиждень</w:t>
            </w:r>
          </w:p>
        </w:tc>
        <w:tc>
          <w:tcPr>
            <w:tcW w:w="2208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</w:p>
        </w:tc>
      </w:tr>
      <w:tr w:rsidR="0027278E" w:rsidTr="004D28D7">
        <w:trPr>
          <w:trHeight w:val="569"/>
        </w:trPr>
        <w:tc>
          <w:tcPr>
            <w:tcW w:w="1242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8.</w:t>
            </w:r>
          </w:p>
        </w:tc>
        <w:tc>
          <w:tcPr>
            <w:tcW w:w="3544" w:type="dxa"/>
          </w:tcPr>
          <w:p w:rsidR="0027278E" w:rsidRPr="004D28D7" w:rsidRDefault="006B093F" w:rsidP="006B093F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Розробка програмного забезпечення.</w:t>
            </w:r>
          </w:p>
        </w:tc>
        <w:tc>
          <w:tcPr>
            <w:tcW w:w="2552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10-15 тиждень</w:t>
            </w:r>
          </w:p>
        </w:tc>
        <w:tc>
          <w:tcPr>
            <w:tcW w:w="2208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</w:p>
        </w:tc>
      </w:tr>
      <w:tr w:rsidR="0027278E" w:rsidTr="004D28D7">
        <w:trPr>
          <w:trHeight w:val="548"/>
        </w:trPr>
        <w:tc>
          <w:tcPr>
            <w:tcW w:w="1242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9.</w:t>
            </w:r>
          </w:p>
        </w:tc>
        <w:tc>
          <w:tcPr>
            <w:tcW w:w="3544" w:type="dxa"/>
          </w:tcPr>
          <w:p w:rsidR="0027278E" w:rsidRPr="004D28D7" w:rsidRDefault="006B093F" w:rsidP="006B093F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Оформлення відповідних пунктів пояснювальної записки.</w:t>
            </w:r>
          </w:p>
        </w:tc>
        <w:tc>
          <w:tcPr>
            <w:tcW w:w="2552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9-16 тиждень</w:t>
            </w:r>
          </w:p>
        </w:tc>
        <w:tc>
          <w:tcPr>
            <w:tcW w:w="2208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Розділи 3,4,5 ПЗ</w:t>
            </w:r>
          </w:p>
        </w:tc>
      </w:tr>
      <w:tr w:rsidR="0027278E" w:rsidTr="004D28D7">
        <w:trPr>
          <w:trHeight w:val="259"/>
        </w:trPr>
        <w:tc>
          <w:tcPr>
            <w:tcW w:w="1242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10.</w:t>
            </w:r>
          </w:p>
        </w:tc>
        <w:tc>
          <w:tcPr>
            <w:tcW w:w="3544" w:type="dxa"/>
          </w:tcPr>
          <w:p w:rsidR="0027278E" w:rsidRPr="004D28D7" w:rsidRDefault="006B093F" w:rsidP="006B093F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Захист курсової роботи.</w:t>
            </w:r>
          </w:p>
        </w:tc>
        <w:tc>
          <w:tcPr>
            <w:tcW w:w="2552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4D28D7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17 тиждень</w:t>
            </w:r>
          </w:p>
        </w:tc>
        <w:tc>
          <w:tcPr>
            <w:tcW w:w="2208" w:type="dxa"/>
          </w:tcPr>
          <w:p w:rsidR="0027278E" w:rsidRPr="004D28D7" w:rsidRDefault="0027278E" w:rsidP="002727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</w:p>
        </w:tc>
      </w:tr>
    </w:tbl>
    <w:p w:rsidR="0027278E" w:rsidRDefault="0027278E" w:rsidP="004D28D7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6B093F" w:rsidRDefault="006B093F" w:rsidP="004D28D7">
      <w:pPr>
        <w:spacing w:after="0" w:line="240" w:lineRule="auto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Студент</w:t>
      </w:r>
      <w:r w:rsidRPr="006B093F">
        <w:rPr>
          <w:rFonts w:ascii="Times New Roman" w:hAnsi="Times New Roman" w:cs="Times New Roman"/>
          <w:color w:val="FFFFFF" w:themeColor="background1"/>
          <w:sz w:val="28"/>
          <w:szCs w:val="28"/>
          <w:u w:val="single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="004D28D7">
        <w:rPr>
          <w:rFonts w:ascii="Times New Roman" w:hAnsi="Times New Roman" w:cs="Times New Roman"/>
          <w:sz w:val="28"/>
          <w:szCs w:val="28"/>
          <w:lang w:val="uk-UA"/>
        </w:rPr>
        <w:tab/>
      </w:r>
      <w:r w:rsidR="004D28D7">
        <w:rPr>
          <w:rFonts w:ascii="Times New Roman" w:hAnsi="Times New Roman" w:cs="Times New Roman"/>
          <w:sz w:val="28"/>
          <w:szCs w:val="28"/>
          <w:lang w:val="uk-UA"/>
        </w:rPr>
        <w:tab/>
      </w:r>
      <w:r w:rsidR="004D28D7" w:rsidRPr="004D28D7">
        <w:rPr>
          <w:rFonts w:ascii="Times New Roman" w:hAnsi="Times New Roman" w:cs="Times New Roman"/>
          <w:color w:val="FFFFFF" w:themeColor="background1"/>
          <w:sz w:val="28"/>
          <w:szCs w:val="28"/>
          <w:u w:val="single"/>
          <w:lang w:val="uk-UA"/>
        </w:rPr>
        <w:t>.</w:t>
      </w:r>
      <w:r w:rsidR="004D28D7" w:rsidRPr="004D28D7">
        <w:rPr>
          <w:sz w:val="24"/>
          <w:szCs w:val="24"/>
          <w:u w:val="single"/>
          <w:lang w:val="uk-UA"/>
        </w:rPr>
        <w:t xml:space="preserve"> </w:t>
      </w:r>
      <w:r w:rsidR="004D28D7">
        <w:rPr>
          <w:sz w:val="24"/>
          <w:szCs w:val="24"/>
          <w:u w:val="single"/>
          <w:lang w:val="uk-UA"/>
        </w:rPr>
        <w:t xml:space="preserve">        </w:t>
      </w:r>
      <w:r w:rsidR="004D28D7" w:rsidRPr="004D28D7">
        <w:rPr>
          <w:rFonts w:ascii="Times New Roman" w:hAnsi="Times New Roman" w:cs="Times New Roman"/>
          <w:sz w:val="24"/>
          <w:szCs w:val="24"/>
          <w:u w:val="single"/>
          <w:lang w:val="uk-UA"/>
        </w:rPr>
        <w:t>Кузнєцов Т.В.</w:t>
      </w:r>
      <w:r w:rsidR="004D28D7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="004D28D7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</w:p>
    <w:p w:rsidR="004D28D7" w:rsidRDefault="004D28D7" w:rsidP="004D28D7">
      <w:pPr>
        <w:spacing w:after="0" w:line="240" w:lineRule="auto"/>
        <w:rPr>
          <w:rFonts w:ascii="Times New Roman" w:hAnsi="Times New Roman" w:cs="Times New Roman"/>
          <w:sz w:val="16"/>
          <w:szCs w:val="16"/>
          <w:lang w:val="uk-UA"/>
        </w:rPr>
      </w:pPr>
      <w:r w:rsidRPr="004D28D7">
        <w:rPr>
          <w:rFonts w:ascii="Times New Roman" w:hAnsi="Times New Roman" w:cs="Times New Roman"/>
          <w:sz w:val="16"/>
          <w:szCs w:val="16"/>
          <w:lang w:val="uk-UA"/>
        </w:rPr>
        <w:t xml:space="preserve">                         </w:t>
      </w:r>
      <w:r>
        <w:rPr>
          <w:rFonts w:ascii="Times New Roman" w:hAnsi="Times New Roman" w:cs="Times New Roman"/>
          <w:sz w:val="16"/>
          <w:szCs w:val="16"/>
          <w:lang w:val="uk-UA"/>
        </w:rPr>
        <w:tab/>
        <w:t xml:space="preserve">             </w:t>
      </w:r>
      <w:r w:rsidRPr="004D28D7">
        <w:rPr>
          <w:rFonts w:ascii="Times New Roman" w:hAnsi="Times New Roman" w:cs="Times New Roman"/>
          <w:sz w:val="16"/>
          <w:szCs w:val="16"/>
          <w:lang w:val="uk-UA"/>
        </w:rPr>
        <w:t xml:space="preserve"> (підпис)</w:t>
      </w:r>
      <w:r>
        <w:rPr>
          <w:rFonts w:ascii="Times New Roman" w:hAnsi="Times New Roman" w:cs="Times New Roman"/>
          <w:sz w:val="16"/>
          <w:szCs w:val="16"/>
          <w:lang w:val="uk-UA"/>
        </w:rPr>
        <w:t xml:space="preserve">                         </w:t>
      </w:r>
      <w:r>
        <w:rPr>
          <w:rFonts w:ascii="Times New Roman" w:hAnsi="Times New Roman" w:cs="Times New Roman"/>
          <w:sz w:val="16"/>
          <w:szCs w:val="16"/>
          <w:lang w:val="uk-UA"/>
        </w:rPr>
        <w:tab/>
      </w:r>
      <w:r>
        <w:rPr>
          <w:rFonts w:ascii="Times New Roman" w:hAnsi="Times New Roman" w:cs="Times New Roman"/>
          <w:sz w:val="16"/>
          <w:szCs w:val="16"/>
          <w:lang w:val="uk-UA"/>
        </w:rPr>
        <w:tab/>
      </w:r>
      <w:r>
        <w:rPr>
          <w:rFonts w:ascii="Times New Roman" w:hAnsi="Times New Roman" w:cs="Times New Roman"/>
          <w:sz w:val="16"/>
          <w:szCs w:val="16"/>
          <w:lang w:val="uk-UA"/>
        </w:rPr>
        <w:tab/>
        <w:t xml:space="preserve">             (пр</w:t>
      </w:r>
      <w:r w:rsidR="00286BDA">
        <w:rPr>
          <w:rFonts w:ascii="Times New Roman" w:hAnsi="Times New Roman" w:cs="Times New Roman"/>
          <w:sz w:val="16"/>
          <w:szCs w:val="16"/>
          <w:lang w:val="uk-UA"/>
        </w:rPr>
        <w:t>і</w:t>
      </w:r>
      <w:r>
        <w:rPr>
          <w:rFonts w:ascii="Times New Roman" w:hAnsi="Times New Roman" w:cs="Times New Roman"/>
          <w:sz w:val="16"/>
          <w:szCs w:val="16"/>
          <w:lang w:val="uk-UA"/>
        </w:rPr>
        <w:t>зв</w:t>
      </w:r>
      <w:r w:rsidR="00286BDA">
        <w:rPr>
          <w:rFonts w:ascii="Times New Roman" w:hAnsi="Times New Roman" w:cs="Times New Roman"/>
          <w:sz w:val="16"/>
          <w:szCs w:val="16"/>
          <w:lang w:val="uk-UA"/>
        </w:rPr>
        <w:t>и</w:t>
      </w:r>
      <w:r>
        <w:rPr>
          <w:rFonts w:ascii="Times New Roman" w:hAnsi="Times New Roman" w:cs="Times New Roman"/>
          <w:sz w:val="16"/>
          <w:szCs w:val="16"/>
          <w:lang w:val="uk-UA"/>
        </w:rPr>
        <w:t>ще, ім’я, по батькові)</w:t>
      </w:r>
    </w:p>
    <w:p w:rsidR="004D28D7" w:rsidRDefault="004D28D7" w:rsidP="004D28D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4D28D7" w:rsidRDefault="004D28D7" w:rsidP="004D28D7">
      <w:pPr>
        <w:spacing w:after="0" w:line="240" w:lineRule="auto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Студент</w:t>
      </w:r>
      <w:r w:rsidRPr="006B093F">
        <w:rPr>
          <w:rFonts w:ascii="Times New Roman" w:hAnsi="Times New Roman" w:cs="Times New Roman"/>
          <w:color w:val="FFFFFF" w:themeColor="background1"/>
          <w:sz w:val="28"/>
          <w:szCs w:val="28"/>
          <w:u w:val="single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4D28D7">
        <w:rPr>
          <w:rFonts w:ascii="Times New Roman" w:hAnsi="Times New Roman" w:cs="Times New Roman"/>
          <w:color w:val="FFFFFF" w:themeColor="background1"/>
          <w:sz w:val="28"/>
          <w:szCs w:val="28"/>
          <w:u w:val="single"/>
          <w:lang w:val="uk-UA"/>
        </w:rPr>
        <w:t>.</w:t>
      </w:r>
      <w:r w:rsidRPr="004D28D7">
        <w:rPr>
          <w:sz w:val="24"/>
          <w:szCs w:val="24"/>
          <w:u w:val="single"/>
          <w:lang w:val="uk-UA"/>
        </w:rPr>
        <w:t xml:space="preserve"> </w:t>
      </w:r>
      <w:r>
        <w:rPr>
          <w:sz w:val="24"/>
          <w:szCs w:val="24"/>
          <w:u w:val="single"/>
          <w:lang w:val="uk-UA"/>
        </w:rPr>
        <w:t xml:space="preserve">        </w:t>
      </w:r>
      <w:r w:rsidRPr="00286BDA">
        <w:rPr>
          <w:rFonts w:ascii="Times New Roman" w:hAnsi="Times New Roman" w:cs="Times New Roman"/>
          <w:sz w:val="24"/>
          <w:szCs w:val="24"/>
          <w:u w:val="single"/>
          <w:lang w:val="uk-UA"/>
        </w:rPr>
        <w:t>Таряник М.В</w:t>
      </w:r>
      <w:r w:rsidRPr="003B1CD6">
        <w:rPr>
          <w:sz w:val="24"/>
          <w:szCs w:val="24"/>
          <w:u w:val="single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</w:p>
    <w:p w:rsidR="004D28D7" w:rsidRPr="004D28D7" w:rsidRDefault="004D28D7" w:rsidP="004D28D7">
      <w:pPr>
        <w:spacing w:after="0" w:line="240" w:lineRule="auto"/>
        <w:rPr>
          <w:rFonts w:ascii="Times New Roman" w:hAnsi="Times New Roman" w:cs="Times New Roman"/>
          <w:sz w:val="16"/>
          <w:szCs w:val="16"/>
          <w:lang w:val="uk-UA"/>
        </w:rPr>
      </w:pPr>
      <w:r w:rsidRPr="004D28D7">
        <w:rPr>
          <w:rFonts w:ascii="Times New Roman" w:hAnsi="Times New Roman" w:cs="Times New Roman"/>
          <w:sz w:val="16"/>
          <w:szCs w:val="16"/>
          <w:lang w:val="uk-UA"/>
        </w:rPr>
        <w:t xml:space="preserve">                         </w:t>
      </w:r>
      <w:r>
        <w:rPr>
          <w:rFonts w:ascii="Times New Roman" w:hAnsi="Times New Roman" w:cs="Times New Roman"/>
          <w:sz w:val="16"/>
          <w:szCs w:val="16"/>
          <w:lang w:val="uk-UA"/>
        </w:rPr>
        <w:tab/>
        <w:t xml:space="preserve">             </w:t>
      </w:r>
      <w:r w:rsidRPr="004D28D7">
        <w:rPr>
          <w:rFonts w:ascii="Times New Roman" w:hAnsi="Times New Roman" w:cs="Times New Roman"/>
          <w:sz w:val="16"/>
          <w:szCs w:val="16"/>
          <w:lang w:val="uk-UA"/>
        </w:rPr>
        <w:t xml:space="preserve"> (підпис)</w:t>
      </w:r>
      <w:r>
        <w:rPr>
          <w:rFonts w:ascii="Times New Roman" w:hAnsi="Times New Roman" w:cs="Times New Roman"/>
          <w:sz w:val="16"/>
          <w:szCs w:val="16"/>
          <w:lang w:val="uk-UA"/>
        </w:rPr>
        <w:t xml:space="preserve">                         </w:t>
      </w:r>
      <w:r>
        <w:rPr>
          <w:rFonts w:ascii="Times New Roman" w:hAnsi="Times New Roman" w:cs="Times New Roman"/>
          <w:sz w:val="16"/>
          <w:szCs w:val="16"/>
          <w:lang w:val="uk-UA"/>
        </w:rPr>
        <w:tab/>
      </w:r>
      <w:r>
        <w:rPr>
          <w:rFonts w:ascii="Times New Roman" w:hAnsi="Times New Roman" w:cs="Times New Roman"/>
          <w:sz w:val="16"/>
          <w:szCs w:val="16"/>
          <w:lang w:val="uk-UA"/>
        </w:rPr>
        <w:tab/>
      </w:r>
      <w:r>
        <w:rPr>
          <w:rFonts w:ascii="Times New Roman" w:hAnsi="Times New Roman" w:cs="Times New Roman"/>
          <w:sz w:val="16"/>
          <w:szCs w:val="16"/>
          <w:lang w:val="uk-UA"/>
        </w:rPr>
        <w:tab/>
        <w:t xml:space="preserve">             (пр</w:t>
      </w:r>
      <w:r w:rsidR="00286BDA">
        <w:rPr>
          <w:rFonts w:ascii="Times New Roman" w:hAnsi="Times New Roman" w:cs="Times New Roman"/>
          <w:sz w:val="16"/>
          <w:szCs w:val="16"/>
          <w:lang w:val="uk-UA"/>
        </w:rPr>
        <w:t>і</w:t>
      </w:r>
      <w:r>
        <w:rPr>
          <w:rFonts w:ascii="Times New Roman" w:hAnsi="Times New Roman" w:cs="Times New Roman"/>
          <w:sz w:val="16"/>
          <w:szCs w:val="16"/>
          <w:lang w:val="uk-UA"/>
        </w:rPr>
        <w:t>зв</w:t>
      </w:r>
      <w:r w:rsidR="00286BDA">
        <w:rPr>
          <w:rFonts w:ascii="Times New Roman" w:hAnsi="Times New Roman" w:cs="Times New Roman"/>
          <w:sz w:val="16"/>
          <w:szCs w:val="16"/>
          <w:lang w:val="uk-UA"/>
        </w:rPr>
        <w:t>и</w:t>
      </w:r>
      <w:r>
        <w:rPr>
          <w:rFonts w:ascii="Times New Roman" w:hAnsi="Times New Roman" w:cs="Times New Roman"/>
          <w:sz w:val="16"/>
          <w:szCs w:val="16"/>
          <w:lang w:val="uk-UA"/>
        </w:rPr>
        <w:t>ще, ім’я, по батькові)</w:t>
      </w:r>
    </w:p>
    <w:p w:rsidR="004D28D7" w:rsidRDefault="004D28D7" w:rsidP="004D28D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4D28D7" w:rsidRDefault="004D28D7" w:rsidP="004D28D7">
      <w:pPr>
        <w:spacing w:after="0" w:line="240" w:lineRule="auto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Студент</w:t>
      </w:r>
      <w:r w:rsidRPr="006B093F">
        <w:rPr>
          <w:rFonts w:ascii="Times New Roman" w:hAnsi="Times New Roman" w:cs="Times New Roman"/>
          <w:color w:val="FFFFFF" w:themeColor="background1"/>
          <w:sz w:val="28"/>
          <w:szCs w:val="28"/>
          <w:u w:val="single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4D28D7">
        <w:rPr>
          <w:rFonts w:ascii="Times New Roman" w:hAnsi="Times New Roman" w:cs="Times New Roman"/>
          <w:color w:val="FFFFFF" w:themeColor="background1"/>
          <w:sz w:val="28"/>
          <w:szCs w:val="28"/>
          <w:u w:val="single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 xml:space="preserve">       </w:t>
      </w:r>
      <w:r w:rsidRPr="004D28D7">
        <w:rPr>
          <w:rFonts w:ascii="Times New Roman" w:hAnsi="Times New Roman" w:cs="Times New Roman"/>
          <w:sz w:val="24"/>
          <w:szCs w:val="24"/>
          <w:u w:val="single"/>
          <w:lang w:val="uk-UA"/>
        </w:rPr>
        <w:t>Нескоромний І.М.</w:t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</w:p>
    <w:p w:rsidR="004D28D7" w:rsidRDefault="004D28D7" w:rsidP="004D28D7">
      <w:pPr>
        <w:spacing w:after="0" w:line="240" w:lineRule="auto"/>
        <w:rPr>
          <w:rFonts w:ascii="Times New Roman" w:hAnsi="Times New Roman" w:cs="Times New Roman"/>
          <w:sz w:val="16"/>
          <w:szCs w:val="16"/>
          <w:lang w:val="uk-UA"/>
        </w:rPr>
      </w:pPr>
      <w:r w:rsidRPr="004D28D7">
        <w:rPr>
          <w:rFonts w:ascii="Times New Roman" w:hAnsi="Times New Roman" w:cs="Times New Roman"/>
          <w:sz w:val="16"/>
          <w:szCs w:val="16"/>
          <w:lang w:val="uk-UA"/>
        </w:rPr>
        <w:t xml:space="preserve">                         </w:t>
      </w:r>
      <w:r>
        <w:rPr>
          <w:rFonts w:ascii="Times New Roman" w:hAnsi="Times New Roman" w:cs="Times New Roman"/>
          <w:sz w:val="16"/>
          <w:szCs w:val="16"/>
          <w:lang w:val="uk-UA"/>
        </w:rPr>
        <w:tab/>
        <w:t xml:space="preserve">             </w:t>
      </w:r>
      <w:r w:rsidRPr="004D28D7">
        <w:rPr>
          <w:rFonts w:ascii="Times New Roman" w:hAnsi="Times New Roman" w:cs="Times New Roman"/>
          <w:sz w:val="16"/>
          <w:szCs w:val="16"/>
          <w:lang w:val="uk-UA"/>
        </w:rPr>
        <w:t xml:space="preserve"> (підпис)</w:t>
      </w:r>
      <w:r>
        <w:rPr>
          <w:rFonts w:ascii="Times New Roman" w:hAnsi="Times New Roman" w:cs="Times New Roman"/>
          <w:sz w:val="16"/>
          <w:szCs w:val="16"/>
          <w:lang w:val="uk-UA"/>
        </w:rPr>
        <w:t xml:space="preserve">                         </w:t>
      </w:r>
      <w:r>
        <w:rPr>
          <w:rFonts w:ascii="Times New Roman" w:hAnsi="Times New Roman" w:cs="Times New Roman"/>
          <w:sz w:val="16"/>
          <w:szCs w:val="16"/>
          <w:lang w:val="uk-UA"/>
        </w:rPr>
        <w:tab/>
      </w:r>
      <w:r>
        <w:rPr>
          <w:rFonts w:ascii="Times New Roman" w:hAnsi="Times New Roman" w:cs="Times New Roman"/>
          <w:sz w:val="16"/>
          <w:szCs w:val="16"/>
          <w:lang w:val="uk-UA"/>
        </w:rPr>
        <w:tab/>
      </w:r>
      <w:r>
        <w:rPr>
          <w:rFonts w:ascii="Times New Roman" w:hAnsi="Times New Roman" w:cs="Times New Roman"/>
          <w:sz w:val="16"/>
          <w:szCs w:val="16"/>
          <w:lang w:val="uk-UA"/>
        </w:rPr>
        <w:tab/>
        <w:t xml:space="preserve">             (пр</w:t>
      </w:r>
      <w:r w:rsidR="00286BDA">
        <w:rPr>
          <w:rFonts w:ascii="Times New Roman" w:hAnsi="Times New Roman" w:cs="Times New Roman"/>
          <w:sz w:val="16"/>
          <w:szCs w:val="16"/>
          <w:lang w:val="uk-UA"/>
        </w:rPr>
        <w:t>і</w:t>
      </w:r>
      <w:r>
        <w:rPr>
          <w:rFonts w:ascii="Times New Roman" w:hAnsi="Times New Roman" w:cs="Times New Roman"/>
          <w:sz w:val="16"/>
          <w:szCs w:val="16"/>
          <w:lang w:val="uk-UA"/>
        </w:rPr>
        <w:t>зв</w:t>
      </w:r>
      <w:r w:rsidR="00286BDA">
        <w:rPr>
          <w:rFonts w:ascii="Times New Roman" w:hAnsi="Times New Roman" w:cs="Times New Roman"/>
          <w:sz w:val="16"/>
          <w:szCs w:val="16"/>
          <w:lang w:val="uk-UA"/>
        </w:rPr>
        <w:t>и</w:t>
      </w:r>
      <w:r>
        <w:rPr>
          <w:rFonts w:ascii="Times New Roman" w:hAnsi="Times New Roman" w:cs="Times New Roman"/>
          <w:sz w:val="16"/>
          <w:szCs w:val="16"/>
          <w:lang w:val="uk-UA"/>
        </w:rPr>
        <w:t>ще, ім’я, по батькові)</w:t>
      </w:r>
    </w:p>
    <w:p w:rsidR="004D28D7" w:rsidRDefault="004D28D7" w:rsidP="004D28D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4D28D7" w:rsidRDefault="004D28D7" w:rsidP="004D28D7">
      <w:pPr>
        <w:spacing w:after="0" w:line="240" w:lineRule="auto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Студент</w:t>
      </w:r>
      <w:r w:rsidRPr="006B093F">
        <w:rPr>
          <w:rFonts w:ascii="Times New Roman" w:hAnsi="Times New Roman" w:cs="Times New Roman"/>
          <w:color w:val="FFFFFF" w:themeColor="background1"/>
          <w:sz w:val="28"/>
          <w:szCs w:val="28"/>
          <w:u w:val="single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4D28D7">
        <w:rPr>
          <w:rFonts w:ascii="Times New Roman" w:hAnsi="Times New Roman" w:cs="Times New Roman"/>
          <w:color w:val="FFFFFF" w:themeColor="background1"/>
          <w:sz w:val="28"/>
          <w:szCs w:val="28"/>
          <w:u w:val="single"/>
          <w:lang w:val="uk-UA"/>
        </w:rPr>
        <w:t>.</w:t>
      </w:r>
      <w:r w:rsidR="00286BDA" w:rsidRPr="00286BDA">
        <w:rPr>
          <w:sz w:val="24"/>
          <w:szCs w:val="24"/>
          <w:u w:val="single"/>
          <w:lang w:val="uk-UA"/>
        </w:rPr>
        <w:t xml:space="preserve"> </w:t>
      </w:r>
      <w:r w:rsidR="00286BDA">
        <w:rPr>
          <w:sz w:val="24"/>
          <w:szCs w:val="24"/>
          <w:u w:val="single"/>
          <w:lang w:val="uk-UA"/>
        </w:rPr>
        <w:t xml:space="preserve">        </w:t>
      </w:r>
      <w:r w:rsidR="00286BDA" w:rsidRPr="00286BDA">
        <w:rPr>
          <w:rFonts w:ascii="Times New Roman" w:hAnsi="Times New Roman" w:cs="Times New Roman"/>
          <w:sz w:val="24"/>
          <w:szCs w:val="24"/>
          <w:u w:val="single"/>
          <w:lang w:val="uk-UA"/>
        </w:rPr>
        <w:t>Івченко А.С.</w:t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</w:p>
    <w:p w:rsidR="004D28D7" w:rsidRDefault="004D28D7" w:rsidP="004D28D7">
      <w:pPr>
        <w:spacing w:after="0" w:line="240" w:lineRule="auto"/>
        <w:rPr>
          <w:rFonts w:ascii="Times New Roman" w:hAnsi="Times New Roman" w:cs="Times New Roman"/>
          <w:sz w:val="16"/>
          <w:szCs w:val="16"/>
          <w:lang w:val="uk-UA"/>
        </w:rPr>
      </w:pPr>
      <w:r w:rsidRPr="004D28D7">
        <w:rPr>
          <w:rFonts w:ascii="Times New Roman" w:hAnsi="Times New Roman" w:cs="Times New Roman"/>
          <w:sz w:val="16"/>
          <w:szCs w:val="16"/>
          <w:lang w:val="uk-UA"/>
        </w:rPr>
        <w:t xml:space="preserve">                         </w:t>
      </w:r>
      <w:r>
        <w:rPr>
          <w:rFonts w:ascii="Times New Roman" w:hAnsi="Times New Roman" w:cs="Times New Roman"/>
          <w:sz w:val="16"/>
          <w:szCs w:val="16"/>
          <w:lang w:val="uk-UA"/>
        </w:rPr>
        <w:tab/>
        <w:t xml:space="preserve">             </w:t>
      </w:r>
      <w:r w:rsidRPr="004D28D7">
        <w:rPr>
          <w:rFonts w:ascii="Times New Roman" w:hAnsi="Times New Roman" w:cs="Times New Roman"/>
          <w:sz w:val="16"/>
          <w:szCs w:val="16"/>
          <w:lang w:val="uk-UA"/>
        </w:rPr>
        <w:t xml:space="preserve"> (підпис)</w:t>
      </w:r>
      <w:r>
        <w:rPr>
          <w:rFonts w:ascii="Times New Roman" w:hAnsi="Times New Roman" w:cs="Times New Roman"/>
          <w:sz w:val="16"/>
          <w:szCs w:val="16"/>
          <w:lang w:val="uk-UA"/>
        </w:rPr>
        <w:t xml:space="preserve">                         </w:t>
      </w:r>
      <w:r>
        <w:rPr>
          <w:rFonts w:ascii="Times New Roman" w:hAnsi="Times New Roman" w:cs="Times New Roman"/>
          <w:sz w:val="16"/>
          <w:szCs w:val="16"/>
          <w:lang w:val="uk-UA"/>
        </w:rPr>
        <w:tab/>
      </w:r>
      <w:r>
        <w:rPr>
          <w:rFonts w:ascii="Times New Roman" w:hAnsi="Times New Roman" w:cs="Times New Roman"/>
          <w:sz w:val="16"/>
          <w:szCs w:val="16"/>
          <w:lang w:val="uk-UA"/>
        </w:rPr>
        <w:tab/>
      </w:r>
      <w:r>
        <w:rPr>
          <w:rFonts w:ascii="Times New Roman" w:hAnsi="Times New Roman" w:cs="Times New Roman"/>
          <w:sz w:val="16"/>
          <w:szCs w:val="16"/>
          <w:lang w:val="uk-UA"/>
        </w:rPr>
        <w:tab/>
        <w:t xml:space="preserve">             (пр</w:t>
      </w:r>
      <w:r w:rsidR="00286BDA">
        <w:rPr>
          <w:rFonts w:ascii="Times New Roman" w:hAnsi="Times New Roman" w:cs="Times New Roman"/>
          <w:sz w:val="16"/>
          <w:szCs w:val="16"/>
          <w:lang w:val="uk-UA"/>
        </w:rPr>
        <w:t>і</w:t>
      </w:r>
      <w:r>
        <w:rPr>
          <w:rFonts w:ascii="Times New Roman" w:hAnsi="Times New Roman" w:cs="Times New Roman"/>
          <w:sz w:val="16"/>
          <w:szCs w:val="16"/>
          <w:lang w:val="uk-UA"/>
        </w:rPr>
        <w:t>зв</w:t>
      </w:r>
      <w:r w:rsidR="00286BDA">
        <w:rPr>
          <w:rFonts w:ascii="Times New Roman" w:hAnsi="Times New Roman" w:cs="Times New Roman"/>
          <w:sz w:val="16"/>
          <w:szCs w:val="16"/>
          <w:lang w:val="uk-UA"/>
        </w:rPr>
        <w:t>и</w:t>
      </w:r>
      <w:r>
        <w:rPr>
          <w:rFonts w:ascii="Times New Roman" w:hAnsi="Times New Roman" w:cs="Times New Roman"/>
          <w:sz w:val="16"/>
          <w:szCs w:val="16"/>
          <w:lang w:val="uk-UA"/>
        </w:rPr>
        <w:t>ще, ім’я, по батькові)</w:t>
      </w:r>
    </w:p>
    <w:p w:rsidR="004D28D7" w:rsidRDefault="004D28D7" w:rsidP="004D28D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4D28D7" w:rsidRDefault="004D28D7" w:rsidP="004D28D7">
      <w:pPr>
        <w:spacing w:after="0" w:line="240" w:lineRule="auto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Керівник</w:t>
      </w:r>
      <w:r w:rsidRPr="006B093F">
        <w:rPr>
          <w:rFonts w:ascii="Times New Roman" w:hAnsi="Times New Roman" w:cs="Times New Roman"/>
          <w:color w:val="FFFFFF" w:themeColor="background1"/>
          <w:sz w:val="28"/>
          <w:szCs w:val="28"/>
          <w:u w:val="single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4D28D7">
        <w:rPr>
          <w:rFonts w:ascii="Times New Roman" w:hAnsi="Times New Roman" w:cs="Times New Roman"/>
          <w:color w:val="FFFFFF" w:themeColor="background1"/>
          <w:sz w:val="28"/>
          <w:szCs w:val="28"/>
          <w:u w:val="single"/>
          <w:lang w:val="uk-UA"/>
        </w:rPr>
        <w:t>.</w:t>
      </w:r>
      <w:r w:rsidR="00286BDA" w:rsidRPr="00286BDA">
        <w:rPr>
          <w:sz w:val="24"/>
          <w:szCs w:val="24"/>
          <w:u w:val="single"/>
          <w:lang w:val="uk-UA"/>
        </w:rPr>
        <w:t xml:space="preserve"> </w:t>
      </w:r>
      <w:r w:rsidR="00286BDA">
        <w:rPr>
          <w:sz w:val="24"/>
          <w:szCs w:val="24"/>
          <w:u w:val="single"/>
          <w:lang w:val="uk-UA"/>
        </w:rPr>
        <w:t xml:space="preserve">        </w:t>
      </w:r>
      <w:r w:rsidR="00286BDA" w:rsidRPr="00286BDA">
        <w:rPr>
          <w:rFonts w:ascii="Times New Roman" w:hAnsi="Times New Roman" w:cs="Times New Roman"/>
          <w:sz w:val="24"/>
          <w:szCs w:val="24"/>
          <w:u w:val="single"/>
          <w:lang w:val="uk-UA"/>
        </w:rPr>
        <w:t>Табунщик Г.В</w:t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</w:p>
    <w:p w:rsidR="004D28D7" w:rsidRDefault="004D28D7" w:rsidP="004D28D7">
      <w:pPr>
        <w:spacing w:after="0" w:line="240" w:lineRule="auto"/>
        <w:rPr>
          <w:rFonts w:ascii="Times New Roman" w:hAnsi="Times New Roman" w:cs="Times New Roman"/>
          <w:sz w:val="16"/>
          <w:szCs w:val="16"/>
          <w:lang w:val="uk-UA"/>
        </w:rPr>
      </w:pPr>
      <w:r w:rsidRPr="004D28D7">
        <w:rPr>
          <w:rFonts w:ascii="Times New Roman" w:hAnsi="Times New Roman" w:cs="Times New Roman"/>
          <w:sz w:val="16"/>
          <w:szCs w:val="16"/>
          <w:lang w:val="uk-UA"/>
        </w:rPr>
        <w:t xml:space="preserve">                         </w:t>
      </w:r>
      <w:r>
        <w:rPr>
          <w:rFonts w:ascii="Times New Roman" w:hAnsi="Times New Roman" w:cs="Times New Roman"/>
          <w:sz w:val="16"/>
          <w:szCs w:val="16"/>
          <w:lang w:val="uk-UA"/>
        </w:rPr>
        <w:tab/>
        <w:t xml:space="preserve">             </w:t>
      </w:r>
      <w:r w:rsidRPr="004D28D7">
        <w:rPr>
          <w:rFonts w:ascii="Times New Roman" w:hAnsi="Times New Roman" w:cs="Times New Roman"/>
          <w:sz w:val="16"/>
          <w:szCs w:val="16"/>
          <w:lang w:val="uk-UA"/>
        </w:rPr>
        <w:t xml:space="preserve"> (підпис)</w:t>
      </w:r>
      <w:r>
        <w:rPr>
          <w:rFonts w:ascii="Times New Roman" w:hAnsi="Times New Roman" w:cs="Times New Roman"/>
          <w:sz w:val="16"/>
          <w:szCs w:val="16"/>
          <w:lang w:val="uk-UA"/>
        </w:rPr>
        <w:t xml:space="preserve">                         </w:t>
      </w:r>
      <w:r>
        <w:rPr>
          <w:rFonts w:ascii="Times New Roman" w:hAnsi="Times New Roman" w:cs="Times New Roman"/>
          <w:sz w:val="16"/>
          <w:szCs w:val="16"/>
          <w:lang w:val="uk-UA"/>
        </w:rPr>
        <w:tab/>
      </w:r>
      <w:r>
        <w:rPr>
          <w:rFonts w:ascii="Times New Roman" w:hAnsi="Times New Roman" w:cs="Times New Roman"/>
          <w:sz w:val="16"/>
          <w:szCs w:val="16"/>
          <w:lang w:val="uk-UA"/>
        </w:rPr>
        <w:tab/>
      </w:r>
      <w:r>
        <w:rPr>
          <w:rFonts w:ascii="Times New Roman" w:hAnsi="Times New Roman" w:cs="Times New Roman"/>
          <w:sz w:val="16"/>
          <w:szCs w:val="16"/>
          <w:lang w:val="uk-UA"/>
        </w:rPr>
        <w:tab/>
        <w:t xml:space="preserve">             (пр</w:t>
      </w:r>
      <w:r w:rsidR="00286BDA">
        <w:rPr>
          <w:rFonts w:ascii="Times New Roman" w:hAnsi="Times New Roman" w:cs="Times New Roman"/>
          <w:sz w:val="16"/>
          <w:szCs w:val="16"/>
          <w:lang w:val="uk-UA"/>
        </w:rPr>
        <w:t>і</w:t>
      </w:r>
      <w:r>
        <w:rPr>
          <w:rFonts w:ascii="Times New Roman" w:hAnsi="Times New Roman" w:cs="Times New Roman"/>
          <w:sz w:val="16"/>
          <w:szCs w:val="16"/>
          <w:lang w:val="uk-UA"/>
        </w:rPr>
        <w:t>зв</w:t>
      </w:r>
      <w:r w:rsidR="00286BDA">
        <w:rPr>
          <w:rFonts w:ascii="Times New Roman" w:hAnsi="Times New Roman" w:cs="Times New Roman"/>
          <w:sz w:val="16"/>
          <w:szCs w:val="16"/>
          <w:lang w:val="uk-UA"/>
        </w:rPr>
        <w:t>и</w:t>
      </w:r>
      <w:r>
        <w:rPr>
          <w:rFonts w:ascii="Times New Roman" w:hAnsi="Times New Roman" w:cs="Times New Roman"/>
          <w:sz w:val="16"/>
          <w:szCs w:val="16"/>
          <w:lang w:val="uk-UA"/>
        </w:rPr>
        <w:t>ще, ім’я, по батькові)</w:t>
      </w:r>
    </w:p>
    <w:p w:rsidR="004D28D7" w:rsidRDefault="004D28D7" w:rsidP="004D28D7">
      <w:pPr>
        <w:spacing w:after="0" w:line="240" w:lineRule="auto"/>
        <w:rPr>
          <w:rFonts w:ascii="Times New Roman" w:hAnsi="Times New Roman" w:cs="Times New Roman"/>
          <w:sz w:val="16"/>
          <w:szCs w:val="16"/>
          <w:lang w:val="uk-UA"/>
        </w:rPr>
      </w:pPr>
    </w:p>
    <w:p w:rsidR="004D28D7" w:rsidRPr="004D28D7" w:rsidRDefault="004D28D7" w:rsidP="004D28D7">
      <w:pPr>
        <w:spacing w:after="0" w:line="240" w:lineRule="auto"/>
        <w:rPr>
          <w:rFonts w:ascii="Times New Roman" w:hAnsi="Times New Roman" w:cs="Times New Roman"/>
          <w:sz w:val="16"/>
          <w:szCs w:val="16"/>
          <w:lang w:val="uk-UA"/>
        </w:rPr>
      </w:pPr>
    </w:p>
    <w:p w:rsidR="00E33A04" w:rsidRDefault="004D28D7" w:rsidP="00A25DC7">
      <w:pPr>
        <w:spacing w:after="0" w:line="240" w:lineRule="auto"/>
        <w:rPr>
          <w:rFonts w:ascii="Times New Roman" w:eastAsia="Times New Roman" w:hAnsi="Times New Roman"/>
          <w:sz w:val="24"/>
          <w:lang w:val="uk-UA"/>
        </w:rPr>
      </w:pPr>
      <w:r w:rsidRPr="0079346F">
        <w:rPr>
          <w:rFonts w:ascii="Times New Roman" w:eastAsia="Times New Roman" w:hAnsi="Times New Roman"/>
          <w:sz w:val="24"/>
          <w:lang w:val="ru-RU"/>
        </w:rPr>
        <w:t>“____”</w:t>
      </w:r>
      <w:r>
        <w:rPr>
          <w:rFonts w:ascii="Times New Roman" w:eastAsia="Times New Roman" w:hAnsi="Times New Roman"/>
          <w:sz w:val="24"/>
          <w:lang w:val="uk-UA"/>
        </w:rPr>
        <w:t xml:space="preserve">    </w:t>
      </w:r>
      <w:r w:rsidRPr="004D28D7">
        <w:rPr>
          <w:rFonts w:ascii="Times New Roman" w:eastAsia="Times New Roman" w:hAnsi="Times New Roman"/>
          <w:color w:val="FFFFFF" w:themeColor="background1"/>
          <w:sz w:val="24"/>
          <w:u w:val="single"/>
          <w:lang w:val="uk-UA"/>
        </w:rPr>
        <w:t>.</w:t>
      </w:r>
      <w:r>
        <w:rPr>
          <w:rFonts w:ascii="Times New Roman" w:eastAsia="Times New Roman" w:hAnsi="Times New Roman"/>
          <w:sz w:val="24"/>
          <w:u w:val="single"/>
          <w:lang w:val="uk-UA"/>
        </w:rPr>
        <w:tab/>
      </w:r>
      <w:r>
        <w:rPr>
          <w:rFonts w:ascii="Times New Roman" w:eastAsia="Times New Roman" w:hAnsi="Times New Roman"/>
          <w:sz w:val="24"/>
          <w:u w:val="single"/>
          <w:lang w:val="uk-UA"/>
        </w:rPr>
        <w:tab/>
      </w:r>
      <w:r>
        <w:rPr>
          <w:rFonts w:ascii="Times New Roman" w:eastAsia="Times New Roman" w:hAnsi="Times New Roman"/>
          <w:sz w:val="24"/>
          <w:u w:val="single"/>
          <w:lang w:val="uk-UA"/>
        </w:rPr>
        <w:tab/>
      </w:r>
      <w:r>
        <w:rPr>
          <w:rFonts w:ascii="Times New Roman" w:eastAsia="Times New Roman" w:hAnsi="Times New Roman"/>
          <w:sz w:val="24"/>
          <w:lang w:val="uk-UA"/>
        </w:rPr>
        <w:t xml:space="preserve">    2018р.</w:t>
      </w:r>
    </w:p>
    <w:p w:rsidR="000C7ED7" w:rsidRDefault="000C7ED7" w:rsidP="000C7ED7">
      <w:pPr>
        <w:pStyle w:val="110"/>
      </w:pPr>
      <w:bookmarkStart w:id="4" w:name="_Toc533586803"/>
      <w:r>
        <w:lastRenderedPageBreak/>
        <w:t>Реферат</w:t>
      </w:r>
      <w:bookmarkEnd w:id="4"/>
    </w:p>
    <w:p w:rsidR="000C7ED7" w:rsidRDefault="000C7ED7" w:rsidP="000C7ED7">
      <w:pPr>
        <w:pStyle w:val="ab"/>
        <w:rPr>
          <w:lang w:val="uk-UA"/>
        </w:rPr>
      </w:pPr>
      <w:r>
        <w:rPr>
          <w:lang w:val="uk-UA"/>
        </w:rPr>
        <w:t>ПЗ: 105 стор.</w:t>
      </w:r>
      <w:r w:rsidR="00752322">
        <w:rPr>
          <w:lang w:val="uk-UA"/>
        </w:rPr>
        <w:t xml:space="preserve"> 23 рис., 15 табл., 3 додатки, 10 джерел.</w:t>
      </w:r>
    </w:p>
    <w:p w:rsidR="007B751A" w:rsidRDefault="00752322" w:rsidP="000C7ED7">
      <w:pPr>
        <w:pStyle w:val="ab"/>
        <w:rPr>
          <w:lang w:val="uk-UA"/>
        </w:rPr>
      </w:pPr>
      <w:r>
        <w:rPr>
          <w:lang w:val="uk-UA"/>
        </w:rPr>
        <w:t>Метою даного курсового проекту є розробка програмного забезпечення для створення розкладу заходів, що зберігає інформацію в базі даних.</w:t>
      </w:r>
    </w:p>
    <w:p w:rsidR="007B751A" w:rsidRDefault="007B751A" w:rsidP="000C7ED7">
      <w:pPr>
        <w:pStyle w:val="ab"/>
        <w:rPr>
          <w:lang w:val="uk-UA"/>
        </w:rPr>
      </w:pPr>
      <w:r>
        <w:rPr>
          <w:lang w:val="uk-UA"/>
        </w:rPr>
        <w:t>Було виконано аналіз предметної області, розглянуто аналогічні існуючі методи та програмні засоби для вирішення завдання.</w:t>
      </w:r>
    </w:p>
    <w:p w:rsidR="00752322" w:rsidRDefault="007B751A" w:rsidP="000C7ED7">
      <w:pPr>
        <w:pStyle w:val="ab"/>
        <w:rPr>
          <w:lang w:val="uk-UA"/>
        </w:rPr>
      </w:pPr>
      <w:r>
        <w:rPr>
          <w:lang w:val="uk-UA"/>
        </w:rPr>
        <w:t xml:space="preserve">Для реалізації програмного продукту використовувалася мова програмування С++ та середа розробки </w:t>
      </w:r>
      <w:r>
        <w:t>QT</w:t>
      </w:r>
      <w:r w:rsidRPr="007B751A">
        <w:rPr>
          <w:lang w:val="ru-RU"/>
        </w:rPr>
        <w:t>.</w:t>
      </w:r>
      <w:r>
        <w:rPr>
          <w:lang w:val="uk-UA"/>
        </w:rPr>
        <w:t xml:space="preserve"> У якості комплілятора було обрано </w:t>
      </w:r>
      <w:r>
        <w:t>MinGW</w:t>
      </w:r>
      <w:r w:rsidRPr="00346663">
        <w:rPr>
          <w:lang w:val="ru-RU"/>
        </w:rPr>
        <w:t xml:space="preserve">. </w:t>
      </w:r>
      <w:r>
        <w:rPr>
          <w:lang w:val="uk-UA"/>
        </w:rPr>
        <w:t xml:space="preserve"> </w:t>
      </w:r>
      <w:r w:rsidR="00752322">
        <w:rPr>
          <w:lang w:val="uk-UA"/>
        </w:rPr>
        <w:t xml:space="preserve"> </w:t>
      </w:r>
    </w:p>
    <w:p w:rsidR="007B751A" w:rsidRDefault="007B751A" w:rsidP="007B751A">
      <w:pPr>
        <w:pStyle w:val="ab"/>
        <w:rPr>
          <w:lang w:val="ru-RU"/>
        </w:rPr>
      </w:pPr>
      <w:r>
        <w:rPr>
          <w:lang w:val="uk-UA"/>
        </w:rPr>
        <w:t>Були розроблені такі класи форм</w:t>
      </w:r>
      <w:r>
        <w:rPr>
          <w:lang w:val="ru-RU"/>
        </w:rPr>
        <w:t xml:space="preserve">, </w:t>
      </w:r>
      <w:r>
        <w:rPr>
          <w:lang w:val="uk-UA"/>
        </w:rPr>
        <w:t>даних і таблиць та описано їх методи</w:t>
      </w:r>
      <w:r w:rsidRPr="007B751A">
        <w:rPr>
          <w:lang w:val="ru-RU"/>
        </w:rPr>
        <w:t xml:space="preserve">: </w:t>
      </w:r>
    </w:p>
    <w:p w:rsidR="007B751A" w:rsidRDefault="007B751A" w:rsidP="007B751A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AboutWindow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AddPlans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AddWindow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ChangePlans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ChangeWindow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>,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color w:val="000000"/>
          <w:sz w:val="28"/>
          <w:szCs w:val="28"/>
        </w:rPr>
        <w:t>ConnectionDB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DeletePlan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DeleteWindow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JSONDB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MainWindow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>Messages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ShowWindow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>Sounds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>UserTime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.</w:t>
      </w:r>
    </w:p>
    <w:p w:rsidR="007B751A" w:rsidRDefault="007B751A" w:rsidP="007B751A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При виконані курсового проекту було розглянуто особливості мови програмування С++ , компілятору, а також зроблено огляд стандартного бібліотеки шаблоних класів. Також приділяється акцент розробці інтерфейсу користувача, яких було розробелений за допомогою бібліотеки візуальних компонентів </w:t>
      </w:r>
      <w:r>
        <w:rPr>
          <w:rFonts w:ascii="Times New Roman" w:hAnsi="Times New Roman" w:cs="Times New Roman"/>
          <w:color w:val="000000"/>
          <w:sz w:val="28"/>
          <w:szCs w:val="28"/>
        </w:rPr>
        <w:t>QT</w:t>
      </w:r>
      <w:r w:rsidRPr="007B751A">
        <w:rPr>
          <w:rFonts w:ascii="Times New Roman" w:hAnsi="Times New Roman" w:cs="Times New Roman"/>
          <w:color w:val="000000"/>
          <w:sz w:val="28"/>
          <w:szCs w:val="28"/>
          <w:lang w:val="uk-UA"/>
        </w:rPr>
        <w:t>, та файловому вводу-виводу та обробці виняткових ситуацій.</w:t>
      </w:r>
    </w:p>
    <w:p w:rsidR="007B751A" w:rsidRPr="007B751A" w:rsidRDefault="007B751A" w:rsidP="007B751A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STL</w:t>
      </w:r>
      <w:r w:rsidRPr="007B751A">
        <w:rPr>
          <w:rFonts w:ascii="Times New Roman" w:hAnsi="Times New Roman" w:cs="Times New Roman"/>
          <w:color w:val="000000"/>
          <w:sz w:val="28"/>
          <w:szCs w:val="28"/>
          <w:lang w:val="ru-RU"/>
        </w:rPr>
        <w:t>, ВІЗУАЛЬНИЙ ІНТЕРФЕЙС, КЛАС, СИСТЕМА ОБЛІКУ</w:t>
      </w:r>
      <w:bookmarkStart w:id="5" w:name="_GoBack"/>
      <w:bookmarkEnd w:id="5"/>
    </w:p>
    <w:p w:rsidR="00401815" w:rsidRPr="005A343C" w:rsidRDefault="002F3E2B" w:rsidP="005A343C">
      <w:pPr>
        <w:pStyle w:val="110"/>
      </w:pPr>
      <w:bookmarkStart w:id="6" w:name="_Toc533537086"/>
      <w:bookmarkStart w:id="7" w:name="_Toc533586804"/>
      <w:r w:rsidRPr="005A343C">
        <w:lastRenderedPageBreak/>
        <w:t>вступ</w:t>
      </w:r>
      <w:bookmarkEnd w:id="6"/>
      <w:bookmarkEnd w:id="7"/>
    </w:p>
    <w:p w:rsidR="0068434E" w:rsidRPr="0068434E" w:rsidRDefault="0068434E" w:rsidP="00F22865">
      <w:pPr>
        <w:pStyle w:val="ab"/>
        <w:rPr>
          <w:lang w:val="ru-RU" w:eastAsia="ru-RU"/>
        </w:rPr>
      </w:pPr>
      <w:r w:rsidRPr="00401815">
        <w:rPr>
          <w:lang w:val="ru-RU" w:eastAsia="ru-RU"/>
        </w:rPr>
        <w:t>Актуальність роботи полягає у важливості мистецтва керування своїм часом у сучасному ритмі життя.</w:t>
      </w:r>
    </w:p>
    <w:p w:rsidR="000A205C" w:rsidRPr="00401815" w:rsidRDefault="00C44B30" w:rsidP="00F22865">
      <w:pPr>
        <w:pStyle w:val="ab"/>
        <w:rPr>
          <w:lang w:val="uk-UA" w:eastAsia="ru-RU"/>
        </w:rPr>
      </w:pPr>
      <w:r w:rsidRPr="00401815">
        <w:rPr>
          <w:lang w:val="uk-UA" w:eastAsia="ru-RU"/>
        </w:rPr>
        <w:t>Метою даного курсового проекту є розробка програмно</w:t>
      </w:r>
      <w:r w:rsidR="003D055C" w:rsidRPr="00401815">
        <w:rPr>
          <w:lang w:val="uk-UA" w:eastAsia="ru-RU"/>
        </w:rPr>
        <w:t>го забезпечення- помічника для планування часу</w:t>
      </w:r>
      <w:r w:rsidR="000A205C" w:rsidRPr="00401815">
        <w:rPr>
          <w:lang w:val="uk-UA" w:eastAsia="ru-RU"/>
        </w:rPr>
        <w:t>.</w:t>
      </w:r>
    </w:p>
    <w:p w:rsidR="00401815" w:rsidRPr="00401815" w:rsidRDefault="00401815" w:rsidP="00F22865">
      <w:pPr>
        <w:pStyle w:val="ab"/>
        <w:rPr>
          <w:lang w:val="uk-UA" w:eastAsia="ru-RU"/>
        </w:rPr>
      </w:pPr>
      <w:r w:rsidRPr="00401815">
        <w:rPr>
          <w:rFonts w:eastAsia="Times New Roman"/>
          <w:lang w:val="ru-RU"/>
        </w:rPr>
        <w:t xml:space="preserve">Згідно з темою була поставлена мета: розробити програму за допомогою мови програмування С++ та фреймворка </w:t>
      </w:r>
      <w:r w:rsidRPr="00401815">
        <w:rPr>
          <w:rFonts w:eastAsia="Times New Roman"/>
        </w:rPr>
        <w:t>Qt</w:t>
      </w:r>
      <w:r w:rsidRPr="00401815">
        <w:rPr>
          <w:rFonts w:eastAsia="Times New Roman"/>
          <w:lang w:val="ru-RU"/>
        </w:rPr>
        <w:t xml:space="preserve">, що реалізує программу </w:t>
      </w:r>
      <w:r w:rsidRPr="00401815">
        <w:rPr>
          <w:rFonts w:eastAsia="Times New Roman"/>
          <w:lang w:val="uk-UA"/>
        </w:rPr>
        <w:t>«</w:t>
      </w:r>
      <w:r>
        <w:rPr>
          <w:rFonts w:eastAsia="Times New Roman"/>
          <w:lang w:val="uk-UA"/>
        </w:rPr>
        <w:t>Розпорядок заходів</w:t>
      </w:r>
      <w:r w:rsidRPr="00401815">
        <w:rPr>
          <w:rFonts w:eastAsia="Times New Roman"/>
          <w:lang w:val="uk-UA"/>
        </w:rPr>
        <w:t>».</w:t>
      </w:r>
    </w:p>
    <w:p w:rsidR="00401815" w:rsidRPr="00401815" w:rsidRDefault="00F22865" w:rsidP="00F22865">
      <w:pPr>
        <w:pStyle w:val="a4"/>
      </w:pPr>
      <w:r>
        <w:rPr>
          <w:lang w:val="uk-UA"/>
        </w:rPr>
        <w:t>з</w:t>
      </w:r>
      <w:r w:rsidR="00401815" w:rsidRPr="00401815">
        <w:t>гідно з метою бул</w:t>
      </w:r>
      <w:r>
        <w:t>и поставлені наступні завдання:</w:t>
      </w:r>
    </w:p>
    <w:p w:rsidR="00401815" w:rsidRPr="0068434E" w:rsidRDefault="00401815" w:rsidP="00F22865">
      <w:pPr>
        <w:pStyle w:val="a4"/>
        <w:rPr>
          <w:szCs w:val="28"/>
        </w:rPr>
      </w:pPr>
      <w:r w:rsidRPr="0068434E">
        <w:rPr>
          <w:szCs w:val="28"/>
        </w:rPr>
        <w:t>проаналізувати предметну область;</w:t>
      </w:r>
    </w:p>
    <w:p w:rsidR="00401815" w:rsidRPr="00F22865" w:rsidRDefault="00401815" w:rsidP="00F22865">
      <w:pPr>
        <w:pStyle w:val="a4"/>
        <w:rPr>
          <w:szCs w:val="28"/>
        </w:rPr>
      </w:pPr>
      <w:r w:rsidRPr="0068434E">
        <w:rPr>
          <w:szCs w:val="28"/>
        </w:rPr>
        <w:t>розробити відповідні стру</w:t>
      </w:r>
      <w:r w:rsidR="00F22865">
        <w:rPr>
          <w:szCs w:val="28"/>
        </w:rPr>
        <w:t>ктури даних;</w:t>
      </w:r>
    </w:p>
    <w:p w:rsidR="00401815" w:rsidRPr="00F22865" w:rsidRDefault="00F22865" w:rsidP="00F22865">
      <w:pPr>
        <w:pStyle w:val="a4"/>
        <w:rPr>
          <w:szCs w:val="28"/>
        </w:rPr>
      </w:pPr>
      <w:r>
        <w:rPr>
          <w:szCs w:val="28"/>
        </w:rPr>
        <w:t>створити графічний інтерфейс;</w:t>
      </w:r>
    </w:p>
    <w:p w:rsidR="00401815" w:rsidRDefault="00F22865" w:rsidP="00F22865">
      <w:pPr>
        <w:pStyle w:val="a4"/>
        <w:rPr>
          <w:szCs w:val="28"/>
        </w:rPr>
      </w:pPr>
      <w:r>
        <w:rPr>
          <w:szCs w:val="28"/>
        </w:rPr>
        <w:t>розробити програму;</w:t>
      </w:r>
    </w:p>
    <w:p w:rsidR="00F22865" w:rsidRPr="00F22865" w:rsidRDefault="00F22865" w:rsidP="00F22865">
      <w:pPr>
        <w:pStyle w:val="a4"/>
        <w:rPr>
          <w:szCs w:val="28"/>
        </w:rPr>
      </w:pPr>
      <w:r>
        <w:rPr>
          <w:szCs w:val="28"/>
        </w:rPr>
        <w:t>провести тестування</w:t>
      </w:r>
      <w:r>
        <w:rPr>
          <w:szCs w:val="28"/>
          <w:lang w:val="en-US"/>
        </w:rPr>
        <w:t>;</w:t>
      </w:r>
    </w:p>
    <w:p w:rsidR="000A205C" w:rsidRDefault="00401815" w:rsidP="00F22865">
      <w:pPr>
        <w:pStyle w:val="a4"/>
        <w:rPr>
          <w:szCs w:val="28"/>
          <w:lang w:val="uk-UA"/>
        </w:rPr>
      </w:pPr>
      <w:r w:rsidRPr="00401815">
        <w:rPr>
          <w:szCs w:val="28"/>
        </w:rPr>
        <w:t>оформити пояснювальну записку</w:t>
      </w:r>
      <w:r w:rsidR="000A205C" w:rsidRPr="00401815">
        <w:rPr>
          <w:szCs w:val="28"/>
          <w:lang w:val="uk-UA"/>
        </w:rPr>
        <w:t>.</w:t>
      </w:r>
    </w:p>
    <w:p w:rsidR="00BE4F61" w:rsidRDefault="00BE4F61" w:rsidP="0068434E">
      <w:pPr>
        <w:pStyle w:val="a4"/>
        <w:numPr>
          <w:ilvl w:val="0"/>
          <w:numId w:val="0"/>
        </w:numPr>
        <w:ind w:firstLine="851"/>
        <w:rPr>
          <w:szCs w:val="28"/>
          <w:lang w:val="uk-UA"/>
        </w:rPr>
      </w:pPr>
    </w:p>
    <w:p w:rsidR="00BE4F61" w:rsidRPr="00AD0326" w:rsidRDefault="00BE4F61" w:rsidP="00BE4F61">
      <w:pPr>
        <w:pStyle w:val="110"/>
      </w:pPr>
      <w:bookmarkStart w:id="8" w:name="_Toc533586805"/>
      <w:r w:rsidRPr="00AD0326">
        <w:lastRenderedPageBreak/>
        <w:t>ПЕРЕЛІК УМОВНИХ ПОЗНАЧЕНЬ, СИМВОЛІВ, ОДИНИЦЬ, СКОРОЧЕНЬ І ТЕРМІНІВ</w:t>
      </w:r>
      <w:bookmarkEnd w:id="8"/>
    </w:p>
    <w:p w:rsidR="00BE4F61" w:rsidRPr="00AD0326" w:rsidRDefault="00BE4F61" w:rsidP="00BE4F61">
      <w:pPr>
        <w:spacing w:after="0" w:line="0" w:lineRule="atLeast"/>
        <w:ind w:left="86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D03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БД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AD03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база даних</w:t>
      </w:r>
    </w:p>
    <w:p w:rsidR="00BE4F61" w:rsidRPr="00AD0326" w:rsidRDefault="00BE4F61" w:rsidP="00BE4F61">
      <w:pPr>
        <w:spacing w:after="0" w:line="136" w:lineRule="exac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BE4F61" w:rsidRPr="00AD0326" w:rsidRDefault="00BE4F61" w:rsidP="00BE4F61">
      <w:pPr>
        <w:spacing w:after="0" w:line="0" w:lineRule="atLeast"/>
        <w:ind w:left="86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D03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ООП </w:t>
      </w:r>
      <w:r>
        <w:rPr>
          <w:rFonts w:ascii="Times New Roman" w:eastAsia="Symbol" w:hAnsi="Times New Roman" w:cs="Times New Roman"/>
          <w:sz w:val="28"/>
          <w:szCs w:val="28"/>
          <w:lang w:val="uk-UA"/>
        </w:rPr>
        <w:t>-</w:t>
      </w:r>
      <w:r w:rsidRPr="00AD03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Об'єктно-орієнтоване програмування</w:t>
      </w:r>
    </w:p>
    <w:p w:rsidR="00BE4F61" w:rsidRPr="00AD0326" w:rsidRDefault="00BE4F61" w:rsidP="00BE4F61">
      <w:pPr>
        <w:spacing w:after="0" w:line="148" w:lineRule="exac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BE4F61" w:rsidRPr="00AD0326" w:rsidRDefault="00BE4F61" w:rsidP="00BE4F61">
      <w:pPr>
        <w:spacing w:after="0" w:line="0" w:lineRule="atLeast"/>
        <w:ind w:left="86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D03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ОС </w:t>
      </w:r>
      <w:r>
        <w:rPr>
          <w:rFonts w:ascii="Times New Roman" w:eastAsia="Symbol" w:hAnsi="Times New Roman" w:cs="Times New Roman"/>
          <w:sz w:val="28"/>
          <w:szCs w:val="28"/>
          <w:lang w:val="uk-UA"/>
        </w:rPr>
        <w:t>-</w:t>
      </w:r>
      <w:r w:rsidRPr="00AD03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Операційна система</w:t>
      </w:r>
    </w:p>
    <w:p w:rsidR="00BE4F61" w:rsidRPr="00AD0326" w:rsidRDefault="00BE4F61" w:rsidP="00BE4F61">
      <w:pPr>
        <w:spacing w:after="0" w:line="148" w:lineRule="exac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BE4F61" w:rsidRPr="00AD0326" w:rsidRDefault="00BE4F61" w:rsidP="00BE4F61">
      <w:pPr>
        <w:spacing w:after="0" w:line="0" w:lineRule="atLeast"/>
        <w:ind w:left="86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D03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ПЗ </w:t>
      </w:r>
      <w:r>
        <w:rPr>
          <w:rFonts w:ascii="Times New Roman" w:eastAsia="Symbol" w:hAnsi="Times New Roman" w:cs="Times New Roman"/>
          <w:sz w:val="28"/>
          <w:szCs w:val="28"/>
          <w:lang w:val="uk-UA"/>
        </w:rPr>
        <w:t>-</w:t>
      </w:r>
      <w:r w:rsidRPr="00AD03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Програмне забезпечення</w:t>
      </w:r>
    </w:p>
    <w:p w:rsidR="00BE4F61" w:rsidRPr="00AD0326" w:rsidRDefault="00BE4F61" w:rsidP="00BE4F61">
      <w:pPr>
        <w:spacing w:after="0" w:line="148" w:lineRule="exac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BE4F61" w:rsidRPr="00AD0326" w:rsidRDefault="00BE4F61" w:rsidP="00BE4F61">
      <w:pPr>
        <w:spacing w:after="0" w:line="0" w:lineRule="atLeast"/>
        <w:ind w:left="86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D0326">
        <w:rPr>
          <w:rFonts w:ascii="Times New Roman" w:eastAsia="Times New Roman" w:hAnsi="Times New Roman" w:cs="Times New Roman"/>
          <w:sz w:val="28"/>
          <w:szCs w:val="28"/>
        </w:rPr>
        <w:t>GUI</w:t>
      </w:r>
      <w:r w:rsidRPr="00AD03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Symbol" w:hAnsi="Times New Roman" w:cs="Times New Roman"/>
          <w:sz w:val="28"/>
          <w:szCs w:val="28"/>
          <w:lang w:val="uk-UA"/>
        </w:rPr>
        <w:t>-</w:t>
      </w:r>
      <w:r w:rsidRPr="00AD03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AD0326">
        <w:rPr>
          <w:rFonts w:ascii="Times New Roman" w:eastAsia="Times New Roman" w:hAnsi="Times New Roman" w:cs="Times New Roman"/>
          <w:sz w:val="28"/>
          <w:szCs w:val="28"/>
        </w:rPr>
        <w:t>Graphical</w:t>
      </w:r>
      <w:r w:rsidRPr="00AD03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AD0326">
        <w:rPr>
          <w:rFonts w:ascii="Times New Roman" w:eastAsia="Times New Roman" w:hAnsi="Times New Roman" w:cs="Times New Roman"/>
          <w:sz w:val="28"/>
          <w:szCs w:val="28"/>
        </w:rPr>
        <w:t>User</w:t>
      </w:r>
      <w:r w:rsidRPr="00AD03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AD0326">
        <w:rPr>
          <w:rFonts w:ascii="Times New Roman" w:eastAsia="Times New Roman" w:hAnsi="Times New Roman" w:cs="Times New Roman"/>
          <w:sz w:val="28"/>
          <w:szCs w:val="28"/>
        </w:rPr>
        <w:t>Interface</w:t>
      </w:r>
      <w:r w:rsidRPr="00AD03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(графічний інтерфейс користувача)</w:t>
      </w:r>
    </w:p>
    <w:p w:rsidR="00BE4F61" w:rsidRPr="00AD0326" w:rsidRDefault="00BE4F61" w:rsidP="00BE4F61">
      <w:pPr>
        <w:spacing w:after="0" w:line="149" w:lineRule="exac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BE4F61" w:rsidRPr="00AD0326" w:rsidRDefault="00BE4F61" w:rsidP="00BE4F61">
      <w:pPr>
        <w:spacing w:after="0" w:line="0" w:lineRule="atLeast"/>
        <w:ind w:left="860"/>
        <w:rPr>
          <w:rFonts w:ascii="Times New Roman" w:eastAsia="Times New Roman" w:hAnsi="Times New Roman" w:cs="Times New Roman"/>
          <w:sz w:val="28"/>
          <w:szCs w:val="28"/>
        </w:rPr>
      </w:pPr>
      <w:r w:rsidRPr="00AD0326">
        <w:rPr>
          <w:rFonts w:ascii="Times New Roman" w:eastAsia="Times New Roman" w:hAnsi="Times New Roman" w:cs="Times New Roman"/>
          <w:sz w:val="28"/>
          <w:szCs w:val="28"/>
        </w:rPr>
        <w:t xml:space="preserve">ISO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-</w:t>
      </w:r>
      <w:r w:rsidRPr="00AD0326">
        <w:rPr>
          <w:rFonts w:ascii="Times New Roman" w:eastAsia="Times New Roman" w:hAnsi="Times New Roman" w:cs="Times New Roman"/>
          <w:sz w:val="28"/>
          <w:szCs w:val="28"/>
        </w:rPr>
        <w:t xml:space="preserve"> International Organization for Standardization</w:t>
      </w:r>
    </w:p>
    <w:p w:rsidR="00BE4F61" w:rsidRPr="00AD0326" w:rsidRDefault="00BE4F61" w:rsidP="00BE4F61">
      <w:pPr>
        <w:spacing w:after="0" w:line="137" w:lineRule="exact"/>
        <w:rPr>
          <w:rFonts w:ascii="Times New Roman" w:eastAsia="Times New Roman" w:hAnsi="Times New Roman" w:cs="Times New Roman"/>
          <w:sz w:val="28"/>
          <w:szCs w:val="28"/>
        </w:rPr>
      </w:pPr>
    </w:p>
    <w:p w:rsidR="00BE4F61" w:rsidRPr="00AD0326" w:rsidRDefault="00BE4F61" w:rsidP="00BE4F61">
      <w:pPr>
        <w:spacing w:after="0" w:line="0" w:lineRule="atLeast"/>
        <w:ind w:left="860"/>
        <w:rPr>
          <w:rFonts w:ascii="Times New Roman" w:eastAsia="Times New Roman" w:hAnsi="Times New Roman" w:cs="Times New Roman"/>
          <w:sz w:val="28"/>
          <w:szCs w:val="28"/>
        </w:rPr>
      </w:pPr>
      <w:r w:rsidRPr="00AD0326">
        <w:rPr>
          <w:rFonts w:ascii="Times New Roman" w:eastAsia="Times New Roman" w:hAnsi="Times New Roman" w:cs="Times New Roman"/>
          <w:sz w:val="28"/>
          <w:szCs w:val="28"/>
        </w:rPr>
        <w:t xml:space="preserve">JSON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-</w:t>
      </w:r>
      <w:r w:rsidRPr="00AD0326">
        <w:rPr>
          <w:rFonts w:ascii="Times New Roman" w:eastAsia="Times New Roman" w:hAnsi="Times New Roman" w:cs="Times New Roman"/>
          <w:sz w:val="28"/>
          <w:szCs w:val="28"/>
        </w:rPr>
        <w:t xml:space="preserve"> JavaScript Object Notation</w:t>
      </w:r>
    </w:p>
    <w:p w:rsidR="00BE4F61" w:rsidRPr="00AD0326" w:rsidRDefault="00BE4F61" w:rsidP="00BE4F61">
      <w:pPr>
        <w:spacing w:after="0" w:line="137" w:lineRule="exact"/>
        <w:rPr>
          <w:rFonts w:ascii="Times New Roman" w:eastAsia="Times New Roman" w:hAnsi="Times New Roman" w:cs="Times New Roman"/>
          <w:sz w:val="28"/>
          <w:szCs w:val="28"/>
        </w:rPr>
      </w:pPr>
    </w:p>
    <w:p w:rsidR="00BE4F61" w:rsidRPr="00AD0326" w:rsidRDefault="00BE4F61" w:rsidP="00BE4F61">
      <w:pPr>
        <w:spacing w:after="0" w:line="0" w:lineRule="atLeast"/>
        <w:ind w:left="860"/>
        <w:rPr>
          <w:rFonts w:ascii="Times New Roman" w:eastAsia="Times New Roman" w:hAnsi="Times New Roman" w:cs="Times New Roman"/>
          <w:sz w:val="28"/>
          <w:szCs w:val="28"/>
        </w:rPr>
      </w:pPr>
      <w:r w:rsidRPr="00AD0326">
        <w:rPr>
          <w:rFonts w:ascii="Times New Roman" w:eastAsia="Times New Roman" w:hAnsi="Times New Roman" w:cs="Times New Roman"/>
          <w:sz w:val="28"/>
          <w:szCs w:val="28"/>
        </w:rPr>
        <w:t xml:space="preserve">QGV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-</w:t>
      </w:r>
      <w:r w:rsidRPr="00AD0326">
        <w:rPr>
          <w:rFonts w:ascii="Times New Roman" w:eastAsia="Times New Roman" w:hAnsi="Times New Roman" w:cs="Times New Roman"/>
          <w:sz w:val="28"/>
          <w:szCs w:val="28"/>
        </w:rPr>
        <w:t xml:space="preserve"> об’єкт класу View (наслідник QGraphicsView)</w:t>
      </w:r>
    </w:p>
    <w:p w:rsidR="00BE4F61" w:rsidRPr="00AD0326" w:rsidRDefault="00BE4F61" w:rsidP="00BE4F61">
      <w:pPr>
        <w:spacing w:after="0" w:line="138" w:lineRule="exact"/>
        <w:rPr>
          <w:rFonts w:ascii="Times New Roman" w:eastAsia="Times New Roman" w:hAnsi="Times New Roman" w:cs="Times New Roman"/>
          <w:sz w:val="28"/>
          <w:szCs w:val="28"/>
        </w:rPr>
      </w:pPr>
    </w:p>
    <w:p w:rsidR="00BE4F61" w:rsidRPr="00AD0326" w:rsidRDefault="00BE4F61" w:rsidP="00BE4F61">
      <w:pPr>
        <w:spacing w:after="0" w:line="0" w:lineRule="atLeast"/>
        <w:ind w:firstLine="86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D0326">
        <w:rPr>
          <w:rFonts w:ascii="Times New Roman" w:eastAsia="Times New Roman" w:hAnsi="Times New Roman" w:cs="Times New Roman"/>
          <w:sz w:val="28"/>
          <w:szCs w:val="28"/>
        </w:rPr>
        <w:t>Qt</w:t>
      </w:r>
      <w:r w:rsidRPr="00AD03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Symbol" w:hAnsi="Times New Roman" w:cs="Times New Roman"/>
          <w:sz w:val="28"/>
          <w:szCs w:val="28"/>
          <w:lang w:val="uk-UA"/>
        </w:rPr>
        <w:t>-</w:t>
      </w:r>
      <w:r w:rsidRPr="00AD03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(С</w:t>
      </w:r>
      <w:r w:rsidRPr="00AD0326">
        <w:rPr>
          <w:rFonts w:ascii="Times New Roman" w:eastAsia="Times New Roman" w:hAnsi="Times New Roman" w:cs="Times New Roman"/>
          <w:sz w:val="28"/>
          <w:szCs w:val="28"/>
        </w:rPr>
        <w:t>ute</w:t>
      </w:r>
      <w:r w:rsidRPr="00AD03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к'ют) кросплатформна бібліотека </w:t>
      </w:r>
      <w:r w:rsidRPr="00AD0326">
        <w:rPr>
          <w:rFonts w:ascii="Times New Roman" w:eastAsia="Times New Roman" w:hAnsi="Times New Roman" w:cs="Times New Roman"/>
          <w:sz w:val="28"/>
          <w:szCs w:val="28"/>
        </w:rPr>
        <w:t>C</w:t>
      </w:r>
      <w:r w:rsidRPr="00AD0326">
        <w:rPr>
          <w:rFonts w:ascii="Times New Roman" w:eastAsia="Times New Roman" w:hAnsi="Times New Roman" w:cs="Times New Roman"/>
          <w:sz w:val="28"/>
          <w:szCs w:val="28"/>
          <w:lang w:val="ru-RU"/>
        </w:rPr>
        <w:t>++ класів для створення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AD0326">
        <w:rPr>
          <w:rFonts w:ascii="Times New Roman" w:eastAsia="Times New Roman" w:hAnsi="Times New Roman" w:cs="Times New Roman"/>
          <w:sz w:val="28"/>
          <w:szCs w:val="28"/>
          <w:lang w:val="ru-RU"/>
        </w:rPr>
        <w:t>графічних програм</w:t>
      </w:r>
    </w:p>
    <w:p w:rsidR="00BE4F61" w:rsidRPr="00AD0326" w:rsidRDefault="00BE4F61" w:rsidP="00BE4F61">
      <w:pPr>
        <w:spacing w:after="0" w:line="137" w:lineRule="exac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BE4F61" w:rsidRPr="00AD0326" w:rsidRDefault="00BE4F61" w:rsidP="00BE4F61">
      <w:pPr>
        <w:spacing w:after="0" w:line="0" w:lineRule="atLeast"/>
        <w:ind w:left="860"/>
        <w:rPr>
          <w:rFonts w:ascii="Times New Roman" w:eastAsia="Times New Roman" w:hAnsi="Times New Roman" w:cs="Times New Roman"/>
          <w:sz w:val="28"/>
          <w:szCs w:val="28"/>
        </w:rPr>
      </w:pPr>
      <w:r w:rsidRPr="00AD0326">
        <w:rPr>
          <w:rFonts w:ascii="Times New Roman" w:eastAsia="Times New Roman" w:hAnsi="Times New Roman" w:cs="Times New Roman"/>
          <w:sz w:val="28"/>
          <w:szCs w:val="28"/>
        </w:rPr>
        <w:t xml:space="preserve">STL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-</w:t>
      </w:r>
      <w:r w:rsidRPr="00AD0326">
        <w:rPr>
          <w:rFonts w:ascii="Times New Roman" w:eastAsia="Times New Roman" w:hAnsi="Times New Roman" w:cs="Times New Roman"/>
          <w:sz w:val="28"/>
          <w:szCs w:val="28"/>
        </w:rPr>
        <w:t xml:space="preserve"> Standart Template Library</w:t>
      </w:r>
    </w:p>
    <w:p w:rsidR="00BE4F61" w:rsidRPr="00401815" w:rsidRDefault="00BE4F61" w:rsidP="0068434E">
      <w:pPr>
        <w:pStyle w:val="a4"/>
        <w:numPr>
          <w:ilvl w:val="0"/>
          <w:numId w:val="0"/>
        </w:numPr>
        <w:ind w:firstLine="851"/>
        <w:rPr>
          <w:szCs w:val="28"/>
        </w:rPr>
      </w:pPr>
    </w:p>
    <w:p w:rsidR="00D07BA4" w:rsidRPr="00E33A04" w:rsidRDefault="002F3E2B" w:rsidP="00E33A04">
      <w:pPr>
        <w:pStyle w:val="11"/>
      </w:pPr>
      <w:bookmarkStart w:id="9" w:name="_Toc533537087"/>
      <w:bookmarkStart w:id="10" w:name="_Toc533586806"/>
      <w:r w:rsidRPr="00E33A04">
        <w:lastRenderedPageBreak/>
        <w:t>аналіз предметної області</w:t>
      </w:r>
      <w:bookmarkEnd w:id="9"/>
      <w:bookmarkEnd w:id="10"/>
    </w:p>
    <w:p w:rsidR="0066594A" w:rsidRPr="005A343C" w:rsidRDefault="0066594A" w:rsidP="005A343C">
      <w:pPr>
        <w:pStyle w:val="Common"/>
        <w:rPr>
          <w:lang w:val="uk-UA"/>
        </w:rPr>
      </w:pPr>
      <w:bookmarkStart w:id="11" w:name="_Toc508993782"/>
      <w:bookmarkStart w:id="12" w:name="_Toc509166563"/>
      <w:r>
        <w:rPr>
          <w:lang w:val="uk-UA"/>
        </w:rPr>
        <w:t>В даному розділі розглянуто існуючі методи вирішення завдання та огляд програмних засобів,</w:t>
      </w:r>
      <w:r w:rsidR="00780BAD">
        <w:rPr>
          <w:lang w:val="uk-UA"/>
        </w:rPr>
        <w:t xml:space="preserve"> метою яких є надання користувачам можливості контролювати свій час</w:t>
      </w:r>
      <w:r>
        <w:rPr>
          <w:lang w:val="uk-UA"/>
        </w:rPr>
        <w:t>.</w:t>
      </w:r>
    </w:p>
    <w:p w:rsidR="00D07BA4" w:rsidRPr="00736B83" w:rsidRDefault="002F3E2B" w:rsidP="00A25DC7">
      <w:pPr>
        <w:pStyle w:val="20"/>
      </w:pPr>
      <w:bookmarkStart w:id="13" w:name="_Toc533537088"/>
      <w:bookmarkStart w:id="14" w:name="_Toc533586807"/>
      <w:bookmarkEnd w:id="11"/>
      <w:bookmarkEnd w:id="12"/>
      <w:r>
        <w:t>Огляд існуючих методів вирішення завдання</w:t>
      </w:r>
      <w:bookmarkEnd w:id="13"/>
      <w:bookmarkEnd w:id="14"/>
    </w:p>
    <w:p w:rsidR="00DD21C5" w:rsidRPr="00103629" w:rsidRDefault="00DD21C5" w:rsidP="00DD21C5">
      <w:pPr>
        <w:pStyle w:val="ab"/>
        <w:rPr>
          <w:lang w:val="ru-RU"/>
        </w:rPr>
      </w:pPr>
      <w:bookmarkStart w:id="15" w:name="_Toc508993783"/>
      <w:bookmarkStart w:id="16" w:name="_Toc509166564"/>
      <w:r w:rsidRPr="00103629">
        <w:rPr>
          <w:lang w:val="ru-RU"/>
        </w:rPr>
        <w:t xml:space="preserve">Програма розкладу заходів дуже корисна для людей, які хочуть контролювати свій вільний та робочий час за допомогою тайм-менеджменту. Одними з найбільш поширених програм є саме розклад заходів. Знати в який день,в якому місці,о котрій годині розпочинається те чи інше шоу програми. За  допомогою електронного розкладу,можна забути про паперові буклети, або ж про стенді при вході. Тож для того щоб допомогти користувачам програми “розклад заходів”, необхідно створити програмне забезпечення з корисними функціями та зі зручним інтерфейсом. </w:t>
      </w:r>
    </w:p>
    <w:p w:rsidR="007962A9" w:rsidRPr="00DD21C5" w:rsidRDefault="00DD21C5" w:rsidP="00DD21C5">
      <w:pPr>
        <w:pStyle w:val="ab"/>
        <w:rPr>
          <w:lang w:val="ru-RU"/>
        </w:rPr>
      </w:pPr>
      <w:r w:rsidRPr="00DD21C5">
        <w:rPr>
          <w:lang w:val="ru-RU"/>
        </w:rPr>
        <w:t>Таким чином, програма “розклад заходів” допоможе зберегти багато часу користувачу,який зможе дивитися які заходи проходять у той чи інший день,також протягом якого часу проходе той чи інший захід,а головне сам розклад усіх планів заходу.</w:t>
      </w:r>
    </w:p>
    <w:bookmarkEnd w:id="15"/>
    <w:bookmarkEnd w:id="16"/>
    <w:p w:rsidR="00D07BA4" w:rsidRPr="00E91DD5" w:rsidRDefault="002F3E2B" w:rsidP="000A205C">
      <w:pPr>
        <w:pStyle w:val="ab"/>
        <w:rPr>
          <w:lang w:val="ru-RU"/>
        </w:rPr>
      </w:pPr>
      <w:r w:rsidRPr="00E91DD5">
        <w:rPr>
          <w:lang w:val="ru-RU"/>
        </w:rPr>
        <w:t>О</w:t>
      </w:r>
      <w:r w:rsidR="00D73E4E" w:rsidRPr="00E91DD5">
        <w:rPr>
          <w:lang w:val="ru-RU"/>
        </w:rPr>
        <w:t>гляд існуючих планувальників</w:t>
      </w:r>
      <w:r w:rsidR="000A205C" w:rsidRPr="00E91DD5">
        <w:rPr>
          <w:lang w:val="ru-RU"/>
        </w:rPr>
        <w:t>:</w:t>
      </w:r>
    </w:p>
    <w:p w:rsidR="003E01D1" w:rsidRPr="005A343C" w:rsidRDefault="00284C80" w:rsidP="005A343C">
      <w:pPr>
        <w:pStyle w:val="30"/>
        <w:rPr>
          <w:rStyle w:val="ac"/>
        </w:rPr>
      </w:pPr>
      <w:bookmarkStart w:id="17" w:name="_Toc532945843"/>
      <w:bookmarkStart w:id="18" w:name="_Toc533537089"/>
      <w:bookmarkStart w:id="19" w:name="_Toc533586808"/>
      <w:r w:rsidRPr="005A343C">
        <w:lastRenderedPageBreak/>
        <w:t>Програма Wunderlist</w:t>
      </w:r>
      <w:bookmarkEnd w:id="17"/>
      <w:bookmarkEnd w:id="18"/>
      <w:bookmarkEnd w:id="19"/>
    </w:p>
    <w:p w:rsidR="00ED2F3D" w:rsidRDefault="00ED2F3D" w:rsidP="00ED2F3D">
      <w:pPr>
        <w:pStyle w:val="Common"/>
        <w:rPr>
          <w:lang w:val="uk-UA"/>
        </w:rPr>
      </w:pPr>
      <w:r>
        <w:rPr>
          <w:lang w:val="uk-UA"/>
        </w:rPr>
        <w:t xml:space="preserve">Компанія-видавець: </w:t>
      </w:r>
      <w:r>
        <w:rPr>
          <w:lang w:val="en-US"/>
        </w:rPr>
        <w:t>Wunderlist</w:t>
      </w:r>
      <w:r w:rsidRPr="0014079D">
        <w:rPr>
          <w:lang w:val="uk-UA"/>
        </w:rPr>
        <w:t>.</w:t>
      </w:r>
    </w:p>
    <w:p w:rsidR="00ED2F3D" w:rsidRPr="00ED2F3D" w:rsidRDefault="00ED2F3D" w:rsidP="00ED2F3D">
      <w:pPr>
        <w:pStyle w:val="ab"/>
        <w:rPr>
          <w:rStyle w:val="ac"/>
          <w:b/>
          <w:lang w:val="ru-RU"/>
        </w:rPr>
      </w:pPr>
      <w:r>
        <w:rPr>
          <w:lang w:val="uk-UA"/>
        </w:rPr>
        <w:t>Офіційний сайт програми:</w:t>
      </w:r>
      <w:r w:rsidRPr="00500B34">
        <w:rPr>
          <w:lang w:val="ru-RU"/>
        </w:rPr>
        <w:t xml:space="preserve"> </w:t>
      </w:r>
      <w:r w:rsidRPr="00C10841">
        <w:rPr>
          <w:lang w:eastAsia="ru-RU"/>
        </w:rPr>
        <w:t>https</w:t>
      </w:r>
      <w:r w:rsidRPr="00C10841">
        <w:rPr>
          <w:lang w:val="ru-RU" w:eastAsia="ru-RU"/>
        </w:rPr>
        <w:t>://</w:t>
      </w:r>
      <w:r w:rsidRPr="00C10841">
        <w:rPr>
          <w:lang w:eastAsia="ru-RU"/>
        </w:rPr>
        <w:t>www</w:t>
      </w:r>
      <w:r w:rsidRPr="00C10841">
        <w:rPr>
          <w:lang w:val="ru-RU" w:eastAsia="ru-RU"/>
        </w:rPr>
        <w:t>.</w:t>
      </w:r>
      <w:r w:rsidRPr="00C10841">
        <w:rPr>
          <w:lang w:eastAsia="ru-RU"/>
        </w:rPr>
        <w:t>wunderlist</w:t>
      </w:r>
      <w:r w:rsidRPr="00C10841">
        <w:rPr>
          <w:lang w:val="ru-RU" w:eastAsia="ru-RU"/>
        </w:rPr>
        <w:t>.</w:t>
      </w:r>
      <w:r w:rsidRPr="00C10841">
        <w:rPr>
          <w:lang w:eastAsia="ru-RU"/>
        </w:rPr>
        <w:t>com</w:t>
      </w:r>
      <w:r w:rsidRPr="00C10841">
        <w:rPr>
          <w:lang w:val="ru-RU" w:eastAsia="ru-RU"/>
        </w:rPr>
        <w:t>.</w:t>
      </w:r>
    </w:p>
    <w:p w:rsidR="00284C80" w:rsidRDefault="003E01D1" w:rsidP="00284C80">
      <w:pPr>
        <w:pStyle w:val="ab"/>
        <w:rPr>
          <w:rStyle w:val="ac"/>
          <w:lang w:val="ru-RU"/>
        </w:rPr>
      </w:pPr>
      <w:r w:rsidRPr="00DC6833">
        <w:rPr>
          <w:rStyle w:val="ac"/>
        </w:rPr>
        <w:t>Wunderlist</w:t>
      </w:r>
      <w:r w:rsidRPr="003E01D1">
        <w:rPr>
          <w:rStyle w:val="ac"/>
          <w:lang w:val="ru-RU"/>
        </w:rPr>
        <w:t xml:space="preserve"> - це додаток, призначений для створення спільних списків справ, завдяки яким ви можете більш точно координувати свої дії з колегами, друзями і родичами.</w:t>
      </w:r>
    </w:p>
    <w:p w:rsidR="00284C80" w:rsidRPr="007962A9" w:rsidRDefault="00284C80" w:rsidP="00284C80">
      <w:pPr>
        <w:pStyle w:val="ab"/>
        <w:rPr>
          <w:lang w:val="uk-UA" w:eastAsia="ru-RU"/>
        </w:rPr>
      </w:pPr>
      <w:r>
        <w:rPr>
          <w:lang w:val="uk-UA" w:eastAsia="ru-RU"/>
        </w:rPr>
        <w:t>Переваги даного програмного продукту:</w:t>
      </w:r>
    </w:p>
    <w:p w:rsidR="00284C80" w:rsidRDefault="00284C80" w:rsidP="00284C80">
      <w:pPr>
        <w:pStyle w:val="a4"/>
      </w:pPr>
      <w:r>
        <w:rPr>
          <w:lang w:val="uk-UA"/>
        </w:rPr>
        <w:t>с</w:t>
      </w:r>
      <w:r>
        <w:t>ортування задач (за датою створення, датою виконання, за алфавітом, за виконавцем, за рівнем важливості);</w:t>
      </w:r>
    </w:p>
    <w:p w:rsidR="00284C80" w:rsidRDefault="00284C80" w:rsidP="00284C80">
      <w:pPr>
        <w:pStyle w:val="a4"/>
      </w:pPr>
      <w:r>
        <w:t>функція пошуку справ;</w:t>
      </w:r>
    </w:p>
    <w:p w:rsidR="00284C80" w:rsidRDefault="00284C80" w:rsidP="00284C80">
      <w:pPr>
        <w:pStyle w:val="a4"/>
      </w:pPr>
      <w:r>
        <w:t>гарячі клавіші для швидкого доступу до функцій;</w:t>
      </w:r>
    </w:p>
    <w:p w:rsidR="00284C80" w:rsidRPr="002D198C" w:rsidRDefault="00284C80" w:rsidP="00284C80">
      <w:pPr>
        <w:pStyle w:val="a4"/>
      </w:pPr>
      <w:r>
        <w:t>можна групувати задачі за темами;</w:t>
      </w:r>
    </w:p>
    <w:p w:rsidR="00284C80" w:rsidRDefault="00284C80" w:rsidP="00284C80">
      <w:pPr>
        <w:pStyle w:val="a4"/>
      </w:pPr>
      <w:r>
        <w:t>можливість обрати фон програми;</w:t>
      </w:r>
    </w:p>
    <w:p w:rsidR="00284C80" w:rsidRPr="0026379E" w:rsidRDefault="00284C80" w:rsidP="00284C80">
      <w:pPr>
        <w:pStyle w:val="a4"/>
      </w:pPr>
      <w:r>
        <w:rPr>
          <w:lang w:val="uk-UA"/>
        </w:rPr>
        <w:t>є</w:t>
      </w:r>
      <w:r>
        <w:t xml:space="preserve"> всі умови для проектної роботи: за допомогою електронної пошти можна долучати людей до створеного списку. </w:t>
      </w:r>
    </w:p>
    <w:p w:rsidR="00284C80" w:rsidRPr="00284C80" w:rsidRDefault="00284C80" w:rsidP="00284C80">
      <w:pPr>
        <w:pStyle w:val="ab"/>
        <w:rPr>
          <w:lang w:val="ru-RU"/>
        </w:rPr>
      </w:pPr>
      <w:r w:rsidRPr="00D97135">
        <w:rPr>
          <w:lang w:val="ru-RU"/>
        </w:rPr>
        <w:t>Робота прогр</w:t>
      </w:r>
      <w:r>
        <w:rPr>
          <w:lang w:val="ru-RU"/>
        </w:rPr>
        <w:t>ами продемонстрована на рисунку 1.1</w:t>
      </w:r>
      <w:r w:rsidRPr="00D97135">
        <w:rPr>
          <w:lang w:val="ru-RU"/>
        </w:rPr>
        <w:t>.</w:t>
      </w:r>
    </w:p>
    <w:p w:rsidR="00C151CC" w:rsidRPr="00284C80" w:rsidRDefault="00284C80" w:rsidP="00DC6833">
      <w:pPr>
        <w:pStyle w:val="aff1"/>
        <w:rPr>
          <w:spacing w:val="-5"/>
        </w:rPr>
      </w:pPr>
      <w:r>
        <w:rPr>
          <w:lang w:val="ru-RU" w:eastAsia="ru-RU"/>
        </w:rPr>
        <w:drawing>
          <wp:inline distT="0" distB="0" distL="0" distR="0" wp14:anchorId="3740E757" wp14:editId="4FF7B950">
            <wp:extent cx="2661576" cy="2809875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/>
                    <a:srcRect t="-1" b="37726"/>
                    <a:stretch/>
                  </pic:blipFill>
                  <pic:spPr bwMode="auto">
                    <a:xfrm>
                      <a:off x="0" y="0"/>
                      <a:ext cx="2672775" cy="2821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1CC" w:rsidRPr="00D97135" w:rsidRDefault="00D97135" w:rsidP="00D97135">
      <w:pPr>
        <w:pStyle w:val="aff1"/>
        <w:rPr>
          <w:lang w:val="ru-RU"/>
        </w:rPr>
      </w:pPr>
      <w:r w:rsidRPr="00D97135">
        <w:rPr>
          <w:lang w:val="ru-RU"/>
        </w:rPr>
        <w:t xml:space="preserve">Рис. 1.1 – </w:t>
      </w:r>
      <w:r w:rsidR="00DD21C5">
        <w:rPr>
          <w:lang w:val="uk-UA" w:eastAsia="ru-RU"/>
        </w:rPr>
        <w:t>Приклад роботи програми</w:t>
      </w:r>
    </w:p>
    <w:p w:rsidR="00D07BA4" w:rsidRPr="00A25DC7" w:rsidRDefault="0026379E" w:rsidP="00A25DC7">
      <w:pPr>
        <w:pStyle w:val="30"/>
      </w:pPr>
      <w:bookmarkStart w:id="20" w:name="_Toc532945844"/>
      <w:bookmarkStart w:id="21" w:name="_Toc533537090"/>
      <w:bookmarkStart w:id="22" w:name="_Toc533586809"/>
      <w:r w:rsidRPr="00A25DC7">
        <w:lastRenderedPageBreak/>
        <w:t>Програма</w:t>
      </w:r>
      <w:r w:rsidR="00A46F7E" w:rsidRPr="00A25DC7">
        <w:t xml:space="preserve"> </w:t>
      </w:r>
      <w:r w:rsidR="00DD21C5" w:rsidRPr="00A25DC7">
        <w:t>EventLook</w:t>
      </w:r>
      <w:bookmarkEnd w:id="20"/>
      <w:bookmarkEnd w:id="21"/>
      <w:bookmarkEnd w:id="22"/>
    </w:p>
    <w:p w:rsidR="00ED2F3D" w:rsidRDefault="00ED2F3D" w:rsidP="00ED2F3D">
      <w:pPr>
        <w:pStyle w:val="Common"/>
        <w:rPr>
          <w:lang w:val="uk-UA"/>
        </w:rPr>
      </w:pPr>
      <w:r>
        <w:rPr>
          <w:lang w:val="uk-UA"/>
        </w:rPr>
        <w:t xml:space="preserve">Компанія-видавець: </w:t>
      </w:r>
      <w:hyperlink r:id="rId9" w:history="1">
        <w:r w:rsidRPr="00ED2F3D">
          <w:rPr>
            <w:lang w:val="en-US"/>
          </w:rPr>
          <w:t>Mobile Dimension LLC</w:t>
        </w:r>
      </w:hyperlink>
      <w:r w:rsidRPr="0014079D">
        <w:rPr>
          <w:lang w:val="uk-UA"/>
        </w:rPr>
        <w:t>.</w:t>
      </w:r>
    </w:p>
    <w:p w:rsidR="00ED2F3D" w:rsidRPr="00ED2F3D" w:rsidRDefault="00ED2F3D" w:rsidP="00ED2F3D">
      <w:pPr>
        <w:pStyle w:val="ab"/>
        <w:rPr>
          <w:b/>
          <w:lang w:val="ru-RU"/>
        </w:rPr>
      </w:pPr>
      <w:r>
        <w:rPr>
          <w:lang w:val="uk-UA"/>
        </w:rPr>
        <w:t>Офіційний сайт програми:</w:t>
      </w:r>
      <w:r w:rsidRPr="00500B34">
        <w:rPr>
          <w:lang w:val="ru-RU"/>
        </w:rPr>
        <w:t xml:space="preserve"> </w:t>
      </w:r>
      <w:r>
        <w:rPr>
          <w:lang w:eastAsia="ru-RU"/>
        </w:rPr>
        <w:t>https</w:t>
      </w:r>
      <w:r w:rsidRPr="00ED2F3D">
        <w:rPr>
          <w:lang w:val="ru-RU" w:eastAsia="ru-RU"/>
        </w:rPr>
        <w:t>://</w:t>
      </w:r>
      <w:r>
        <w:rPr>
          <w:lang w:eastAsia="ru-RU"/>
        </w:rPr>
        <w:t>eventlookapp</w:t>
      </w:r>
      <w:r w:rsidRPr="00ED2F3D">
        <w:rPr>
          <w:lang w:val="ru-RU" w:eastAsia="ru-RU"/>
        </w:rPr>
        <w:t>.</w:t>
      </w:r>
      <w:r>
        <w:rPr>
          <w:lang w:eastAsia="ru-RU"/>
        </w:rPr>
        <w:t>ru</w:t>
      </w:r>
      <w:r w:rsidRPr="00C10841">
        <w:rPr>
          <w:lang w:val="ru-RU" w:eastAsia="ru-RU"/>
        </w:rPr>
        <w:t>.</w:t>
      </w:r>
    </w:p>
    <w:p w:rsidR="00DD21C5" w:rsidRPr="00DD21C5" w:rsidRDefault="00DD21C5" w:rsidP="00DD21C5">
      <w:pPr>
        <w:pStyle w:val="ab"/>
        <w:rPr>
          <w:lang w:val="ru-RU"/>
        </w:rPr>
      </w:pPr>
      <w:r w:rsidRPr="00DC6833">
        <w:t>EventLook</w:t>
      </w:r>
      <w:r w:rsidRPr="00DD21C5">
        <w:rPr>
          <w:lang w:val="ru-RU"/>
        </w:rPr>
        <w:t xml:space="preserve"> - це персональ</w:t>
      </w:r>
      <w:r>
        <w:rPr>
          <w:lang w:val="ru-RU"/>
        </w:rPr>
        <w:t>ний гід по заходам і конференціям</w:t>
      </w:r>
      <w:r w:rsidRPr="00DD21C5">
        <w:rPr>
          <w:lang w:val="ru-RU"/>
        </w:rPr>
        <w:t>.</w:t>
      </w:r>
    </w:p>
    <w:p w:rsidR="00877BA3" w:rsidRPr="00103629" w:rsidRDefault="00DD21C5" w:rsidP="00DD21C5">
      <w:pPr>
        <w:pStyle w:val="ab"/>
        <w:rPr>
          <w:lang w:val="ru-RU"/>
        </w:rPr>
      </w:pPr>
      <w:r w:rsidRPr="00DD21C5">
        <w:rPr>
          <w:lang w:val="ru-RU"/>
        </w:rPr>
        <w:t>Всі дані про захід в вашому телефоні. Додаток дозволяє вам спланувати свій маршрут по необхідним сесіям</w:t>
      </w:r>
      <w:r>
        <w:rPr>
          <w:lang w:val="ru-RU"/>
        </w:rPr>
        <w:t xml:space="preserve"> і не забути про</w:t>
      </w:r>
      <w:r w:rsidRPr="00DD21C5">
        <w:rPr>
          <w:lang w:val="ru-RU"/>
        </w:rPr>
        <w:t xml:space="preserve"> важливі виступи. </w:t>
      </w:r>
      <w:r w:rsidRPr="0096175D">
        <w:rPr>
          <w:lang w:val="ru-RU"/>
        </w:rPr>
        <w:t>Ви зможете отримати повну інформацію про місце та дату пр</w:t>
      </w:r>
      <w:r w:rsidR="0096175D" w:rsidRPr="0096175D">
        <w:rPr>
          <w:lang w:val="ru-RU"/>
        </w:rPr>
        <w:t>оведення заходу, розклад</w:t>
      </w:r>
      <w:r w:rsidR="0096175D">
        <w:rPr>
          <w:lang w:val="ru-RU"/>
        </w:rPr>
        <w:t>, список</w:t>
      </w:r>
      <w:r w:rsidRPr="0096175D">
        <w:rPr>
          <w:lang w:val="ru-RU"/>
        </w:rPr>
        <w:t xml:space="preserve"> учасників і доповідачів. </w:t>
      </w:r>
      <w:r w:rsidRPr="00103629">
        <w:rPr>
          <w:lang w:val="ru-RU"/>
        </w:rPr>
        <w:t>За допомогою програми ви також зможете дати вашу оцінку виступам.</w:t>
      </w:r>
    </w:p>
    <w:p w:rsidR="0096175D" w:rsidRPr="007962A9" w:rsidRDefault="0096175D" w:rsidP="0096175D">
      <w:pPr>
        <w:pStyle w:val="ab"/>
        <w:rPr>
          <w:lang w:val="uk-UA" w:eastAsia="ru-RU"/>
        </w:rPr>
      </w:pPr>
      <w:r>
        <w:rPr>
          <w:lang w:val="uk-UA" w:eastAsia="ru-RU"/>
        </w:rPr>
        <w:t>Переваги даного програмного продукту:</w:t>
      </w:r>
    </w:p>
    <w:p w:rsidR="0096175D" w:rsidRPr="0096175D" w:rsidRDefault="0096175D" w:rsidP="0096175D">
      <w:pPr>
        <w:pStyle w:val="a4"/>
      </w:pPr>
      <w:r>
        <w:t xml:space="preserve"> п</w:t>
      </w:r>
      <w:r w:rsidRPr="0096175D">
        <w:t>ростий і зрозумілий інтерфейс</w:t>
      </w:r>
      <w:r>
        <w:t>;</w:t>
      </w:r>
    </w:p>
    <w:p w:rsidR="0096175D" w:rsidRPr="0096175D" w:rsidRDefault="0096175D" w:rsidP="0096175D">
      <w:pPr>
        <w:pStyle w:val="a4"/>
      </w:pPr>
      <w:r>
        <w:t>п</w:t>
      </w:r>
      <w:r w:rsidRPr="0096175D">
        <w:t>ерегляд даних щодо заходу в режимі оффлайн без підключення до мережі інтернет</w:t>
      </w:r>
      <w:r>
        <w:t>;</w:t>
      </w:r>
    </w:p>
    <w:p w:rsidR="0096175D" w:rsidRPr="0096175D" w:rsidRDefault="0096175D" w:rsidP="0096175D">
      <w:pPr>
        <w:pStyle w:val="a4"/>
      </w:pPr>
      <w:r>
        <w:t>д</w:t>
      </w:r>
      <w:r w:rsidRPr="0096175D">
        <w:t>ані про місце і час проведення заходу</w:t>
      </w:r>
      <w:r>
        <w:t>;</w:t>
      </w:r>
    </w:p>
    <w:p w:rsidR="0096175D" w:rsidRPr="0096175D" w:rsidRDefault="0096175D" w:rsidP="0096175D">
      <w:pPr>
        <w:pStyle w:val="a4"/>
      </w:pPr>
      <w:r>
        <w:t>п</w:t>
      </w:r>
      <w:r w:rsidRPr="0096175D">
        <w:t>ер</w:t>
      </w:r>
      <w:r>
        <w:t>егляд загального розкладу заходів</w:t>
      </w:r>
      <w:r w:rsidRPr="0096175D">
        <w:t xml:space="preserve"> і створення свого власного з урахуванням ваших уподобань</w:t>
      </w:r>
      <w:r>
        <w:t>;</w:t>
      </w:r>
    </w:p>
    <w:p w:rsidR="0096175D" w:rsidRDefault="0096175D" w:rsidP="0096175D">
      <w:pPr>
        <w:pStyle w:val="a4"/>
      </w:pPr>
      <w:r>
        <w:t>можливість голосування та оцінювання виступів;</w:t>
      </w:r>
    </w:p>
    <w:p w:rsidR="0096175D" w:rsidRDefault="0096175D" w:rsidP="0096175D">
      <w:pPr>
        <w:pStyle w:val="a4"/>
      </w:pPr>
      <w:r>
        <w:t>п</w:t>
      </w:r>
      <w:r w:rsidRPr="0096175D">
        <w:t>ерегляд схематичної карти майданчики</w:t>
      </w:r>
      <w:r>
        <w:rPr>
          <w:lang w:val="uk-UA"/>
        </w:rPr>
        <w:t xml:space="preserve">ів </w:t>
      </w:r>
      <w:r w:rsidRPr="0096175D">
        <w:t>конференції</w:t>
      </w:r>
      <w:r>
        <w:t>.</w:t>
      </w:r>
    </w:p>
    <w:p w:rsidR="0096175D" w:rsidRPr="0096175D" w:rsidRDefault="0096175D" w:rsidP="0096175D">
      <w:pPr>
        <w:pStyle w:val="ab"/>
        <w:rPr>
          <w:lang w:val="ru-RU"/>
        </w:rPr>
      </w:pPr>
      <w:r w:rsidRPr="0096175D">
        <w:rPr>
          <w:lang w:val="ru-RU"/>
        </w:rPr>
        <w:t>Робота програми продемонстрована на рисунку 1.2.</w:t>
      </w:r>
    </w:p>
    <w:p w:rsidR="00877BA3" w:rsidRPr="0096175D" w:rsidRDefault="0096175D" w:rsidP="0096175D">
      <w:pPr>
        <w:pStyle w:val="aff1"/>
      </w:pPr>
      <w:r w:rsidRPr="0096175D">
        <w:rPr>
          <w:lang w:val="ru-RU" w:eastAsia="ru-RU"/>
        </w:rPr>
        <w:lastRenderedPageBreak/>
        <w:drawing>
          <wp:inline distT="0" distB="0" distL="0" distR="0" wp14:anchorId="6D8D218E" wp14:editId="5A4D2937">
            <wp:extent cx="2305050" cy="276678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t="4532" b="22467"/>
                    <a:stretch/>
                  </pic:blipFill>
                  <pic:spPr bwMode="auto">
                    <a:xfrm>
                      <a:off x="0" y="0"/>
                      <a:ext cx="2311981" cy="2775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79E" w:rsidRPr="009F6745" w:rsidRDefault="0096175D" w:rsidP="0096175D">
      <w:pPr>
        <w:pStyle w:val="aff1"/>
        <w:rPr>
          <w:lang w:val="ru-RU"/>
        </w:rPr>
      </w:pPr>
      <w:r w:rsidRPr="009F6745">
        <w:rPr>
          <w:lang w:val="ru-RU"/>
        </w:rPr>
        <w:t>Рис. 1.2</w:t>
      </w:r>
      <w:r w:rsidR="00877BA3" w:rsidRPr="009F6745">
        <w:rPr>
          <w:lang w:val="ru-RU"/>
        </w:rPr>
        <w:t xml:space="preserve"> – </w:t>
      </w:r>
      <w:r w:rsidRPr="009F6745">
        <w:rPr>
          <w:lang w:val="ru-RU"/>
        </w:rPr>
        <w:t>Приклад роботи програми</w:t>
      </w:r>
    </w:p>
    <w:p w:rsidR="002D198C" w:rsidRPr="00A25DC7" w:rsidRDefault="0026379E" w:rsidP="00A25DC7">
      <w:pPr>
        <w:pStyle w:val="30"/>
      </w:pPr>
      <w:bookmarkStart w:id="23" w:name="_Toc532945845"/>
      <w:bookmarkStart w:id="24" w:name="_Toc533537091"/>
      <w:bookmarkStart w:id="25" w:name="_Toc533586810"/>
      <w:r w:rsidRPr="00A25DC7">
        <w:t xml:space="preserve">Програма </w:t>
      </w:r>
      <w:r w:rsidR="0088696D" w:rsidRPr="00A25DC7">
        <w:t>Google Now</w:t>
      </w:r>
      <w:bookmarkEnd w:id="23"/>
      <w:bookmarkEnd w:id="24"/>
      <w:bookmarkEnd w:id="25"/>
    </w:p>
    <w:p w:rsidR="00ED2F3D" w:rsidRDefault="00ED2F3D" w:rsidP="00ED2F3D">
      <w:pPr>
        <w:pStyle w:val="Common"/>
        <w:rPr>
          <w:lang w:val="uk-UA"/>
        </w:rPr>
      </w:pPr>
      <w:r>
        <w:rPr>
          <w:lang w:val="uk-UA"/>
        </w:rPr>
        <w:t xml:space="preserve">Компанія-видавець: </w:t>
      </w:r>
      <w:hyperlink r:id="rId11" w:history="1">
        <w:r w:rsidRPr="00ED2F3D">
          <w:t>Google LLC</w:t>
        </w:r>
      </w:hyperlink>
      <w:r w:rsidRPr="0014079D">
        <w:rPr>
          <w:lang w:val="uk-UA"/>
        </w:rPr>
        <w:t>.</w:t>
      </w:r>
    </w:p>
    <w:p w:rsidR="00ED2F3D" w:rsidRPr="00ED2F3D" w:rsidRDefault="00ED2F3D" w:rsidP="00ED2F3D">
      <w:pPr>
        <w:pStyle w:val="ab"/>
        <w:rPr>
          <w:b/>
          <w:lang w:val="ru-RU"/>
        </w:rPr>
      </w:pPr>
      <w:r>
        <w:rPr>
          <w:lang w:val="uk-UA"/>
        </w:rPr>
        <w:t>Офіційний сайт програми:</w:t>
      </w:r>
      <w:r w:rsidRPr="00500B34">
        <w:rPr>
          <w:lang w:val="ru-RU"/>
        </w:rPr>
        <w:t xml:space="preserve"> </w:t>
      </w:r>
      <w:r w:rsidRPr="00ED2F3D">
        <w:rPr>
          <w:lang w:eastAsia="ru-RU"/>
        </w:rPr>
        <w:t>https</w:t>
      </w:r>
      <w:r w:rsidRPr="00ED2F3D">
        <w:rPr>
          <w:lang w:val="ru-RU" w:eastAsia="ru-RU"/>
        </w:rPr>
        <w:t>://</w:t>
      </w:r>
      <w:r w:rsidRPr="00ED2F3D">
        <w:rPr>
          <w:lang w:eastAsia="ru-RU"/>
        </w:rPr>
        <w:t>www</w:t>
      </w:r>
      <w:r w:rsidRPr="00ED2F3D">
        <w:rPr>
          <w:lang w:val="ru-RU" w:eastAsia="ru-RU"/>
        </w:rPr>
        <w:t>.</w:t>
      </w:r>
      <w:r>
        <w:rPr>
          <w:lang w:eastAsia="ru-RU"/>
        </w:rPr>
        <w:t>google</w:t>
      </w:r>
      <w:r w:rsidRPr="00ED2F3D">
        <w:rPr>
          <w:lang w:val="ru-RU" w:eastAsia="ru-RU"/>
        </w:rPr>
        <w:t>.</w:t>
      </w:r>
      <w:r>
        <w:rPr>
          <w:lang w:eastAsia="ru-RU"/>
        </w:rPr>
        <w:t>com</w:t>
      </w:r>
      <w:r w:rsidRPr="00ED2F3D">
        <w:rPr>
          <w:lang w:val="ru-RU" w:eastAsia="ru-RU"/>
        </w:rPr>
        <w:t>/</w:t>
      </w:r>
      <w:r>
        <w:rPr>
          <w:lang w:eastAsia="ru-RU"/>
        </w:rPr>
        <w:t>intl</w:t>
      </w:r>
      <w:r w:rsidRPr="00ED2F3D">
        <w:rPr>
          <w:lang w:val="ru-RU" w:eastAsia="ru-RU"/>
        </w:rPr>
        <w:t>/</w:t>
      </w:r>
      <w:r>
        <w:rPr>
          <w:lang w:eastAsia="ru-RU"/>
        </w:rPr>
        <w:t>ru</w:t>
      </w:r>
      <w:r w:rsidRPr="00ED2F3D">
        <w:rPr>
          <w:lang w:val="ru-RU" w:eastAsia="ru-RU"/>
        </w:rPr>
        <w:t>/</w:t>
      </w:r>
      <w:r>
        <w:rPr>
          <w:lang w:eastAsia="ru-RU"/>
        </w:rPr>
        <w:t>landing</w:t>
      </w:r>
      <w:r w:rsidRPr="00ED2F3D">
        <w:rPr>
          <w:lang w:val="ru-RU" w:eastAsia="ru-RU"/>
        </w:rPr>
        <w:t>/</w:t>
      </w:r>
      <w:r>
        <w:rPr>
          <w:lang w:eastAsia="ru-RU"/>
        </w:rPr>
        <w:t>now</w:t>
      </w:r>
      <w:r w:rsidRPr="00C10841">
        <w:rPr>
          <w:lang w:val="ru-RU" w:eastAsia="ru-RU"/>
        </w:rPr>
        <w:t>.</w:t>
      </w:r>
    </w:p>
    <w:p w:rsidR="0088696D" w:rsidRPr="0088696D" w:rsidRDefault="0088696D" w:rsidP="00520B6D">
      <w:pPr>
        <w:pStyle w:val="ab"/>
        <w:rPr>
          <w:lang w:val="ru-RU"/>
        </w:rPr>
      </w:pPr>
      <w:r w:rsidRPr="00DC6833">
        <w:t>Google</w:t>
      </w:r>
      <w:r w:rsidRPr="00DC6833">
        <w:rPr>
          <w:lang w:val="ru-RU"/>
        </w:rPr>
        <w:t xml:space="preserve"> </w:t>
      </w:r>
      <w:r w:rsidRPr="00DC6833">
        <w:t>Now</w:t>
      </w:r>
      <w:r w:rsidRPr="00DC6833">
        <w:rPr>
          <w:lang w:val="ru-RU"/>
        </w:rPr>
        <w:t xml:space="preserve"> </w:t>
      </w:r>
      <w:r w:rsidRPr="0088696D">
        <w:rPr>
          <w:lang w:val="ru-RU"/>
        </w:rPr>
        <w:t>- це інтелектуальний голосовий помічник, який обробляє складні запити і використовує вашу</w:t>
      </w:r>
      <w:r>
        <w:rPr>
          <w:lang w:val="ru-RU"/>
        </w:rPr>
        <w:t xml:space="preserve"> поведінку</w:t>
      </w:r>
      <w:r w:rsidRPr="0088696D">
        <w:rPr>
          <w:lang w:val="ru-RU"/>
        </w:rPr>
        <w:t>, щоб передбачати, яка інформація вам знадобиться, ще до того, як ви попросите про це.</w:t>
      </w:r>
      <w:r w:rsidR="00520B6D">
        <w:rPr>
          <w:lang w:val="ru-RU"/>
        </w:rPr>
        <w:t xml:space="preserve"> </w:t>
      </w:r>
      <w:r w:rsidRPr="0088696D">
        <w:rPr>
          <w:lang w:val="ru-RU"/>
        </w:rPr>
        <w:t>Google Now також повністю інтегрований в екосистему додатків Google, що дозволяє вам призначати заходи в Google Календарі, вносити замітки і багато іншого.</w:t>
      </w:r>
    </w:p>
    <w:p w:rsidR="007962A9" w:rsidRPr="007962A9" w:rsidRDefault="007962A9" w:rsidP="007962A9">
      <w:pPr>
        <w:pStyle w:val="ab"/>
        <w:rPr>
          <w:lang w:val="uk-UA" w:eastAsia="ru-RU"/>
        </w:rPr>
      </w:pPr>
      <w:r>
        <w:rPr>
          <w:lang w:val="uk-UA" w:eastAsia="ru-RU"/>
        </w:rPr>
        <w:t>Переваги даного програмного продукту:</w:t>
      </w:r>
    </w:p>
    <w:p w:rsidR="00520B6D" w:rsidRPr="00520B6D" w:rsidRDefault="00520B6D" w:rsidP="00520B6D">
      <w:pPr>
        <w:pStyle w:val="a4"/>
        <w:rPr>
          <w:lang w:val="uk-UA"/>
        </w:rPr>
      </w:pPr>
      <w:r w:rsidRPr="00520B6D">
        <w:t>Google</w:t>
      </w:r>
      <w:r w:rsidRPr="00520B6D">
        <w:rPr>
          <w:lang w:val="uk-UA"/>
        </w:rPr>
        <w:t xml:space="preserve"> </w:t>
      </w:r>
      <w:r w:rsidRPr="00520B6D">
        <w:t>Now</w:t>
      </w:r>
      <w:r w:rsidRPr="00520B6D">
        <w:rPr>
          <w:lang w:val="uk-UA"/>
        </w:rPr>
        <w:t xml:space="preserve"> дає вам більше часу, щоб зосередитися на своїй роботі, адже він надає вам потрібну інформацію, не змушуючи вас копатися в пошуковій видачі</w:t>
      </w:r>
      <w:r>
        <w:rPr>
          <w:lang w:val="uk-UA"/>
        </w:rPr>
        <w:t>;</w:t>
      </w:r>
    </w:p>
    <w:p w:rsidR="00520B6D" w:rsidRPr="00520B6D" w:rsidRDefault="00520B6D" w:rsidP="00520B6D">
      <w:pPr>
        <w:pStyle w:val="a4"/>
      </w:pPr>
      <w:r w:rsidRPr="00520B6D">
        <w:t>Google Now завжди готовий допомогти, хочете ви зарезервувати столик в ресторані або намагаєтеся згадати, д</w:t>
      </w:r>
      <w:r>
        <w:t>е припаркували свій автомобіль;</w:t>
      </w:r>
    </w:p>
    <w:p w:rsidR="00BB7311" w:rsidRPr="007962A9" w:rsidRDefault="00520B6D" w:rsidP="00520B6D">
      <w:pPr>
        <w:pStyle w:val="a4"/>
      </w:pPr>
      <w:r>
        <w:rPr>
          <w:lang w:val="uk-UA"/>
        </w:rPr>
        <w:lastRenderedPageBreak/>
        <w:t>д</w:t>
      </w:r>
      <w:r w:rsidRPr="00520B6D">
        <w:t>одаток автоматично адаптується до вашої поведінки і забезпечує вам унікальний і повністю настроюється досвід, який можна змін</w:t>
      </w:r>
      <w:r>
        <w:t>ити в будь-який момент.</w:t>
      </w:r>
    </w:p>
    <w:p w:rsidR="00BB7311" w:rsidRPr="00D97135" w:rsidRDefault="00BB7311" w:rsidP="00BB7311">
      <w:pPr>
        <w:pStyle w:val="ab"/>
        <w:rPr>
          <w:lang w:val="ru-RU"/>
        </w:rPr>
      </w:pPr>
      <w:r w:rsidRPr="00D97135">
        <w:rPr>
          <w:lang w:val="ru-RU"/>
        </w:rPr>
        <w:t>Робота прогр</w:t>
      </w:r>
      <w:r>
        <w:rPr>
          <w:lang w:val="ru-RU"/>
        </w:rPr>
        <w:t>ами продемонстрована на рисунку 1.3</w:t>
      </w:r>
      <w:r w:rsidRPr="00D97135">
        <w:rPr>
          <w:lang w:val="ru-RU"/>
        </w:rPr>
        <w:t>.</w:t>
      </w:r>
    </w:p>
    <w:p w:rsidR="0026379E" w:rsidRDefault="0026379E" w:rsidP="0026379E">
      <w:pPr>
        <w:pStyle w:val="a4"/>
        <w:numPr>
          <w:ilvl w:val="0"/>
          <w:numId w:val="0"/>
        </w:numPr>
        <w:ind w:left="851"/>
      </w:pPr>
    </w:p>
    <w:p w:rsidR="00FC3D04" w:rsidRPr="00FC3D04" w:rsidRDefault="00520B6D" w:rsidP="00520B6D">
      <w:pPr>
        <w:pStyle w:val="aff1"/>
        <w:rPr>
          <w:spacing w:val="-3"/>
          <w:lang w:val="ru-RU" w:eastAsia="ru-RU"/>
        </w:rPr>
      </w:pPr>
      <w:r>
        <w:rPr>
          <w:lang w:val="ru-RU" w:eastAsia="ru-RU"/>
        </w:rPr>
        <w:drawing>
          <wp:inline distT="0" distB="0" distL="0" distR="0" wp14:anchorId="5D32FAB8" wp14:editId="07C95996">
            <wp:extent cx="2121249" cy="28479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6461" cy="286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11" w:rsidRPr="00D97135" w:rsidRDefault="00BB7311" w:rsidP="00BB7311">
      <w:pPr>
        <w:pStyle w:val="aff1"/>
        <w:rPr>
          <w:lang w:val="ru-RU"/>
        </w:rPr>
      </w:pPr>
      <w:r>
        <w:rPr>
          <w:lang w:val="uk-UA" w:eastAsia="ru-RU"/>
        </w:rPr>
        <w:t xml:space="preserve">          </w:t>
      </w:r>
      <w:r>
        <w:rPr>
          <w:lang w:val="ru-RU"/>
        </w:rPr>
        <w:t>Рис. 1.3</w:t>
      </w:r>
      <w:r w:rsidRPr="00D97135">
        <w:rPr>
          <w:lang w:val="ru-RU"/>
        </w:rPr>
        <w:t xml:space="preserve"> – </w:t>
      </w:r>
      <w:r w:rsidR="00AD52C3" w:rsidRPr="009F6745">
        <w:rPr>
          <w:lang w:val="ru-RU"/>
        </w:rPr>
        <w:t>Приклад роботи програми</w:t>
      </w:r>
    </w:p>
    <w:p w:rsidR="00FC3D04" w:rsidRPr="00A25DC7" w:rsidRDefault="00BB7311" w:rsidP="00A25DC7">
      <w:pPr>
        <w:pStyle w:val="20"/>
      </w:pPr>
      <w:bookmarkStart w:id="26" w:name="_Toc533537092"/>
      <w:bookmarkStart w:id="27" w:name="_Toc533586811"/>
      <w:r w:rsidRPr="00A25DC7">
        <w:t>Постановка завдання роботи</w:t>
      </w:r>
      <w:bookmarkEnd w:id="26"/>
      <w:bookmarkEnd w:id="27"/>
    </w:p>
    <w:p w:rsidR="009813C7" w:rsidRPr="00103629" w:rsidRDefault="00520B6D" w:rsidP="00520B6D">
      <w:pPr>
        <w:pStyle w:val="ab"/>
        <w:rPr>
          <w:lang w:val="ru-RU"/>
        </w:rPr>
      </w:pPr>
      <w:r w:rsidRPr="00103629">
        <w:rPr>
          <w:lang w:val="ru-RU"/>
        </w:rPr>
        <w:t xml:space="preserve">Проаналізувавши продукти-аналоги, наведені у пункті 1.2., можна прийти до висновку, що запропоновані на ринку програмні продукти можуть бути застосовані, в основному, для мобільних телефонів. Якщо ж метою буде тестування і розвиток швидкості знаходження цих об'єктів у певному порядку на комп'ютері за допомогою миші  – доцільно буде використовувати саме програмний продукт, що написаний для </w:t>
      </w:r>
      <w:r w:rsidRPr="00520B6D">
        <w:t>Windows</w:t>
      </w:r>
      <w:r w:rsidRPr="00103629">
        <w:rPr>
          <w:lang w:val="ru-RU"/>
        </w:rPr>
        <w:t xml:space="preserve"> або </w:t>
      </w:r>
      <w:r w:rsidRPr="00520B6D">
        <w:t>Linux</w:t>
      </w:r>
      <w:r w:rsidRPr="00103629">
        <w:rPr>
          <w:lang w:val="ru-RU"/>
        </w:rPr>
        <w:t>.</w:t>
      </w:r>
    </w:p>
    <w:p w:rsidR="00601C26" w:rsidRDefault="00601C26" w:rsidP="00601C26">
      <w:pPr>
        <w:pStyle w:val="ab"/>
        <w:rPr>
          <w:lang w:val="ru-RU"/>
        </w:rPr>
      </w:pPr>
      <w:r>
        <w:rPr>
          <w:lang w:val="ru-RU"/>
        </w:rPr>
        <w:t xml:space="preserve">Задача цієї програми: надати користувачу можливість </w:t>
      </w:r>
      <w:r w:rsidR="000C7A78">
        <w:rPr>
          <w:lang w:val="ru-RU"/>
        </w:rPr>
        <w:t>створювати заходи та виконувати над ними різні дії</w:t>
      </w:r>
      <w:r>
        <w:rPr>
          <w:lang w:val="ru-RU"/>
        </w:rPr>
        <w:t>.</w:t>
      </w:r>
    </w:p>
    <w:p w:rsidR="00601C26" w:rsidRPr="00601C26" w:rsidRDefault="00601C26" w:rsidP="00601C26">
      <w:pPr>
        <w:pStyle w:val="ab"/>
        <w:rPr>
          <w:lang w:val="ru-RU"/>
        </w:rPr>
      </w:pPr>
      <w:r>
        <w:rPr>
          <w:lang w:val="ru-RU"/>
        </w:rPr>
        <w:t>Функції, що будуть реалізовані системою:</w:t>
      </w:r>
    </w:p>
    <w:p w:rsidR="005E157F" w:rsidRPr="00601C26" w:rsidRDefault="005E157F" w:rsidP="005E157F">
      <w:pPr>
        <w:pStyle w:val="a4"/>
      </w:pPr>
      <w:r>
        <w:rPr>
          <w:lang w:val="uk-UA"/>
        </w:rPr>
        <w:lastRenderedPageBreak/>
        <w:t>можливість створення заходу</w:t>
      </w:r>
      <w:r w:rsidR="003A6BD6">
        <w:rPr>
          <w:lang w:val="uk-UA"/>
        </w:rPr>
        <w:t xml:space="preserve"> та плану до нього</w:t>
      </w:r>
      <w:r w:rsidR="00601C26" w:rsidRPr="00601C26">
        <w:t>;</w:t>
      </w:r>
    </w:p>
    <w:p w:rsidR="00685F59" w:rsidRDefault="00601C26" w:rsidP="00601C26">
      <w:pPr>
        <w:pStyle w:val="a4"/>
      </w:pPr>
      <w:r w:rsidRPr="00601C26">
        <w:t xml:space="preserve">можливість </w:t>
      </w:r>
      <w:r w:rsidR="00B53041">
        <w:rPr>
          <w:lang w:val="uk-UA"/>
        </w:rPr>
        <w:t>перегляду</w:t>
      </w:r>
      <w:r w:rsidR="005E157F">
        <w:rPr>
          <w:lang w:val="uk-UA"/>
        </w:rPr>
        <w:t xml:space="preserve"> інформафії про захід та його план</w:t>
      </w:r>
      <w:r>
        <w:t>;</w:t>
      </w:r>
    </w:p>
    <w:p w:rsidR="00601C26" w:rsidRDefault="005E157F" w:rsidP="005E157F">
      <w:pPr>
        <w:pStyle w:val="a4"/>
      </w:pPr>
      <w:r>
        <w:rPr>
          <w:lang w:val="uk-UA"/>
        </w:rPr>
        <w:t>можливість видалення заходу</w:t>
      </w:r>
      <w:r w:rsidR="00601C26">
        <w:t>;</w:t>
      </w:r>
    </w:p>
    <w:p w:rsidR="005E157F" w:rsidRPr="005E157F" w:rsidRDefault="005E157F" w:rsidP="005E157F">
      <w:pPr>
        <w:pStyle w:val="a4"/>
      </w:pPr>
      <w:r>
        <w:rPr>
          <w:lang w:val="uk-UA"/>
        </w:rPr>
        <w:t>можливість редагування заходу;</w:t>
      </w:r>
    </w:p>
    <w:p w:rsidR="005E157F" w:rsidRPr="005E157F" w:rsidRDefault="005E157F" w:rsidP="005E157F">
      <w:pPr>
        <w:pStyle w:val="a4"/>
      </w:pPr>
      <w:r>
        <w:rPr>
          <w:lang w:val="uk-UA"/>
        </w:rPr>
        <w:t>можливість видалення плану заходу;</w:t>
      </w:r>
    </w:p>
    <w:p w:rsidR="005E157F" w:rsidRPr="00601C26" w:rsidRDefault="005E157F" w:rsidP="005E157F">
      <w:pPr>
        <w:pStyle w:val="a4"/>
      </w:pPr>
      <w:r>
        <w:rPr>
          <w:lang w:val="uk-UA"/>
        </w:rPr>
        <w:t>можливість редагування плану заходу.</w:t>
      </w:r>
    </w:p>
    <w:p w:rsidR="009813C7" w:rsidRDefault="009813C7" w:rsidP="00A25DC7">
      <w:pPr>
        <w:pStyle w:val="11"/>
      </w:pPr>
      <w:bookmarkStart w:id="28" w:name="_Toc533586812"/>
      <w:r>
        <w:lastRenderedPageBreak/>
        <w:t>Аналіз програмних засобів</w:t>
      </w:r>
      <w:bookmarkEnd w:id="28"/>
    </w:p>
    <w:p w:rsidR="009813C7" w:rsidRDefault="009813C7" w:rsidP="009813C7">
      <w:pPr>
        <w:rPr>
          <w:lang w:val="uk-UA"/>
        </w:rPr>
      </w:pPr>
    </w:p>
    <w:p w:rsidR="009813C7" w:rsidRDefault="009813C7" w:rsidP="009813C7">
      <w:pPr>
        <w:pStyle w:val="Common"/>
        <w:rPr>
          <w:lang w:val="uk-UA"/>
        </w:rPr>
      </w:pPr>
      <w:r>
        <w:rPr>
          <w:lang w:val="uk-UA"/>
        </w:rPr>
        <w:tab/>
        <w:t>В даному розділі розглянуто основні особливості програмних засобів, за допомогою яких реалізовано курсовий проект.</w:t>
      </w:r>
    </w:p>
    <w:p w:rsidR="009813C7" w:rsidRPr="00423B95" w:rsidRDefault="009813C7" w:rsidP="00423B95">
      <w:pPr>
        <w:pStyle w:val="20"/>
      </w:pPr>
      <w:bookmarkStart w:id="29" w:name="_Toc533537093"/>
      <w:bookmarkStart w:id="30" w:name="_Toc533586813"/>
      <w:r w:rsidRPr="00423B95">
        <w:t>Огляд особливостей мови програмування</w:t>
      </w:r>
      <w:bookmarkEnd w:id="29"/>
      <w:bookmarkEnd w:id="30"/>
    </w:p>
    <w:p w:rsidR="009813C7" w:rsidRPr="00E91DD5" w:rsidRDefault="0014193B" w:rsidP="0014193B">
      <w:pPr>
        <w:pStyle w:val="ab"/>
        <w:rPr>
          <w:lang w:val="uk-UA"/>
        </w:rPr>
      </w:pPr>
      <w:r w:rsidRPr="0014193B">
        <w:t>C</w:t>
      </w:r>
      <w:r>
        <w:rPr>
          <w:lang w:val="uk-UA"/>
        </w:rPr>
        <w:t xml:space="preserve">++ -  мова програмування високого </w:t>
      </w:r>
      <w:r w:rsidRPr="0014193B">
        <w:rPr>
          <w:lang w:val="uk-UA"/>
        </w:rPr>
        <w:t>рівня з підтримкою кількох парадигм програмування: об'єктно-орієнтованої, узагальненої та процедурної.</w:t>
      </w:r>
      <w:r>
        <w:rPr>
          <w:lang w:val="uk-UA"/>
        </w:rPr>
        <w:t xml:space="preserve"> </w:t>
      </w:r>
    </w:p>
    <w:p w:rsidR="002D198C" w:rsidRDefault="0014193B" w:rsidP="0014193B">
      <w:pPr>
        <w:pStyle w:val="ab"/>
        <w:ind w:firstLine="0"/>
        <w:rPr>
          <w:lang w:val="uk-UA"/>
        </w:rPr>
      </w:pPr>
      <w:r w:rsidRPr="0014193B">
        <w:rPr>
          <w:lang w:val="uk-UA"/>
        </w:rPr>
        <w:t>Мову використовують для системного програмування, розробки програмного забезпечення, написання драйверів, потужних серверних та клієнтських програм, а також для розробки розважальних програм, наприклад, відеоігор.</w:t>
      </w:r>
      <w:r>
        <w:rPr>
          <w:lang w:val="uk-UA"/>
        </w:rPr>
        <w:t xml:space="preserve"> </w:t>
      </w:r>
    </w:p>
    <w:p w:rsidR="0014193B" w:rsidRPr="0014193B" w:rsidRDefault="0014193B" w:rsidP="0014193B">
      <w:pPr>
        <w:pStyle w:val="ab"/>
        <w:rPr>
          <w:lang w:val="ru-RU"/>
        </w:rPr>
      </w:pPr>
      <w:r w:rsidRPr="0014193B">
        <w:rPr>
          <w:lang w:val="ru-RU"/>
        </w:rPr>
        <w:t>С++ має синтаксис, заснований на синта</w:t>
      </w:r>
      <w:r>
        <w:rPr>
          <w:lang w:val="ru-RU"/>
        </w:rPr>
        <w:t xml:space="preserve">ксисі С. </w:t>
      </w:r>
      <w:r w:rsidRPr="0014193B">
        <w:rPr>
          <w:lang w:val="ru-RU"/>
        </w:rPr>
        <w:t>Нововведеннями С++ порівняно з С є:</w:t>
      </w:r>
    </w:p>
    <w:p w:rsidR="0014193B" w:rsidRPr="0014193B" w:rsidRDefault="0014193B" w:rsidP="0014193B">
      <w:pPr>
        <w:pStyle w:val="a4"/>
      </w:pPr>
      <w:r w:rsidRPr="0014193B">
        <w:t>підтримка об'єктно-орієнтованого програмування через класи;</w:t>
      </w:r>
    </w:p>
    <w:p w:rsidR="0014193B" w:rsidRPr="0014193B" w:rsidRDefault="0014193B" w:rsidP="0014193B">
      <w:pPr>
        <w:pStyle w:val="a4"/>
      </w:pPr>
      <w:r w:rsidRPr="0014193B">
        <w:t>підтримка узагальненого програмування через шаблони;</w:t>
      </w:r>
    </w:p>
    <w:p w:rsidR="0014193B" w:rsidRPr="0014193B" w:rsidRDefault="0014193B" w:rsidP="0014193B">
      <w:pPr>
        <w:pStyle w:val="a4"/>
      </w:pPr>
      <w:r w:rsidRPr="0014193B">
        <w:t>доповнення до стандартної бібліотеки;</w:t>
      </w:r>
    </w:p>
    <w:p w:rsidR="0014193B" w:rsidRPr="0014193B" w:rsidRDefault="0014193B" w:rsidP="0014193B">
      <w:pPr>
        <w:pStyle w:val="a4"/>
      </w:pPr>
      <w:r w:rsidRPr="0014193B">
        <w:t>додаткові типи даних;</w:t>
      </w:r>
    </w:p>
    <w:p w:rsidR="0014193B" w:rsidRPr="0014193B" w:rsidRDefault="0014193B" w:rsidP="0014193B">
      <w:pPr>
        <w:pStyle w:val="a4"/>
      </w:pPr>
      <w:r w:rsidRPr="0014193B">
        <w:t>обробка винятків;</w:t>
      </w:r>
    </w:p>
    <w:p w:rsidR="0014193B" w:rsidRPr="0014193B" w:rsidRDefault="0014193B" w:rsidP="0014193B">
      <w:pPr>
        <w:pStyle w:val="a4"/>
      </w:pPr>
      <w:r w:rsidRPr="0014193B">
        <w:t>простори імен;</w:t>
      </w:r>
    </w:p>
    <w:p w:rsidR="0014193B" w:rsidRPr="0014193B" w:rsidRDefault="0014193B" w:rsidP="0014193B">
      <w:pPr>
        <w:pStyle w:val="a4"/>
      </w:pPr>
      <w:r w:rsidRPr="0014193B">
        <w:t>вбудовані функції;</w:t>
      </w:r>
    </w:p>
    <w:p w:rsidR="0014193B" w:rsidRPr="0014193B" w:rsidRDefault="0014193B" w:rsidP="0014193B">
      <w:pPr>
        <w:pStyle w:val="a4"/>
      </w:pPr>
      <w:r w:rsidRPr="0014193B">
        <w:t>перевантаження операторів;</w:t>
      </w:r>
    </w:p>
    <w:p w:rsidR="0014193B" w:rsidRPr="0014193B" w:rsidRDefault="0014193B" w:rsidP="0014193B">
      <w:pPr>
        <w:pStyle w:val="a4"/>
      </w:pPr>
      <w:r w:rsidRPr="0014193B">
        <w:t>перевантаження імен функцій;</w:t>
      </w:r>
    </w:p>
    <w:p w:rsidR="0014193B" w:rsidRPr="0014193B" w:rsidRDefault="0014193B" w:rsidP="0014193B">
      <w:pPr>
        <w:pStyle w:val="a4"/>
      </w:pPr>
      <w:r w:rsidRPr="0014193B">
        <w:t>посилання і оператори управління вільно розподіленою пам'яттю.</w:t>
      </w:r>
    </w:p>
    <w:p w:rsidR="0094301E" w:rsidRDefault="00103629" w:rsidP="0014193B">
      <w:pPr>
        <w:pStyle w:val="ab"/>
        <w:rPr>
          <w:lang w:val="ru-RU"/>
        </w:rPr>
      </w:pPr>
      <w:r>
        <w:rPr>
          <w:lang w:val="ru-RU"/>
        </w:rPr>
        <w:lastRenderedPageBreak/>
        <w:t>С++ додає до С</w:t>
      </w:r>
      <w:r w:rsidR="0014193B" w:rsidRPr="0014193B">
        <w:rPr>
          <w:lang w:val="ru-RU"/>
        </w:rPr>
        <w:t xml:space="preserve"> об'єктно-орієнтовані можливості. Він вводить класи, які забезпечують три найважливіші властивості ООП: інкапсуляцію, успадкування і поліморфізм.</w:t>
      </w:r>
    </w:p>
    <w:p w:rsidR="0094301E" w:rsidRPr="00A25DC7" w:rsidRDefault="0094301E" w:rsidP="00A25DC7">
      <w:pPr>
        <w:pStyle w:val="20"/>
      </w:pPr>
      <w:bookmarkStart w:id="31" w:name="_Toc533537094"/>
      <w:bookmarkStart w:id="32" w:name="_Toc533586814"/>
      <w:r w:rsidRPr="00A25DC7">
        <w:t>Огляд особливостей обраного компілятору</w:t>
      </w:r>
      <w:bookmarkEnd w:id="31"/>
      <w:bookmarkEnd w:id="32"/>
    </w:p>
    <w:p w:rsidR="0094301E" w:rsidRDefault="0094301E" w:rsidP="0094301E">
      <w:pPr>
        <w:pStyle w:val="ab"/>
        <w:rPr>
          <w:lang w:val="ru-RU"/>
        </w:rPr>
      </w:pPr>
      <w:r w:rsidRPr="0094301E">
        <w:rPr>
          <w:lang w:val="ru-RU"/>
        </w:rPr>
        <w:t>Qt Creator — інтегроване середовище розробки, призначене для створення крос-платформових застосунків з використанням бібліотеки Qt.</w:t>
      </w:r>
      <w:r>
        <w:rPr>
          <w:lang w:val="ru-RU"/>
        </w:rPr>
        <w:t xml:space="preserve"> </w:t>
      </w:r>
      <w:r w:rsidRPr="0094301E">
        <w:rPr>
          <w:lang w:val="ru-RU"/>
        </w:rPr>
        <w:t>Підтримується розробка як класичних програм мовою C++, так і використання мови QML, для визначення сценаріїв, в якій використовується JavaScript, а структура і параметри елементів інтерфейсу задаються CSS-подібними блоками. Qt Creator може використовувати GCC або Microsoft VC++ як компілятор і GDB як зневаджувач. Для Windows версій бібліотека комплектується компілятором, заголовними і об'єктними файлами MinGW.</w:t>
      </w:r>
    </w:p>
    <w:p w:rsidR="0094301E" w:rsidRPr="0094301E" w:rsidRDefault="0094301E" w:rsidP="0094301E">
      <w:pPr>
        <w:pStyle w:val="ab"/>
        <w:rPr>
          <w:lang w:val="ru-RU"/>
        </w:rPr>
      </w:pPr>
      <w:r>
        <w:rPr>
          <w:lang w:val="ru-RU"/>
        </w:rPr>
        <w:t>Особливості цього середовища:</w:t>
      </w:r>
    </w:p>
    <w:p w:rsidR="0094301E" w:rsidRPr="0094301E" w:rsidRDefault="0094301E" w:rsidP="0094301E">
      <w:pPr>
        <w:pStyle w:val="a4"/>
      </w:pPr>
      <w:r>
        <w:rPr>
          <w:lang w:val="uk-UA"/>
        </w:rPr>
        <w:t>в</w:t>
      </w:r>
      <w:r w:rsidRPr="0094301E">
        <w:t>будований редактор форм (Qt Designer) і довідкова система (Qt Assistant)</w:t>
      </w:r>
      <w:r>
        <w:rPr>
          <w:lang w:val="uk-UA"/>
        </w:rPr>
        <w:t>;</w:t>
      </w:r>
    </w:p>
    <w:p w:rsidR="0094301E" w:rsidRPr="0094301E" w:rsidRDefault="0094301E" w:rsidP="0094301E">
      <w:pPr>
        <w:pStyle w:val="a4"/>
      </w:pPr>
      <w:r>
        <w:rPr>
          <w:lang w:val="uk-UA"/>
        </w:rPr>
        <w:t>к</w:t>
      </w:r>
      <w:r w:rsidRPr="0094301E">
        <w:t>онтекстно-залежна система допомоги</w:t>
      </w:r>
      <w:r>
        <w:rPr>
          <w:lang w:val="uk-UA"/>
        </w:rPr>
        <w:t>;</w:t>
      </w:r>
    </w:p>
    <w:p w:rsidR="0094301E" w:rsidRPr="0094301E" w:rsidRDefault="0094301E" w:rsidP="0094301E">
      <w:pPr>
        <w:pStyle w:val="a4"/>
      </w:pPr>
      <w:r>
        <w:rPr>
          <w:lang w:val="uk-UA"/>
        </w:rPr>
        <w:t>р</w:t>
      </w:r>
      <w:r w:rsidRPr="0094301E">
        <w:t>озширюваність плагінами</w:t>
      </w:r>
      <w:r>
        <w:rPr>
          <w:lang w:val="uk-UA"/>
        </w:rPr>
        <w:t>;</w:t>
      </w:r>
    </w:p>
    <w:p w:rsidR="0094301E" w:rsidRPr="0094301E" w:rsidRDefault="0094301E" w:rsidP="0094301E">
      <w:pPr>
        <w:pStyle w:val="a4"/>
      </w:pPr>
      <w:r>
        <w:rPr>
          <w:lang w:val="uk-UA"/>
        </w:rPr>
        <w:t>є</w:t>
      </w:r>
      <w:r w:rsidRPr="0094301E">
        <w:t xml:space="preserve"> графічний фронтенд для GDB</w:t>
      </w:r>
      <w:r>
        <w:rPr>
          <w:lang w:val="uk-UA"/>
        </w:rPr>
        <w:t>;</w:t>
      </w:r>
    </w:p>
    <w:p w:rsidR="0094301E" w:rsidRPr="0094301E" w:rsidRDefault="0094301E" w:rsidP="0094301E">
      <w:pPr>
        <w:pStyle w:val="a4"/>
      </w:pPr>
      <w:r>
        <w:rPr>
          <w:lang w:val="uk-UA"/>
        </w:rPr>
        <w:t>п</w:t>
      </w:r>
      <w:r w:rsidRPr="0094301E">
        <w:t>ідтримка зневадження за допомогою CDB</w:t>
      </w:r>
      <w:r>
        <w:rPr>
          <w:lang w:val="uk-UA"/>
        </w:rPr>
        <w:t>;</w:t>
      </w:r>
    </w:p>
    <w:p w:rsidR="0094301E" w:rsidRPr="0094301E" w:rsidRDefault="0094301E" w:rsidP="0094301E">
      <w:pPr>
        <w:pStyle w:val="a4"/>
      </w:pPr>
      <w:r>
        <w:rPr>
          <w:lang w:val="uk-UA"/>
        </w:rPr>
        <w:t>д</w:t>
      </w:r>
      <w:r w:rsidRPr="0094301E">
        <w:t>ля створення проектів використовується qmake</w:t>
      </w:r>
      <w:r>
        <w:rPr>
          <w:lang w:val="uk-UA"/>
        </w:rPr>
        <w:t>;</w:t>
      </w:r>
    </w:p>
    <w:p w:rsidR="0094301E" w:rsidRPr="0094301E" w:rsidRDefault="0094301E" w:rsidP="0094301E">
      <w:pPr>
        <w:pStyle w:val="a4"/>
      </w:pPr>
      <w:r>
        <w:rPr>
          <w:lang w:val="uk-UA"/>
        </w:rPr>
        <w:t>у</w:t>
      </w:r>
      <w:r w:rsidRPr="0094301E">
        <w:t>загальнене підсвічування синтаксису, підтримується велика кількість мов програмування і розмітки</w:t>
      </w:r>
      <w:r>
        <w:rPr>
          <w:lang w:val="uk-UA"/>
        </w:rPr>
        <w:t>;</w:t>
      </w:r>
    </w:p>
    <w:p w:rsidR="0094301E" w:rsidRPr="0094301E" w:rsidRDefault="0094301E" w:rsidP="0094301E">
      <w:pPr>
        <w:pStyle w:val="a4"/>
      </w:pPr>
      <w:r>
        <w:rPr>
          <w:lang w:val="uk-UA"/>
        </w:rPr>
        <w:t>м</w:t>
      </w:r>
      <w:r w:rsidRPr="0094301E">
        <w:t>ожливість редагувати етапи складання проекту</w:t>
      </w:r>
      <w:r>
        <w:rPr>
          <w:lang w:val="uk-UA"/>
        </w:rPr>
        <w:t>;</w:t>
      </w:r>
    </w:p>
    <w:p w:rsidR="0094301E" w:rsidRPr="00103629" w:rsidRDefault="0094301E" w:rsidP="0094301E">
      <w:pPr>
        <w:pStyle w:val="a4"/>
      </w:pPr>
      <w:r>
        <w:rPr>
          <w:lang w:val="uk-UA"/>
        </w:rPr>
        <w:t>п</w:t>
      </w:r>
      <w:r w:rsidRPr="0094301E">
        <w:t>ідтримка розробки на мовах C/C++, JavaScript, QML</w:t>
      </w:r>
      <w:r>
        <w:rPr>
          <w:lang w:val="uk-UA"/>
        </w:rPr>
        <w:t>.</w:t>
      </w:r>
    </w:p>
    <w:p w:rsidR="00103629" w:rsidRPr="00A25DC7" w:rsidRDefault="00103629" w:rsidP="00A25DC7">
      <w:pPr>
        <w:pStyle w:val="20"/>
      </w:pPr>
      <w:bookmarkStart w:id="33" w:name="_Toc533537095"/>
      <w:bookmarkStart w:id="34" w:name="_Toc533586815"/>
      <w:r w:rsidRPr="00A25DC7">
        <w:lastRenderedPageBreak/>
        <w:t>Класи візуального інтерфейсу</w:t>
      </w:r>
      <w:bookmarkEnd w:id="33"/>
      <w:bookmarkEnd w:id="34"/>
    </w:p>
    <w:p w:rsidR="00103629" w:rsidRPr="00ED2F3D" w:rsidRDefault="00103629" w:rsidP="00AD52C3">
      <w:pPr>
        <w:pStyle w:val="ab"/>
        <w:rPr>
          <w:lang w:val="ru-RU"/>
        </w:rPr>
      </w:pPr>
      <w:r w:rsidRPr="00ED2F3D">
        <w:rPr>
          <w:lang w:val="ru-RU"/>
        </w:rPr>
        <w:t xml:space="preserve">У роботі було використано такі класи </w:t>
      </w:r>
      <w:r w:rsidRPr="00AD52C3">
        <w:t>Qt</w:t>
      </w:r>
      <w:r w:rsidRPr="00ED2F3D">
        <w:rPr>
          <w:lang w:val="ru-RU"/>
        </w:rPr>
        <w:t>, як:</w:t>
      </w:r>
    </w:p>
    <w:p w:rsidR="00103629" w:rsidRPr="002E7FA8" w:rsidRDefault="00103629" w:rsidP="00AD52C3">
      <w:pPr>
        <w:pStyle w:val="a4"/>
      </w:pPr>
      <w:r w:rsidRPr="002E7FA8">
        <w:t xml:space="preserve"> QMainWindow;</w:t>
      </w:r>
    </w:p>
    <w:p w:rsidR="00103629" w:rsidRPr="002E7FA8" w:rsidRDefault="00103629" w:rsidP="00AD52C3">
      <w:pPr>
        <w:pStyle w:val="a4"/>
      </w:pPr>
      <w:r w:rsidRPr="002E7FA8">
        <w:t xml:space="preserve"> QApplication;</w:t>
      </w:r>
    </w:p>
    <w:p w:rsidR="00103629" w:rsidRPr="002E7FA8" w:rsidRDefault="00103629" w:rsidP="00AD52C3">
      <w:pPr>
        <w:pStyle w:val="a4"/>
      </w:pPr>
      <w:r w:rsidRPr="002E7FA8">
        <w:t xml:space="preserve"> Q</w:t>
      </w:r>
      <w:r w:rsidRPr="002E7FA8">
        <w:rPr>
          <w:lang w:val="en-US"/>
        </w:rPr>
        <w:t>Time</w:t>
      </w:r>
      <w:r w:rsidRPr="002E7FA8">
        <w:t>;</w:t>
      </w:r>
    </w:p>
    <w:p w:rsidR="00103629" w:rsidRPr="002E7FA8" w:rsidRDefault="00103629" w:rsidP="00AD52C3">
      <w:pPr>
        <w:pStyle w:val="a4"/>
      </w:pPr>
      <w:r w:rsidRPr="002E7FA8">
        <w:t xml:space="preserve"> QStri</w:t>
      </w:r>
      <w:r w:rsidRPr="002E7FA8">
        <w:rPr>
          <w:lang w:val="en-US"/>
        </w:rPr>
        <w:t>n</w:t>
      </w:r>
      <w:r w:rsidRPr="002E7FA8">
        <w:t>g;</w:t>
      </w:r>
    </w:p>
    <w:p w:rsidR="00103629" w:rsidRPr="002E7FA8" w:rsidRDefault="00103629" w:rsidP="00AD52C3">
      <w:pPr>
        <w:pStyle w:val="a4"/>
      </w:pPr>
      <w:r w:rsidRPr="002E7FA8">
        <w:t>QMessageBox;</w:t>
      </w:r>
    </w:p>
    <w:p w:rsidR="00103629" w:rsidRPr="002E7FA8" w:rsidRDefault="00103629" w:rsidP="00AD52C3">
      <w:pPr>
        <w:pStyle w:val="a4"/>
      </w:pPr>
      <w:r w:rsidRPr="002E7FA8">
        <w:t>Q</w:t>
      </w:r>
      <w:r w:rsidRPr="002E7FA8">
        <w:rPr>
          <w:lang w:val="en-US"/>
        </w:rPr>
        <w:t>Timer</w:t>
      </w:r>
      <w:r w:rsidRPr="002E7FA8">
        <w:t>;</w:t>
      </w:r>
      <w:r w:rsidRPr="002E7FA8">
        <w:rPr>
          <w:b/>
          <w:i/>
          <w:iCs/>
        </w:rPr>
        <w:t xml:space="preserve"> </w:t>
      </w:r>
    </w:p>
    <w:p w:rsidR="00103629" w:rsidRPr="00ED2F3D" w:rsidRDefault="00103629" w:rsidP="00AD52C3">
      <w:pPr>
        <w:pStyle w:val="ab"/>
        <w:rPr>
          <w:lang w:val="ru-RU" w:eastAsia="zh-CN"/>
        </w:rPr>
      </w:pPr>
      <w:r w:rsidRPr="00ED2F3D">
        <w:rPr>
          <w:lang w:val="ru-RU" w:eastAsia="zh-CN"/>
        </w:rPr>
        <w:t>У наступних кількох абзацах надано короткий опис кожного з цих класів.</w:t>
      </w:r>
    </w:p>
    <w:p w:rsidR="00103629" w:rsidRPr="00ED2F3D" w:rsidRDefault="00103629" w:rsidP="00AD52C3">
      <w:pPr>
        <w:pStyle w:val="ab"/>
        <w:rPr>
          <w:lang w:val="ru-RU" w:eastAsia="zh-CN"/>
        </w:rPr>
      </w:pPr>
      <w:r w:rsidRPr="00ED2F3D">
        <w:rPr>
          <w:lang w:val="ru-RU" w:eastAsia="zh-CN"/>
        </w:rPr>
        <w:t xml:space="preserve">Клас </w:t>
      </w:r>
      <w:r w:rsidRPr="002E7FA8">
        <w:rPr>
          <w:lang w:eastAsia="zh-CN"/>
        </w:rPr>
        <w:t>QMainWindow</w:t>
      </w:r>
      <w:r w:rsidRPr="00ED2F3D">
        <w:rPr>
          <w:lang w:val="ru-RU" w:eastAsia="zh-CN"/>
        </w:rPr>
        <w:t xml:space="preserve"> надає можливість для створення головного вікна програми. Головне вікно надає структуру для створення призначеного для користувача інтерфейсу додатку. </w:t>
      </w:r>
      <w:r w:rsidRPr="002E7FA8">
        <w:rPr>
          <w:lang w:eastAsia="zh-CN"/>
        </w:rPr>
        <w:t>Qt</w:t>
      </w:r>
      <w:r w:rsidRPr="00ED2F3D">
        <w:rPr>
          <w:lang w:val="ru-RU" w:eastAsia="zh-CN"/>
        </w:rPr>
        <w:t xml:space="preserve"> має </w:t>
      </w:r>
      <w:r w:rsidRPr="002E7FA8">
        <w:rPr>
          <w:lang w:eastAsia="zh-CN"/>
        </w:rPr>
        <w:t>QMainWindow</w:t>
      </w:r>
      <w:r w:rsidRPr="00ED2F3D">
        <w:rPr>
          <w:lang w:val="ru-RU" w:eastAsia="zh-CN"/>
        </w:rPr>
        <w:t xml:space="preserve"> і пов'язані з ним класи для управління головним вікном. </w:t>
      </w:r>
      <w:r w:rsidRPr="002E7FA8">
        <w:rPr>
          <w:lang w:eastAsia="zh-CN"/>
        </w:rPr>
        <w:t>QMainWindow</w:t>
      </w:r>
      <w:r w:rsidRPr="00ED2F3D">
        <w:rPr>
          <w:lang w:val="ru-RU" w:eastAsia="zh-CN"/>
        </w:rPr>
        <w:t xml:space="preserve"> має свій власний макет, до якого ви можете додати </w:t>
      </w:r>
      <w:r w:rsidRPr="002E7FA8">
        <w:rPr>
          <w:lang w:eastAsia="zh-CN"/>
        </w:rPr>
        <w:t>QToolBar</w:t>
      </w:r>
      <w:r w:rsidRPr="00ED2F3D">
        <w:rPr>
          <w:lang w:val="ru-RU" w:eastAsia="zh-CN"/>
        </w:rPr>
        <w:t xml:space="preserve">'и, </w:t>
      </w:r>
      <w:r w:rsidRPr="002E7FA8">
        <w:rPr>
          <w:lang w:eastAsia="zh-CN"/>
        </w:rPr>
        <w:t>QDockWidget</w:t>
      </w:r>
      <w:r w:rsidRPr="00ED2F3D">
        <w:rPr>
          <w:lang w:val="ru-RU" w:eastAsia="zh-CN"/>
        </w:rPr>
        <w:t xml:space="preserve">'и, </w:t>
      </w:r>
      <w:r w:rsidRPr="002E7FA8">
        <w:rPr>
          <w:lang w:eastAsia="zh-CN"/>
        </w:rPr>
        <w:t>QMenuBar</w:t>
      </w:r>
      <w:r w:rsidRPr="00ED2F3D">
        <w:rPr>
          <w:lang w:val="ru-RU" w:eastAsia="zh-CN"/>
        </w:rPr>
        <w:t xml:space="preserve">, і </w:t>
      </w:r>
      <w:r w:rsidRPr="002E7FA8">
        <w:rPr>
          <w:lang w:eastAsia="zh-CN"/>
        </w:rPr>
        <w:t>QStatusBar</w:t>
      </w:r>
      <w:r w:rsidRPr="00ED2F3D">
        <w:rPr>
          <w:lang w:val="ru-RU" w:eastAsia="zh-CN"/>
        </w:rPr>
        <w:t>. Компоновщик має центральну область, яка може бути зайнята будь-яким виджетом.</w:t>
      </w:r>
    </w:p>
    <w:p w:rsidR="00103629" w:rsidRPr="00ED2F3D" w:rsidRDefault="00103629" w:rsidP="00AD52C3">
      <w:pPr>
        <w:pStyle w:val="ab"/>
        <w:rPr>
          <w:lang w:val="ru-RU" w:eastAsia="zh-CN"/>
        </w:rPr>
      </w:pPr>
      <w:r w:rsidRPr="00ED2F3D">
        <w:rPr>
          <w:lang w:val="ru-RU" w:eastAsia="zh-CN"/>
        </w:rPr>
        <w:t xml:space="preserve">Клас </w:t>
      </w:r>
      <w:r w:rsidRPr="002E7FA8">
        <w:rPr>
          <w:lang w:eastAsia="zh-CN"/>
        </w:rPr>
        <w:t>QApplication</w:t>
      </w:r>
      <w:r w:rsidRPr="00ED2F3D">
        <w:rPr>
          <w:lang w:val="ru-RU" w:eastAsia="zh-CN"/>
        </w:rPr>
        <w:t xml:space="preserve"> управляє потоком управління додатком </w:t>
      </w:r>
      <w:r w:rsidRPr="002E7FA8">
        <w:rPr>
          <w:lang w:eastAsia="zh-CN"/>
        </w:rPr>
        <w:t>GUI</w:t>
      </w:r>
      <w:r w:rsidRPr="00ED2F3D">
        <w:rPr>
          <w:lang w:val="ru-RU" w:eastAsia="zh-CN"/>
        </w:rPr>
        <w:t xml:space="preserve"> і основними настройками. </w:t>
      </w:r>
      <w:r w:rsidRPr="002E7FA8">
        <w:rPr>
          <w:lang w:eastAsia="zh-CN"/>
        </w:rPr>
        <w:t>QApplication</w:t>
      </w:r>
      <w:r w:rsidRPr="00ED2F3D">
        <w:rPr>
          <w:lang w:val="ru-RU" w:eastAsia="zh-CN"/>
        </w:rPr>
        <w:t xml:space="preserve"> спеціалізує на з деякою функціональністю, необхідної для додатків, заснованих на </w:t>
      </w:r>
      <w:r w:rsidRPr="002E7FA8">
        <w:rPr>
          <w:lang w:eastAsia="zh-CN"/>
        </w:rPr>
        <w:t>QWidget</w:t>
      </w:r>
      <w:r w:rsidRPr="00ED2F3D">
        <w:rPr>
          <w:lang w:val="ru-RU" w:eastAsia="zh-CN"/>
        </w:rPr>
        <w:t xml:space="preserve">. Він забезпечує спеціальну ініціалізацію, завершення.Для будь-якої програми з графічним інтерфейсом з використанням </w:t>
      </w:r>
      <w:r w:rsidRPr="002E7FA8">
        <w:rPr>
          <w:lang w:eastAsia="zh-CN"/>
        </w:rPr>
        <w:t>Qt</w:t>
      </w:r>
      <w:r w:rsidRPr="00ED2F3D">
        <w:rPr>
          <w:lang w:val="ru-RU" w:eastAsia="zh-CN"/>
        </w:rPr>
        <w:t xml:space="preserve">, точно наявний один об'єкт </w:t>
      </w:r>
      <w:r w:rsidRPr="002E7FA8">
        <w:rPr>
          <w:lang w:eastAsia="zh-CN"/>
        </w:rPr>
        <w:t>QApplication</w:t>
      </w:r>
      <w:r w:rsidRPr="00ED2F3D">
        <w:rPr>
          <w:lang w:val="ru-RU" w:eastAsia="zh-CN"/>
        </w:rPr>
        <w:t>, незалежно від того, чи має додаток 0, 1, 2 або більше вікон, в будь-який момент часу.</w:t>
      </w:r>
    </w:p>
    <w:p w:rsidR="00103629" w:rsidRPr="00ED2F3D" w:rsidRDefault="00103629" w:rsidP="00AD52C3">
      <w:pPr>
        <w:pStyle w:val="ab"/>
        <w:rPr>
          <w:lang w:val="ru-RU" w:eastAsia="zh-CN"/>
        </w:rPr>
      </w:pPr>
      <w:r w:rsidRPr="00ED2F3D">
        <w:rPr>
          <w:lang w:val="ru-RU" w:eastAsia="zh-CN"/>
        </w:rPr>
        <w:t xml:space="preserve">Деякі додатки з графічним інтерфейсом забезпечують спеціальний пакетний режим </w:t>
      </w:r>
      <w:r w:rsidRPr="002E7FA8">
        <w:rPr>
          <w:lang w:eastAsia="zh-CN"/>
        </w:rPr>
        <w:t>IE</w:t>
      </w:r>
      <w:r w:rsidRPr="00ED2F3D">
        <w:rPr>
          <w:lang w:val="ru-RU" w:eastAsia="zh-CN"/>
        </w:rPr>
        <w:t xml:space="preserve">. приймаючи аргументи командного рядка для виконання завдань без ручного втручання. У такому режимі без графічного інтерфейсу, часто буває достатньо класу </w:t>
      </w:r>
      <w:r w:rsidRPr="002E7FA8">
        <w:rPr>
          <w:lang w:eastAsia="zh-CN"/>
        </w:rPr>
        <w:t>QCoreApplication</w:t>
      </w:r>
      <w:r w:rsidRPr="00ED2F3D">
        <w:rPr>
          <w:lang w:val="ru-RU" w:eastAsia="zh-CN"/>
        </w:rPr>
        <w:t xml:space="preserve">, щоб уникнути надмірно </w:t>
      </w:r>
      <w:r w:rsidRPr="00ED2F3D">
        <w:rPr>
          <w:lang w:val="ru-RU" w:eastAsia="zh-CN"/>
        </w:rPr>
        <w:lastRenderedPageBreak/>
        <w:t>ініціалізації ресурсів, необхідних для графічного призначеного для користувача інтерфейсу.</w:t>
      </w:r>
    </w:p>
    <w:p w:rsidR="00103629" w:rsidRPr="00ED2F3D" w:rsidRDefault="00103629" w:rsidP="00AD52C3">
      <w:pPr>
        <w:pStyle w:val="ab"/>
        <w:rPr>
          <w:lang w:val="ru-RU" w:eastAsia="zh-CN"/>
        </w:rPr>
      </w:pPr>
      <w:r w:rsidRPr="00ED2F3D">
        <w:rPr>
          <w:shd w:val="clear" w:color="auto" w:fill="FFFFFF"/>
          <w:lang w:val="ru-RU"/>
        </w:rPr>
        <w:t xml:space="preserve">Для роботи з часом бібліотека </w:t>
      </w:r>
      <w:r w:rsidRPr="002E7FA8">
        <w:rPr>
          <w:shd w:val="clear" w:color="auto" w:fill="FFFFFF"/>
        </w:rPr>
        <w:t>Qt</w:t>
      </w:r>
      <w:r w:rsidRPr="00ED2F3D">
        <w:rPr>
          <w:shd w:val="clear" w:color="auto" w:fill="FFFFFF"/>
          <w:lang w:val="ru-RU"/>
        </w:rPr>
        <w:t xml:space="preserve"> надає клас </w:t>
      </w:r>
      <w:r w:rsidRPr="002E7FA8">
        <w:rPr>
          <w:shd w:val="clear" w:color="auto" w:fill="FFFFFF"/>
        </w:rPr>
        <w:t>QTime</w:t>
      </w:r>
      <w:r w:rsidRPr="00ED2F3D">
        <w:rPr>
          <w:shd w:val="clear" w:color="auto" w:fill="FFFFFF"/>
          <w:lang w:val="ru-RU"/>
        </w:rPr>
        <w:t xml:space="preserve">. Як і у випадку з об'єктами дати, з об'єктами часу можна проводити операції порівняння ==,! =, &lt;, &lt;=,&gt; Або&gt; =. Об'єкти часу здатні зберігати час з точністю до мілісекунд. У конструктор класу </w:t>
      </w:r>
      <w:r w:rsidRPr="002E7FA8">
        <w:rPr>
          <w:shd w:val="clear" w:color="auto" w:fill="FFFFFF"/>
        </w:rPr>
        <w:t>QTime</w:t>
      </w:r>
      <w:r w:rsidRPr="00ED2F3D">
        <w:rPr>
          <w:shd w:val="clear" w:color="auto" w:fill="FFFFFF"/>
          <w:lang w:val="ru-RU"/>
        </w:rPr>
        <w:t xml:space="preserve"> передаються чотири параметри. Перший параметр задає годинник, другий - хвилини, третій - секунди, а четвертий - мілісекунди. Третій і четвертий параметри можна опустити, за замовчуванням вони дорівнюють нулю.</w:t>
      </w:r>
      <w:r w:rsidRPr="002E7FA8">
        <w:rPr>
          <w:shd w:val="clear" w:color="auto" w:fill="FFFFFF"/>
          <w:lang w:val="ru-RU"/>
        </w:rPr>
        <w:t xml:space="preserve"> </w:t>
      </w:r>
      <w:r w:rsidRPr="00ED2F3D">
        <w:rPr>
          <w:lang w:val="ru-RU" w:eastAsia="zh-CN"/>
        </w:rPr>
        <w:t xml:space="preserve">Клас </w:t>
      </w:r>
      <w:r w:rsidRPr="002E7FA8">
        <w:rPr>
          <w:lang w:eastAsia="zh-CN"/>
        </w:rPr>
        <w:t>QString</w:t>
      </w:r>
      <w:r w:rsidRPr="00ED2F3D">
        <w:rPr>
          <w:lang w:val="ru-RU" w:eastAsia="zh-CN"/>
        </w:rPr>
        <w:t xml:space="preserve"> представляє собою рядок символів </w:t>
      </w:r>
      <w:r w:rsidRPr="002E7FA8">
        <w:rPr>
          <w:lang w:eastAsia="zh-CN"/>
        </w:rPr>
        <w:t>Unicode</w:t>
      </w:r>
      <w:r w:rsidRPr="00ED2F3D">
        <w:rPr>
          <w:lang w:val="ru-RU" w:eastAsia="zh-CN"/>
        </w:rPr>
        <w:t>.</w:t>
      </w:r>
    </w:p>
    <w:p w:rsidR="00103629" w:rsidRPr="00ED2F3D" w:rsidRDefault="00103629" w:rsidP="00AD52C3">
      <w:pPr>
        <w:pStyle w:val="ab"/>
        <w:rPr>
          <w:lang w:val="ru-RU" w:eastAsia="zh-CN"/>
        </w:rPr>
      </w:pPr>
      <w:r w:rsidRPr="002E7FA8">
        <w:rPr>
          <w:lang w:eastAsia="zh-CN"/>
        </w:rPr>
        <w:t>QString</w:t>
      </w:r>
      <w:r w:rsidRPr="00ED2F3D">
        <w:rPr>
          <w:lang w:val="ru-RU" w:eastAsia="zh-CN"/>
        </w:rPr>
        <w:t xml:space="preserve"> зберігає рядок 16-бітних </w:t>
      </w:r>
      <w:r w:rsidRPr="002E7FA8">
        <w:rPr>
          <w:lang w:eastAsia="zh-CN"/>
        </w:rPr>
        <w:t>QChars</w:t>
      </w:r>
      <w:r w:rsidRPr="00ED2F3D">
        <w:rPr>
          <w:lang w:val="ru-RU" w:eastAsia="zh-CN"/>
        </w:rPr>
        <w:t xml:space="preserve">, де кожен </w:t>
      </w:r>
      <w:r w:rsidRPr="002E7FA8">
        <w:rPr>
          <w:lang w:eastAsia="zh-CN"/>
        </w:rPr>
        <w:t>QChar</w:t>
      </w:r>
      <w:r w:rsidRPr="00ED2F3D">
        <w:rPr>
          <w:lang w:val="ru-RU" w:eastAsia="zh-CN"/>
        </w:rPr>
        <w:t xml:space="preserve"> відповідає одному символу </w:t>
      </w:r>
      <w:r w:rsidRPr="002E7FA8">
        <w:rPr>
          <w:lang w:eastAsia="zh-CN"/>
        </w:rPr>
        <w:t>Unicode</w:t>
      </w:r>
      <w:r w:rsidRPr="00ED2F3D">
        <w:rPr>
          <w:lang w:val="ru-RU" w:eastAsia="zh-CN"/>
        </w:rPr>
        <w:t xml:space="preserve"> 4.0. (Символи </w:t>
      </w:r>
      <w:r w:rsidRPr="002E7FA8">
        <w:rPr>
          <w:lang w:eastAsia="zh-CN"/>
        </w:rPr>
        <w:t>Unicode</w:t>
      </w:r>
      <w:r w:rsidRPr="00ED2F3D">
        <w:rPr>
          <w:lang w:val="ru-RU" w:eastAsia="zh-CN"/>
        </w:rPr>
        <w:t xml:space="preserve"> з кодовими значеннями вище 65535 зберігаються за допомогою сурогатних пар, тобто два послідовних </w:t>
      </w:r>
      <w:r w:rsidRPr="002E7FA8">
        <w:rPr>
          <w:lang w:eastAsia="zh-CN"/>
        </w:rPr>
        <w:t>QChars</w:t>
      </w:r>
      <w:r w:rsidRPr="00ED2F3D">
        <w:rPr>
          <w:lang w:val="ru-RU" w:eastAsia="zh-CN"/>
        </w:rPr>
        <w:t>.)</w:t>
      </w:r>
    </w:p>
    <w:p w:rsidR="00103629" w:rsidRPr="00ED2F3D" w:rsidRDefault="00103629" w:rsidP="00AD52C3">
      <w:pPr>
        <w:pStyle w:val="ab"/>
        <w:rPr>
          <w:lang w:val="ru-RU" w:eastAsia="zh-CN"/>
        </w:rPr>
      </w:pPr>
      <w:r w:rsidRPr="002E7FA8">
        <w:rPr>
          <w:lang w:eastAsia="zh-CN"/>
        </w:rPr>
        <w:t>Unicode</w:t>
      </w:r>
      <w:r w:rsidRPr="00ED2F3D">
        <w:rPr>
          <w:lang w:val="ru-RU" w:eastAsia="zh-CN"/>
        </w:rPr>
        <w:t xml:space="preserve"> є міжнародним стандартом який підтримує більшість пишучих систем, що використовуються сьогодні. Це є надбудовою </w:t>
      </w:r>
      <w:r w:rsidRPr="002E7FA8">
        <w:rPr>
          <w:lang w:eastAsia="zh-CN"/>
        </w:rPr>
        <w:t>US</w:t>
      </w:r>
      <w:r w:rsidRPr="00ED2F3D">
        <w:rPr>
          <w:lang w:val="ru-RU" w:eastAsia="zh-CN"/>
        </w:rPr>
        <w:t>-</w:t>
      </w:r>
      <w:r w:rsidRPr="002E7FA8">
        <w:rPr>
          <w:lang w:eastAsia="zh-CN"/>
        </w:rPr>
        <w:t>ASCII</w:t>
      </w:r>
      <w:r w:rsidRPr="00ED2F3D">
        <w:rPr>
          <w:lang w:val="ru-RU" w:eastAsia="zh-CN"/>
        </w:rPr>
        <w:t xml:space="preserve"> (</w:t>
      </w:r>
      <w:r w:rsidRPr="002E7FA8">
        <w:rPr>
          <w:lang w:eastAsia="zh-CN"/>
        </w:rPr>
        <w:t>ANSI</w:t>
      </w:r>
      <w:r w:rsidRPr="00ED2F3D">
        <w:rPr>
          <w:lang w:val="ru-RU" w:eastAsia="zh-CN"/>
        </w:rPr>
        <w:t xml:space="preserve"> </w:t>
      </w:r>
      <w:r w:rsidRPr="002E7FA8">
        <w:rPr>
          <w:lang w:eastAsia="zh-CN"/>
        </w:rPr>
        <w:t>X</w:t>
      </w:r>
      <w:r w:rsidRPr="00ED2F3D">
        <w:rPr>
          <w:lang w:val="ru-RU" w:eastAsia="zh-CN"/>
        </w:rPr>
        <w:t xml:space="preserve">3.4-1986) і </w:t>
      </w:r>
      <w:r w:rsidRPr="002E7FA8">
        <w:rPr>
          <w:lang w:eastAsia="zh-CN"/>
        </w:rPr>
        <w:t>Latin</w:t>
      </w:r>
      <w:r w:rsidRPr="00ED2F3D">
        <w:rPr>
          <w:lang w:val="ru-RU" w:eastAsia="zh-CN"/>
        </w:rPr>
        <w:t>-1 (</w:t>
      </w:r>
      <w:r w:rsidRPr="002E7FA8">
        <w:rPr>
          <w:lang w:eastAsia="zh-CN"/>
        </w:rPr>
        <w:t>ISO</w:t>
      </w:r>
      <w:r w:rsidRPr="00ED2F3D">
        <w:rPr>
          <w:lang w:val="ru-RU" w:eastAsia="zh-CN"/>
        </w:rPr>
        <w:t xml:space="preserve"> 8859-1), і все символи </w:t>
      </w:r>
      <w:r w:rsidRPr="002E7FA8">
        <w:rPr>
          <w:lang w:eastAsia="zh-CN"/>
        </w:rPr>
        <w:t>US</w:t>
      </w:r>
      <w:r w:rsidRPr="00ED2F3D">
        <w:rPr>
          <w:lang w:val="ru-RU" w:eastAsia="zh-CN"/>
        </w:rPr>
        <w:t>-</w:t>
      </w:r>
      <w:r w:rsidRPr="002E7FA8">
        <w:rPr>
          <w:lang w:eastAsia="zh-CN"/>
        </w:rPr>
        <w:t>ASCII</w:t>
      </w:r>
      <w:r w:rsidRPr="00ED2F3D">
        <w:rPr>
          <w:lang w:val="ru-RU" w:eastAsia="zh-CN"/>
        </w:rPr>
        <w:t xml:space="preserve"> / </w:t>
      </w:r>
      <w:r w:rsidRPr="002E7FA8">
        <w:rPr>
          <w:lang w:eastAsia="zh-CN"/>
        </w:rPr>
        <w:t>Latin</w:t>
      </w:r>
      <w:r w:rsidRPr="00ED2F3D">
        <w:rPr>
          <w:lang w:val="ru-RU" w:eastAsia="zh-CN"/>
        </w:rPr>
        <w:t>-1 доступні в тих же самих кодових позиціях.</w:t>
      </w:r>
    </w:p>
    <w:p w:rsidR="00103629" w:rsidRPr="002E7FA8" w:rsidRDefault="00103629" w:rsidP="00AD52C3">
      <w:pPr>
        <w:pStyle w:val="ab"/>
        <w:rPr>
          <w:lang w:val="ru-RU" w:eastAsia="zh-CN"/>
        </w:rPr>
      </w:pPr>
      <w:r w:rsidRPr="002E7FA8">
        <w:rPr>
          <w:lang w:val="ru-RU" w:eastAsia="zh-CN"/>
        </w:rPr>
        <w:t xml:space="preserve">Клас </w:t>
      </w:r>
      <w:r w:rsidRPr="002E7FA8">
        <w:rPr>
          <w:lang w:eastAsia="zh-CN"/>
        </w:rPr>
        <w:t>QMessageBox</w:t>
      </w:r>
      <w:r w:rsidRPr="002E7FA8">
        <w:rPr>
          <w:lang w:val="ru-RU" w:eastAsia="zh-CN"/>
        </w:rPr>
        <w:t xml:space="preserve"> надає цілу серію статичних методів, за допомогою яких можна створювати вікна повідомлень. Ці методи надають підтримку для трьох рівнів:</w:t>
      </w:r>
    </w:p>
    <w:p w:rsidR="00103629" w:rsidRPr="002E7FA8" w:rsidRDefault="00103629" w:rsidP="00AD52C3">
      <w:pPr>
        <w:pStyle w:val="a4"/>
      </w:pPr>
      <w:r w:rsidRPr="002E7FA8">
        <w:t>інформаційного,</w:t>
      </w:r>
    </w:p>
    <w:p w:rsidR="00103629" w:rsidRPr="002E7FA8" w:rsidRDefault="00103629" w:rsidP="00AD52C3">
      <w:pPr>
        <w:pStyle w:val="a4"/>
      </w:pPr>
      <w:r w:rsidRPr="002E7FA8">
        <w:t>застережливого,</w:t>
      </w:r>
    </w:p>
    <w:p w:rsidR="00103629" w:rsidRPr="002E7FA8" w:rsidRDefault="00103629" w:rsidP="00AD52C3">
      <w:pPr>
        <w:pStyle w:val="a4"/>
      </w:pPr>
      <w:r w:rsidRPr="002E7FA8">
        <w:t>критичного.</w:t>
      </w:r>
    </w:p>
    <w:p w:rsidR="00103629" w:rsidRPr="002E7FA8" w:rsidRDefault="00103629" w:rsidP="00AD52C3">
      <w:pPr>
        <w:pStyle w:val="ab"/>
        <w:rPr>
          <w:lang w:val="ru-RU" w:eastAsia="zh-CN"/>
        </w:rPr>
      </w:pPr>
      <w:r w:rsidRPr="002E7FA8">
        <w:rPr>
          <w:lang w:val="ru-RU" w:eastAsia="zh-CN"/>
        </w:rPr>
        <w:t>Тип вікна вибирається залежно від обставин. Вікна можуть містити до трьох кнопок.</w:t>
      </w:r>
    </w:p>
    <w:p w:rsidR="00103629" w:rsidRPr="002E7FA8" w:rsidRDefault="00103629" w:rsidP="00AD52C3">
      <w:pPr>
        <w:pStyle w:val="ab"/>
        <w:rPr>
          <w:lang w:val="ru-RU" w:eastAsia="zh-CN"/>
        </w:rPr>
      </w:pPr>
      <w:r w:rsidRPr="002E7FA8">
        <w:rPr>
          <w:lang w:val="ru-RU" w:eastAsia="zh-CN"/>
        </w:rPr>
        <w:t>Це дуже зручно, так як не потрібно писати додаткового коду для реалізації виведення повідомлення. Можна застосовувати такі вікна для налагоджувальних цілей - вивести необхідну інформацію і призупинити виконання програми.</w:t>
      </w:r>
    </w:p>
    <w:p w:rsidR="00103629" w:rsidRPr="00103629" w:rsidRDefault="00103629" w:rsidP="00AD52C3">
      <w:pPr>
        <w:pStyle w:val="ab"/>
        <w:rPr>
          <w:lang w:val="ru-RU" w:eastAsia="zh-CN"/>
        </w:rPr>
      </w:pPr>
      <w:r w:rsidRPr="002E7FA8">
        <w:rPr>
          <w:lang w:val="ru-RU" w:eastAsia="zh-CN"/>
        </w:rPr>
        <w:lastRenderedPageBreak/>
        <w:t xml:space="preserve">Для ліквідації цих незручностей </w:t>
      </w:r>
      <w:r w:rsidRPr="002E7FA8">
        <w:rPr>
          <w:lang w:eastAsia="zh-CN"/>
        </w:rPr>
        <w:t>Qt</w:t>
      </w:r>
      <w:r w:rsidRPr="002E7FA8">
        <w:rPr>
          <w:lang w:val="ru-RU" w:eastAsia="zh-CN"/>
        </w:rPr>
        <w:t xml:space="preserve"> надає клас таймера </w:t>
      </w:r>
      <w:r w:rsidRPr="002E7FA8">
        <w:rPr>
          <w:lang w:eastAsia="zh-CN"/>
        </w:rPr>
        <w:t>QTimer</w:t>
      </w:r>
      <w:r w:rsidRPr="002E7FA8">
        <w:rPr>
          <w:lang w:val="ru-RU" w:eastAsia="zh-CN"/>
        </w:rPr>
        <w:t xml:space="preserve">, що є безпосередньою спадкоємницею класу </w:t>
      </w:r>
      <w:r w:rsidRPr="002E7FA8">
        <w:rPr>
          <w:lang w:eastAsia="zh-CN"/>
        </w:rPr>
        <w:t>QObject</w:t>
      </w:r>
      <w:r w:rsidRPr="002E7FA8">
        <w:rPr>
          <w:lang w:val="ru-RU" w:eastAsia="zh-CN"/>
        </w:rPr>
        <w:t xml:space="preserve">. Щоб запустити таймер, потрібно створити об'єкт класу </w:t>
      </w:r>
      <w:r w:rsidRPr="002E7FA8">
        <w:rPr>
          <w:lang w:eastAsia="zh-CN"/>
        </w:rPr>
        <w:t>QTimer</w:t>
      </w:r>
      <w:r w:rsidRPr="002E7FA8">
        <w:rPr>
          <w:lang w:val="ru-RU" w:eastAsia="zh-CN"/>
        </w:rPr>
        <w:t xml:space="preserve">, а потім викликати метод </w:t>
      </w:r>
      <w:r w:rsidRPr="002E7FA8">
        <w:rPr>
          <w:lang w:eastAsia="zh-CN"/>
        </w:rPr>
        <w:t>start</w:t>
      </w:r>
      <w:r w:rsidRPr="002E7FA8">
        <w:rPr>
          <w:lang w:val="ru-RU" w:eastAsia="zh-CN"/>
        </w:rPr>
        <w:t xml:space="preserve"> (). У параметрі методу передається значення інтервалу запуску в мілісекундах.</w:t>
      </w:r>
    </w:p>
    <w:p w:rsidR="0094301E" w:rsidRPr="00A25DC7" w:rsidRDefault="0094301E" w:rsidP="00A25DC7">
      <w:pPr>
        <w:pStyle w:val="20"/>
      </w:pPr>
      <w:bookmarkStart w:id="35" w:name="_Toc533537096"/>
      <w:bookmarkStart w:id="36" w:name="_Toc533586816"/>
      <w:r w:rsidRPr="00A25DC7">
        <w:t>Висновки з розділу</w:t>
      </w:r>
      <w:bookmarkEnd w:id="35"/>
      <w:bookmarkEnd w:id="36"/>
    </w:p>
    <w:p w:rsidR="00103629" w:rsidRDefault="0094301E" w:rsidP="00103629">
      <w:pPr>
        <w:pStyle w:val="ab"/>
        <w:rPr>
          <w:lang w:val="uk-UA"/>
        </w:rPr>
      </w:pPr>
      <w:r w:rsidRPr="0094301E">
        <w:rPr>
          <w:lang w:val="ru-RU"/>
        </w:rPr>
        <w:tab/>
      </w:r>
      <w:r w:rsidR="00103629" w:rsidRPr="00103629">
        <w:rPr>
          <w:lang w:val="ru-RU"/>
        </w:rPr>
        <w:t xml:space="preserve">У другому розділі було описано особливості мови програмування, галузі розробки та обраного компілятору. </w:t>
      </w:r>
      <w:r w:rsidR="00103629" w:rsidRPr="000A205C">
        <w:rPr>
          <w:lang w:val="ru-RU"/>
        </w:rPr>
        <w:t>Вибрана мова програмува</w:t>
      </w:r>
      <w:r w:rsidR="00103629">
        <w:t>ння має багато переваг</w:t>
      </w:r>
      <w:r w:rsidR="00103629">
        <w:rPr>
          <w:lang w:val="uk-UA"/>
        </w:rPr>
        <w:t>, серед яких</w:t>
      </w:r>
      <w:r w:rsidR="00103629">
        <w:t>:</w:t>
      </w:r>
      <w:r w:rsidR="00103629" w:rsidRPr="00440CB1">
        <w:t xml:space="preserve"> </w:t>
      </w:r>
    </w:p>
    <w:p w:rsidR="00103629" w:rsidRPr="00103629" w:rsidRDefault="00103629" w:rsidP="00103629">
      <w:pPr>
        <w:pStyle w:val="a4"/>
      </w:pPr>
      <w:r>
        <w:t>є</w:t>
      </w:r>
      <w:r w:rsidRPr="00103629">
        <w:t xml:space="preserve"> відкритою </w:t>
      </w:r>
      <w:r w:rsidRPr="002E7FA8">
        <w:t>ISO</w:t>
      </w:r>
      <w:r>
        <w:t>-стандартизованою мовою;</w:t>
      </w:r>
    </w:p>
    <w:p w:rsidR="00103629" w:rsidRPr="00103629" w:rsidRDefault="00103629" w:rsidP="00103629">
      <w:pPr>
        <w:pStyle w:val="a4"/>
      </w:pPr>
      <w:r>
        <w:t>ц</w:t>
      </w:r>
      <w:r w:rsidRPr="002E7FA8">
        <w:t>е компільована мова</w:t>
      </w:r>
      <w:r>
        <w:t>;</w:t>
      </w:r>
    </w:p>
    <w:p w:rsidR="00103629" w:rsidRPr="00103629" w:rsidRDefault="00103629" w:rsidP="00103629">
      <w:pPr>
        <w:pStyle w:val="a4"/>
      </w:pPr>
      <w:r>
        <w:rPr>
          <w:lang w:val="uk-UA"/>
        </w:rPr>
        <w:t>є</w:t>
      </w:r>
      <w:r w:rsidRPr="00103629">
        <w:t xml:space="preserve"> сильно типізованою мовою без суворого контролю типів</w:t>
      </w:r>
      <w:r>
        <w:t>;</w:t>
      </w:r>
    </w:p>
    <w:p w:rsidR="00103629" w:rsidRPr="00103629" w:rsidRDefault="00103629" w:rsidP="00103629">
      <w:pPr>
        <w:pStyle w:val="a4"/>
      </w:pPr>
      <w:r>
        <w:t>п</w:t>
      </w:r>
      <w:r w:rsidRPr="00103629">
        <w:t>ідтримує як статичну так і динамічну типізацію</w:t>
      </w:r>
      <w:r>
        <w:t>;</w:t>
      </w:r>
    </w:p>
    <w:p w:rsidR="00103629" w:rsidRPr="00103629" w:rsidRDefault="00103629" w:rsidP="00103629">
      <w:pPr>
        <w:pStyle w:val="a4"/>
      </w:pPr>
      <w:r>
        <w:t>є</w:t>
      </w:r>
      <w:r w:rsidRPr="002E7FA8">
        <w:t xml:space="preserve"> мультипарадигмовою мовою</w:t>
      </w:r>
      <w:r>
        <w:t>;</w:t>
      </w:r>
    </w:p>
    <w:p w:rsidR="00103629" w:rsidRPr="00103629" w:rsidRDefault="00103629" w:rsidP="00103629">
      <w:pPr>
        <w:pStyle w:val="a4"/>
      </w:pPr>
      <w:r>
        <w:t>є</w:t>
      </w:r>
      <w:r w:rsidRPr="002E7FA8">
        <w:t xml:space="preserve"> портативним</w:t>
      </w:r>
      <w:r>
        <w:t>;</w:t>
      </w:r>
    </w:p>
    <w:p w:rsidR="00103629" w:rsidRPr="00440CB1" w:rsidRDefault="00103629" w:rsidP="00D46D48">
      <w:pPr>
        <w:pStyle w:val="a4"/>
      </w:pPr>
      <w:r>
        <w:t>с</w:t>
      </w:r>
      <w:r w:rsidRPr="002E7FA8">
        <w:t>умісний з С.</w:t>
      </w:r>
    </w:p>
    <w:p w:rsidR="0068434E" w:rsidRDefault="00103629" w:rsidP="00AD52C3">
      <w:pPr>
        <w:pStyle w:val="ab"/>
        <w:rPr>
          <w:lang w:val="ru-RU"/>
        </w:rPr>
      </w:pPr>
      <w:r w:rsidRPr="00440CB1">
        <w:rPr>
          <w:lang w:val="uk-UA"/>
        </w:rPr>
        <w:t xml:space="preserve">Окрім цього у </w:t>
      </w:r>
      <w:r>
        <w:rPr>
          <w:lang w:val="uk-UA"/>
        </w:rPr>
        <w:t>розділі</w:t>
      </w:r>
      <w:r w:rsidRPr="00440CB1">
        <w:rPr>
          <w:lang w:val="uk-UA"/>
        </w:rPr>
        <w:t xml:space="preserve"> були зазначені та описані класи бібліотеки </w:t>
      </w:r>
      <w:r w:rsidRPr="002E7FA8">
        <w:t>Qt</w:t>
      </w:r>
      <w:r w:rsidRPr="00440CB1">
        <w:rPr>
          <w:lang w:val="uk-UA"/>
        </w:rPr>
        <w:t>, що</w:t>
      </w:r>
      <w:r>
        <w:rPr>
          <w:lang w:val="uk-UA"/>
        </w:rPr>
        <w:t xml:space="preserve"> зображують переваги вибраної галузі розробки та</w:t>
      </w:r>
      <w:r w:rsidRPr="00440CB1">
        <w:rPr>
          <w:lang w:val="uk-UA"/>
        </w:rPr>
        <w:t xml:space="preserve"> були використані у ході розробки програми: </w:t>
      </w:r>
      <w:r w:rsidRPr="002E7FA8">
        <w:t>QMainWindow</w:t>
      </w:r>
      <w:r w:rsidRPr="00440CB1">
        <w:rPr>
          <w:lang w:val="uk-UA"/>
        </w:rPr>
        <w:t xml:space="preserve">, </w:t>
      </w:r>
      <w:r w:rsidRPr="002E7FA8">
        <w:t>QApplication</w:t>
      </w:r>
      <w:r w:rsidRPr="00440CB1">
        <w:rPr>
          <w:lang w:val="uk-UA"/>
        </w:rPr>
        <w:t xml:space="preserve">,  </w:t>
      </w:r>
      <w:r w:rsidRPr="002E7FA8">
        <w:t>QMessageBox</w:t>
      </w:r>
      <w:r w:rsidRPr="00440CB1">
        <w:rPr>
          <w:lang w:val="uk-UA"/>
        </w:rPr>
        <w:t xml:space="preserve">, </w:t>
      </w:r>
      <w:r w:rsidRPr="002E7FA8">
        <w:t>QTimer</w:t>
      </w:r>
      <w:r w:rsidRPr="00440CB1">
        <w:rPr>
          <w:lang w:val="uk-UA"/>
        </w:rPr>
        <w:t xml:space="preserve">, </w:t>
      </w:r>
      <w:r w:rsidRPr="002E7FA8">
        <w:t>QTime</w:t>
      </w:r>
      <w:r w:rsidRPr="00440CB1">
        <w:rPr>
          <w:lang w:val="uk-UA"/>
        </w:rPr>
        <w:t xml:space="preserve">, </w:t>
      </w:r>
      <w:r w:rsidRPr="002E7FA8">
        <w:t>QString</w:t>
      </w:r>
      <w:r w:rsidRPr="00440CB1">
        <w:rPr>
          <w:lang w:val="uk-UA"/>
        </w:rPr>
        <w:t xml:space="preserve">. </w:t>
      </w:r>
      <w:r w:rsidRPr="00103629">
        <w:rPr>
          <w:lang w:val="ru-RU"/>
        </w:rPr>
        <w:t>Вибрані класи забезпечують зручну розробку програми ,</w:t>
      </w:r>
      <w:r>
        <w:rPr>
          <w:lang w:val="uk-UA"/>
        </w:rPr>
        <w:t xml:space="preserve"> </w:t>
      </w:r>
      <w:r w:rsidRPr="00103629">
        <w:rPr>
          <w:lang w:val="ru-RU"/>
        </w:rPr>
        <w:t>спрощують процес її написання та роблять зручним інтерфейс.</w:t>
      </w:r>
    </w:p>
    <w:p w:rsidR="0068434E" w:rsidRDefault="0068434E">
      <w:pPr>
        <w:rPr>
          <w:rFonts w:ascii="Times New Roman" w:hAnsi="Times New Roman"/>
          <w:color w:val="000000" w:themeColor="text1"/>
          <w:sz w:val="28"/>
          <w:lang w:val="ru-RU"/>
        </w:rPr>
      </w:pPr>
      <w:r>
        <w:rPr>
          <w:lang w:val="ru-RU"/>
        </w:rPr>
        <w:br w:type="page"/>
      </w:r>
    </w:p>
    <w:p w:rsidR="00DC6833" w:rsidRPr="00DC6833" w:rsidRDefault="00777D5B" w:rsidP="00DC6833">
      <w:pPr>
        <w:pStyle w:val="11"/>
        <w:rPr>
          <w:rStyle w:val="14"/>
          <w:b/>
          <w:caps/>
          <w:color w:val="auto"/>
        </w:rPr>
      </w:pPr>
      <w:bookmarkStart w:id="37" w:name="_Toc533586817"/>
      <w:r>
        <w:rPr>
          <w:rStyle w:val="14"/>
          <w:b/>
          <w:caps/>
          <w:color w:val="auto"/>
        </w:rPr>
        <w:lastRenderedPageBreak/>
        <w:t>Основні рішення з реалізації компонентів системи</w:t>
      </w:r>
      <w:bookmarkEnd w:id="37"/>
    </w:p>
    <w:p w:rsidR="00DC6833" w:rsidRDefault="00777D5B" w:rsidP="00DC6833">
      <w:pPr>
        <w:pStyle w:val="20"/>
        <w:rPr>
          <w:lang w:val="uk-UA"/>
        </w:rPr>
      </w:pPr>
      <w:bookmarkStart w:id="38" w:name="_Toc533586818"/>
      <w:r>
        <w:rPr>
          <w:lang w:val="uk-UA"/>
        </w:rPr>
        <w:t>Основні розроблені алгоритми</w:t>
      </w:r>
      <w:bookmarkEnd w:id="38"/>
    </w:p>
    <w:p w:rsidR="00423B95" w:rsidRDefault="00423B95" w:rsidP="00423B95">
      <w:pPr>
        <w:pStyle w:val="Common"/>
        <w:rPr>
          <w:lang w:val="uk-UA"/>
        </w:rPr>
      </w:pPr>
      <w:r w:rsidRPr="00040735">
        <w:rPr>
          <w:rStyle w:val="Common0"/>
          <w:lang w:val="uk-UA"/>
        </w:rPr>
        <w:t xml:space="preserve">           </w:t>
      </w:r>
      <w:r w:rsidRPr="00423B95">
        <w:rPr>
          <w:rStyle w:val="ac"/>
        </w:rPr>
        <w:t xml:space="preserve"> У програмі були розроблені наступні алгоритми:</w:t>
      </w:r>
    </w:p>
    <w:p w:rsidR="00423B95" w:rsidRDefault="00423B95" w:rsidP="00423B95">
      <w:pPr>
        <w:pStyle w:val="a4"/>
        <w:rPr>
          <w:rStyle w:val="aff0"/>
          <w:lang w:val="uk-UA"/>
        </w:rPr>
      </w:pPr>
      <w:r w:rsidRPr="00423B95">
        <w:rPr>
          <w:rStyle w:val="aff0"/>
          <w:lang w:val="uk-UA"/>
        </w:rPr>
        <w:t>Створення годинника у реальному часі;</w:t>
      </w:r>
    </w:p>
    <w:p w:rsidR="00423B95" w:rsidRDefault="00423B95" w:rsidP="00423B95">
      <w:pPr>
        <w:pStyle w:val="a4"/>
        <w:rPr>
          <w:rStyle w:val="aff0"/>
          <w:lang w:val="uk-UA"/>
        </w:rPr>
      </w:pPr>
      <w:r w:rsidRPr="00423B95">
        <w:rPr>
          <w:rStyle w:val="aff0"/>
          <w:lang w:val="uk-UA"/>
        </w:rPr>
        <w:t>Сортування планів заходу за(</w:t>
      </w:r>
      <w:r w:rsidRPr="00423B95">
        <w:rPr>
          <w:rStyle w:val="aff0"/>
        </w:rPr>
        <w:t>id</w:t>
      </w:r>
      <w:r w:rsidRPr="00423B95">
        <w:rPr>
          <w:rStyle w:val="aff0"/>
          <w:lang w:val="uk-UA"/>
        </w:rPr>
        <w:t>,часом початку заходів, часом кінця заходу, за алфавітним порядком планів);</w:t>
      </w:r>
    </w:p>
    <w:p w:rsidR="00423B95" w:rsidRPr="00423B95" w:rsidRDefault="00423B95" w:rsidP="00423B95">
      <w:pPr>
        <w:pStyle w:val="a4"/>
        <w:rPr>
          <w:rStyle w:val="aff0"/>
        </w:rPr>
      </w:pPr>
      <w:r w:rsidRPr="00423B95">
        <w:rPr>
          <w:rStyle w:val="aff0"/>
          <w:lang w:val="uk-UA"/>
        </w:rPr>
        <w:t>Привітання при вдалому підключенні до БД, і музичне повідомлення про помилку при невдалому підключенні</w:t>
      </w:r>
      <w:r w:rsidRPr="00423B95">
        <w:rPr>
          <w:rStyle w:val="aff0"/>
        </w:rPr>
        <w:t>;</w:t>
      </w:r>
    </w:p>
    <w:p w:rsidR="00423B95" w:rsidRPr="00423B95" w:rsidRDefault="00423B95" w:rsidP="00423B95">
      <w:pPr>
        <w:pStyle w:val="a4"/>
        <w:rPr>
          <w:rStyle w:val="aff0"/>
        </w:rPr>
      </w:pPr>
      <w:r w:rsidRPr="00423B95">
        <w:rPr>
          <w:rStyle w:val="aff0"/>
          <w:lang w:val="uk-UA"/>
        </w:rPr>
        <w:t xml:space="preserve">Зчитування даних з БД, та занесення їх до </w:t>
      </w:r>
      <w:r w:rsidRPr="00423B95">
        <w:rPr>
          <w:rStyle w:val="aff0"/>
        </w:rPr>
        <w:t>combobox:</w:t>
      </w:r>
    </w:p>
    <w:p w:rsidR="00423B95" w:rsidRPr="00423B95" w:rsidRDefault="00423B95" w:rsidP="00423B95">
      <w:pPr>
        <w:pStyle w:val="a4"/>
        <w:rPr>
          <w:rStyle w:val="aff0"/>
          <w:rFonts w:cs="Times New Roman"/>
          <w:szCs w:val="28"/>
        </w:rPr>
      </w:pPr>
      <w:r w:rsidRPr="00423B95">
        <w:rPr>
          <w:rStyle w:val="aff0"/>
          <w:lang w:val="uk-UA"/>
        </w:rPr>
        <w:t>Зчитування даних з БД  про плани заходів, та занесення їх до таблиці</w:t>
      </w:r>
      <w:r>
        <w:rPr>
          <w:rStyle w:val="aff0"/>
        </w:rPr>
        <w:t>;</w:t>
      </w:r>
    </w:p>
    <w:p w:rsidR="00423B95" w:rsidRPr="00423B95" w:rsidRDefault="00423B95" w:rsidP="00423B95">
      <w:pPr>
        <w:pStyle w:val="a4"/>
        <w:rPr>
          <w:rStyle w:val="aff0"/>
          <w:rFonts w:cs="Times New Roman"/>
          <w:szCs w:val="28"/>
        </w:rPr>
      </w:pPr>
      <w:r w:rsidRPr="00423B95">
        <w:rPr>
          <w:rStyle w:val="aff0"/>
          <w:lang w:val="uk-UA"/>
        </w:rPr>
        <w:t>Зчитування даних з БД про заходи, та занесення їх до таблиці</w:t>
      </w:r>
      <w:r w:rsidRPr="00423B95">
        <w:rPr>
          <w:rStyle w:val="aff0"/>
        </w:rPr>
        <w:t>;</w:t>
      </w:r>
    </w:p>
    <w:p w:rsidR="00423B95" w:rsidRPr="00423B95" w:rsidRDefault="00423B95" w:rsidP="00423B95">
      <w:pPr>
        <w:pStyle w:val="a4"/>
        <w:rPr>
          <w:rStyle w:val="aff0"/>
          <w:rFonts w:cs="Times New Roman"/>
          <w:szCs w:val="28"/>
        </w:rPr>
      </w:pPr>
      <w:r w:rsidRPr="00423B95">
        <w:rPr>
          <w:rStyle w:val="aff0"/>
          <w:lang w:val="uk-UA"/>
        </w:rPr>
        <w:t>Підготовка таблиці для внесення змін в неї.</w:t>
      </w:r>
    </w:p>
    <w:p w:rsidR="00423B95" w:rsidRPr="00423B95" w:rsidRDefault="00423B95" w:rsidP="00423B95">
      <w:pPr>
        <w:pStyle w:val="30"/>
      </w:pPr>
      <w:bookmarkStart w:id="39" w:name="_Toc533586819"/>
      <w:r w:rsidRPr="00423B95">
        <w:rPr>
          <w:rStyle w:val="33"/>
          <w:rFonts w:eastAsiaTheme="majorEastAsia"/>
          <w:b/>
          <w:bCs/>
          <w:i/>
        </w:rPr>
        <w:t>Створення годинника у реальному часі</w:t>
      </w:r>
      <w:bookmarkEnd w:id="39"/>
    </w:p>
    <w:p w:rsidR="00423B95" w:rsidRDefault="00423B95" w:rsidP="00423B95">
      <w:pPr>
        <w:pStyle w:val="Common"/>
        <w:rPr>
          <w:lang w:val="uk-UA"/>
        </w:rPr>
      </w:pPr>
      <w:r>
        <w:rPr>
          <w:lang w:val="uk-UA"/>
        </w:rPr>
        <w:t>Алгоритм створення годинника у реальному часі допомагає користувачам спостерігати теперішню дату та час, це допоможе користувачу у плануванні часу на теперішній день.</w:t>
      </w:r>
    </w:p>
    <w:p w:rsidR="00423B95" w:rsidRDefault="00423B95" w:rsidP="00423B95">
      <w:pPr>
        <w:pStyle w:val="Common"/>
        <w:rPr>
          <w:lang w:val="uk-UA"/>
        </w:rPr>
      </w:pPr>
    </w:p>
    <w:p w:rsidR="00423B95" w:rsidRDefault="00423B95" w:rsidP="00423B95">
      <w:pPr>
        <w:pStyle w:val="Common"/>
        <w:rPr>
          <w:rStyle w:val="Title3rd0"/>
          <w:lang w:val="uk-UA"/>
        </w:rPr>
      </w:pPr>
    </w:p>
    <w:p w:rsidR="00423B95" w:rsidRPr="00F47631" w:rsidRDefault="00423B95" w:rsidP="00F47631">
      <w:pPr>
        <w:pStyle w:val="30"/>
      </w:pPr>
      <w:bookmarkStart w:id="40" w:name="_Toc533586820"/>
      <w:r w:rsidRPr="001910D5">
        <w:lastRenderedPageBreak/>
        <w:t>Сортування планів заходу за</w:t>
      </w:r>
      <w:r w:rsidR="00F47631" w:rsidRPr="00F47631">
        <w:t xml:space="preserve"> </w:t>
      </w:r>
      <w:r w:rsidRPr="001910D5">
        <w:t>(</w:t>
      </w:r>
      <w:r w:rsidRPr="001910D5">
        <w:rPr>
          <w:lang w:val="en-US"/>
        </w:rPr>
        <w:t>id</w:t>
      </w:r>
      <w:r w:rsidRPr="001910D5">
        <w:t>,</w:t>
      </w:r>
      <w:r w:rsidR="00F47631" w:rsidRPr="00F47631">
        <w:t xml:space="preserve"> </w:t>
      </w:r>
      <w:r w:rsidRPr="001910D5">
        <w:t>часом початку заходів, часом кінця заходу, за алфавітним порядком планів)</w:t>
      </w:r>
      <w:bookmarkEnd w:id="40"/>
    </w:p>
    <w:p w:rsidR="00423B95" w:rsidRDefault="00423B95" w:rsidP="00F47631">
      <w:pPr>
        <w:pStyle w:val="Common"/>
        <w:rPr>
          <w:lang w:val="uk-UA"/>
        </w:rPr>
      </w:pPr>
      <w:r>
        <w:rPr>
          <w:lang w:val="uk-UA"/>
        </w:rPr>
        <w:t xml:space="preserve">Для більш швидкого пошуку формації у таблицях використовується інтегрований у </w:t>
      </w:r>
      <w:r w:rsidRPr="000B046C">
        <w:rPr>
          <w:lang w:val="uk-UA"/>
        </w:rPr>
        <w:t xml:space="preserve">середовищі розробки </w:t>
      </w:r>
      <w:r w:rsidRPr="000B046C">
        <w:rPr>
          <w:lang w:val="en-US"/>
        </w:rPr>
        <w:t>QT</w:t>
      </w:r>
      <w:r w:rsidRPr="000B046C">
        <w:rPr>
          <w:lang w:val="uk-UA"/>
        </w:rPr>
        <w:t xml:space="preserve"> функції для сортування</w:t>
      </w:r>
      <w:r>
        <w:rPr>
          <w:lang w:val="uk-UA"/>
        </w:rPr>
        <w:t xml:space="preserve"> </w:t>
      </w:r>
      <w:r>
        <w:rPr>
          <w:lang w:val="en-US"/>
        </w:rPr>
        <w:t>TableView</w:t>
      </w:r>
      <w:r>
        <w:rPr>
          <w:lang w:val="uk-UA"/>
        </w:rPr>
        <w:t>. У таблицях ми можемо сортувати за часом додавання пла</w:t>
      </w:r>
      <w:r w:rsidR="00F47631">
        <w:rPr>
          <w:lang w:val="uk-UA"/>
        </w:rPr>
        <w:t xml:space="preserve">нів, за назвою,за датою та ін. </w:t>
      </w:r>
    </w:p>
    <w:p w:rsidR="00423B95" w:rsidRPr="00F47631" w:rsidRDefault="00423B95" w:rsidP="00F47631">
      <w:pPr>
        <w:pStyle w:val="30"/>
      </w:pPr>
      <w:bookmarkStart w:id="41" w:name="_Toc533586821"/>
      <w:r w:rsidRPr="001910D5">
        <w:t>Привітання при вдалому підключенні до БД, і музичне повідомлення про помилку при невдалому підключенні</w:t>
      </w:r>
      <w:bookmarkEnd w:id="41"/>
    </w:p>
    <w:p w:rsidR="00423B95" w:rsidRPr="00F47631" w:rsidRDefault="00423B95" w:rsidP="00F47631">
      <w:pPr>
        <w:pStyle w:val="Common"/>
        <w:rPr>
          <w:lang w:val="uk-UA"/>
        </w:rPr>
      </w:pPr>
      <w:r>
        <w:t xml:space="preserve">При </w:t>
      </w:r>
      <w:r>
        <w:rPr>
          <w:lang w:val="uk-UA"/>
        </w:rPr>
        <w:t xml:space="preserve">вдалому підключені до Бази даних відбувається привітання зі словом </w:t>
      </w:r>
      <w:r w:rsidRPr="00D64526">
        <w:t>“</w:t>
      </w:r>
      <w:r>
        <w:rPr>
          <w:lang w:val="en-US"/>
        </w:rPr>
        <w:t>Hello</w:t>
      </w:r>
      <w:r w:rsidRPr="00D64526">
        <w:t>”</w:t>
      </w:r>
      <w:r>
        <w:rPr>
          <w:lang w:val="uk-UA"/>
        </w:rPr>
        <w:t xml:space="preserve">, якщо ж підключення до бази невдале, грає повідомлення про невдале підключення  </w:t>
      </w:r>
      <w:r w:rsidRPr="004E5B12">
        <w:t>“</w:t>
      </w:r>
      <w:r>
        <w:rPr>
          <w:lang w:val="en-US"/>
        </w:rPr>
        <w:t>You</w:t>
      </w:r>
      <w:r w:rsidRPr="004E5B12">
        <w:t xml:space="preserve"> </w:t>
      </w:r>
      <w:r>
        <w:rPr>
          <w:lang w:val="en-US"/>
        </w:rPr>
        <w:t>are</w:t>
      </w:r>
      <w:r w:rsidRPr="004E5B12">
        <w:t xml:space="preserve"> </w:t>
      </w:r>
      <w:r>
        <w:rPr>
          <w:lang w:val="en-US"/>
        </w:rPr>
        <w:t>not</w:t>
      </w:r>
      <w:r w:rsidRPr="004E5B12">
        <w:t xml:space="preserve"> </w:t>
      </w:r>
      <w:r>
        <w:rPr>
          <w:lang w:val="en-US"/>
        </w:rPr>
        <w:t>connected</w:t>
      </w:r>
      <w:r w:rsidRPr="004E5B12">
        <w:t xml:space="preserve"> </w:t>
      </w:r>
      <w:r>
        <w:rPr>
          <w:lang w:val="en-US"/>
        </w:rPr>
        <w:t>to</w:t>
      </w:r>
      <w:r w:rsidRPr="004E5B12">
        <w:t xml:space="preserve"> </w:t>
      </w:r>
      <w:r>
        <w:rPr>
          <w:lang w:val="en-US"/>
        </w:rPr>
        <w:t>the</w:t>
      </w:r>
      <w:r w:rsidRPr="004E5B12">
        <w:t xml:space="preserve"> </w:t>
      </w:r>
      <w:r>
        <w:rPr>
          <w:lang w:val="en-US"/>
        </w:rPr>
        <w:t>database</w:t>
      </w:r>
      <w:r w:rsidRPr="004E5B12">
        <w:t>”</w:t>
      </w:r>
      <w:r>
        <w:rPr>
          <w:lang w:val="uk-UA"/>
        </w:rPr>
        <w:t>.</w:t>
      </w:r>
    </w:p>
    <w:p w:rsidR="00423B95" w:rsidRPr="004E5B12" w:rsidRDefault="00423B95" w:rsidP="00F47631">
      <w:pPr>
        <w:pStyle w:val="30"/>
      </w:pPr>
      <w:bookmarkStart w:id="42" w:name="_Toc533586822"/>
      <w:r w:rsidRPr="001910D5">
        <w:t xml:space="preserve">Зчитування даних з БД, та занесення їх до </w:t>
      </w:r>
      <w:r w:rsidRPr="001910D5">
        <w:rPr>
          <w:lang w:val="en-US"/>
        </w:rPr>
        <w:t>combobox</w:t>
      </w:r>
      <w:bookmarkEnd w:id="42"/>
    </w:p>
    <w:p w:rsidR="00423B95" w:rsidRDefault="00423B95" w:rsidP="00F47631">
      <w:pPr>
        <w:pStyle w:val="Common"/>
        <w:rPr>
          <w:lang w:val="uk-UA"/>
        </w:rPr>
      </w:pPr>
      <w:r>
        <w:rPr>
          <w:lang w:val="uk-UA"/>
        </w:rPr>
        <w:t>А</w:t>
      </w:r>
      <w:r w:rsidR="00F47631">
        <w:rPr>
          <w:lang w:val="uk-UA"/>
        </w:rPr>
        <w:t>лгоритм, який заносить дан</w:t>
      </w:r>
      <w:r>
        <w:rPr>
          <w:lang w:val="uk-UA"/>
        </w:rPr>
        <w:t xml:space="preserve">і за Бази даних до </w:t>
      </w:r>
      <w:r w:rsidRPr="00B96787">
        <w:rPr>
          <w:lang w:val="en-US"/>
        </w:rPr>
        <w:t>combobox</w:t>
      </w:r>
      <w:r w:rsidR="00F47631">
        <w:rPr>
          <w:lang w:val="uk-UA"/>
        </w:rPr>
        <w:t>.</w:t>
      </w:r>
    </w:p>
    <w:p w:rsidR="00423B95" w:rsidRPr="001910D5" w:rsidRDefault="00423B95" w:rsidP="00F47631">
      <w:pPr>
        <w:pStyle w:val="30"/>
      </w:pPr>
      <w:bookmarkStart w:id="43" w:name="_Toc533586823"/>
      <w:r w:rsidRPr="001910D5">
        <w:t>Зчитування даних з БД  про плани заходів, та занесення їх до таблиці</w:t>
      </w:r>
      <w:bookmarkEnd w:id="43"/>
    </w:p>
    <w:p w:rsidR="00423B95" w:rsidRPr="00040735" w:rsidRDefault="00423B95" w:rsidP="00F47631">
      <w:pPr>
        <w:pStyle w:val="ab"/>
        <w:rPr>
          <w:lang w:val="ru-RU"/>
        </w:rPr>
      </w:pPr>
      <w:r w:rsidRPr="00A57512">
        <w:rPr>
          <w:lang w:val="uk-UA"/>
        </w:rPr>
        <w:t>Зчитування даних з БД</w:t>
      </w:r>
      <w:r w:rsidRPr="00A57512">
        <w:rPr>
          <w:lang w:val="ru-RU"/>
        </w:rPr>
        <w:t xml:space="preserve"> </w:t>
      </w:r>
      <w:r w:rsidRPr="00A57512">
        <w:rPr>
          <w:lang w:val="uk-UA"/>
        </w:rPr>
        <w:t xml:space="preserve"> про плани заходів, та занесення їх до таблиці</w:t>
      </w:r>
      <w:r w:rsidRPr="00A57512">
        <w:rPr>
          <w:lang w:val="ru-RU"/>
        </w:rPr>
        <w:t>.</w:t>
      </w:r>
    </w:p>
    <w:p w:rsidR="00423B95" w:rsidRPr="00A57512" w:rsidRDefault="00423B95" w:rsidP="00F47631">
      <w:pPr>
        <w:pStyle w:val="30"/>
      </w:pPr>
      <w:bookmarkStart w:id="44" w:name="_Toc533586824"/>
      <w:r w:rsidRPr="00A57512">
        <w:lastRenderedPageBreak/>
        <w:t>Зчитування даних з БД про заходи, та занесення їх до таблиці</w:t>
      </w:r>
      <w:bookmarkEnd w:id="44"/>
    </w:p>
    <w:p w:rsidR="00423B95" w:rsidRDefault="00423B95" w:rsidP="00F47631">
      <w:pPr>
        <w:pStyle w:val="ab"/>
        <w:rPr>
          <w:lang w:val="ru-RU"/>
        </w:rPr>
      </w:pPr>
      <w:r w:rsidRPr="00A57512">
        <w:rPr>
          <w:lang w:val="uk-UA"/>
        </w:rPr>
        <w:t>Зчитування даних з БД</w:t>
      </w:r>
      <w:r w:rsidRPr="00A57512">
        <w:rPr>
          <w:lang w:val="ru-RU"/>
        </w:rPr>
        <w:t xml:space="preserve"> </w:t>
      </w:r>
      <w:r w:rsidRPr="00A57512">
        <w:rPr>
          <w:lang w:val="uk-UA"/>
        </w:rPr>
        <w:t xml:space="preserve"> про </w:t>
      </w:r>
      <w:r>
        <w:rPr>
          <w:lang w:val="uk-UA"/>
        </w:rPr>
        <w:t>заходи</w:t>
      </w:r>
      <w:r w:rsidRPr="00A57512">
        <w:rPr>
          <w:lang w:val="uk-UA"/>
        </w:rPr>
        <w:t>, та занесення їх до таблиці</w:t>
      </w:r>
      <w:r w:rsidRPr="00A57512">
        <w:rPr>
          <w:lang w:val="ru-RU"/>
        </w:rPr>
        <w:t>.</w:t>
      </w:r>
    </w:p>
    <w:p w:rsidR="00423B95" w:rsidRDefault="00423B95" w:rsidP="00F47631">
      <w:pPr>
        <w:pStyle w:val="30"/>
      </w:pPr>
      <w:bookmarkStart w:id="45" w:name="_Toc533586825"/>
      <w:r w:rsidRPr="00A57512">
        <w:t>Підготовка таблиці для внесення змін в неї</w:t>
      </w:r>
      <w:bookmarkEnd w:id="45"/>
    </w:p>
    <w:p w:rsidR="00423B95" w:rsidRDefault="00423B95" w:rsidP="00F47631">
      <w:pPr>
        <w:pStyle w:val="ab"/>
        <w:rPr>
          <w:lang w:val="uk-UA"/>
        </w:rPr>
      </w:pPr>
      <w:r>
        <w:rPr>
          <w:lang w:val="uk-UA"/>
        </w:rPr>
        <w:t>Алгоритм, який змінює данні в таблиці та заносить їх до змінної, для відправки даних до бази.</w:t>
      </w:r>
    </w:p>
    <w:p w:rsidR="00D02337" w:rsidRDefault="00D02337" w:rsidP="00F47631">
      <w:pPr>
        <w:pStyle w:val="ab"/>
        <w:rPr>
          <w:lang w:val="uk-UA"/>
        </w:rPr>
      </w:pPr>
    </w:p>
    <w:p w:rsidR="00D02337" w:rsidRDefault="00D02337" w:rsidP="00F47631">
      <w:pPr>
        <w:pStyle w:val="ab"/>
        <w:rPr>
          <w:lang w:val="uk-UA"/>
        </w:rPr>
      </w:pPr>
    </w:p>
    <w:p w:rsidR="00D02337" w:rsidRDefault="00D02337" w:rsidP="00F47631">
      <w:pPr>
        <w:pStyle w:val="ab"/>
        <w:rPr>
          <w:lang w:val="uk-UA"/>
        </w:rPr>
      </w:pPr>
    </w:p>
    <w:p w:rsidR="00D02337" w:rsidRDefault="00D02337" w:rsidP="00F47631">
      <w:pPr>
        <w:pStyle w:val="ab"/>
        <w:rPr>
          <w:lang w:val="uk-UA"/>
        </w:rPr>
      </w:pPr>
    </w:p>
    <w:p w:rsidR="00D02337" w:rsidRDefault="00D02337" w:rsidP="00F47631">
      <w:pPr>
        <w:pStyle w:val="ab"/>
        <w:rPr>
          <w:lang w:val="uk-UA"/>
        </w:rPr>
      </w:pPr>
    </w:p>
    <w:p w:rsidR="00D02337" w:rsidRDefault="00D02337" w:rsidP="00F47631">
      <w:pPr>
        <w:pStyle w:val="ab"/>
        <w:rPr>
          <w:lang w:val="uk-UA"/>
        </w:rPr>
      </w:pPr>
    </w:p>
    <w:p w:rsidR="00D02337" w:rsidRDefault="00D02337" w:rsidP="00F47631">
      <w:pPr>
        <w:pStyle w:val="ab"/>
        <w:rPr>
          <w:lang w:val="uk-UA"/>
        </w:rPr>
      </w:pPr>
    </w:p>
    <w:p w:rsidR="00D02337" w:rsidRDefault="00D02337" w:rsidP="00F47631">
      <w:pPr>
        <w:pStyle w:val="ab"/>
        <w:rPr>
          <w:lang w:val="uk-UA"/>
        </w:rPr>
      </w:pPr>
    </w:p>
    <w:p w:rsidR="00D02337" w:rsidRDefault="00D02337" w:rsidP="00F47631">
      <w:pPr>
        <w:pStyle w:val="ab"/>
        <w:rPr>
          <w:lang w:val="uk-UA"/>
        </w:rPr>
      </w:pPr>
    </w:p>
    <w:p w:rsidR="00D02337" w:rsidRDefault="00D02337" w:rsidP="00F47631">
      <w:pPr>
        <w:pStyle w:val="ab"/>
        <w:rPr>
          <w:lang w:val="uk-UA"/>
        </w:rPr>
      </w:pPr>
    </w:p>
    <w:p w:rsidR="00D02337" w:rsidRDefault="00D02337" w:rsidP="00F47631">
      <w:pPr>
        <w:pStyle w:val="ab"/>
        <w:rPr>
          <w:lang w:val="uk-UA"/>
        </w:rPr>
      </w:pPr>
    </w:p>
    <w:p w:rsidR="00D02337" w:rsidRDefault="00D02337" w:rsidP="00F47631">
      <w:pPr>
        <w:pStyle w:val="ab"/>
        <w:rPr>
          <w:lang w:val="uk-UA"/>
        </w:rPr>
      </w:pPr>
    </w:p>
    <w:p w:rsidR="00D02337" w:rsidRDefault="00D02337" w:rsidP="00F47631">
      <w:pPr>
        <w:pStyle w:val="ab"/>
        <w:rPr>
          <w:lang w:val="uk-UA"/>
        </w:rPr>
      </w:pPr>
    </w:p>
    <w:p w:rsidR="00D02337" w:rsidRDefault="00D02337" w:rsidP="00F47631">
      <w:pPr>
        <w:pStyle w:val="ab"/>
        <w:rPr>
          <w:lang w:val="uk-UA"/>
        </w:rPr>
      </w:pPr>
    </w:p>
    <w:p w:rsidR="00D02337" w:rsidRPr="00F47631" w:rsidRDefault="00D02337" w:rsidP="00F47631">
      <w:pPr>
        <w:pStyle w:val="ab"/>
        <w:rPr>
          <w:lang w:val="uk-UA"/>
        </w:rPr>
      </w:pPr>
    </w:p>
    <w:p w:rsidR="00DC6833" w:rsidRDefault="00777D5B" w:rsidP="00DC6833">
      <w:pPr>
        <w:pStyle w:val="20"/>
        <w:rPr>
          <w:lang w:val="uk-UA"/>
        </w:rPr>
      </w:pPr>
      <w:bookmarkStart w:id="46" w:name="_Toc533586826"/>
      <w:r>
        <w:rPr>
          <w:lang w:val="uk-UA"/>
        </w:rPr>
        <w:lastRenderedPageBreak/>
        <w:t>Ієрархія розроблених класів</w:t>
      </w:r>
      <w:bookmarkEnd w:id="46"/>
    </w:p>
    <w:p w:rsidR="00AD6A75" w:rsidRPr="00AD6A75" w:rsidRDefault="00AD6A75" w:rsidP="00AD6A75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В ході роботи над програмою курсового проекту було розроблено класи: </w:t>
      </w:r>
      <w:r>
        <w:rPr>
          <w:rFonts w:ascii="Times New Roman" w:hAnsi="Times New Roman" w:cs="Times New Roman"/>
          <w:color w:val="000000"/>
          <w:sz w:val="28"/>
          <w:szCs w:val="28"/>
        </w:rPr>
        <w:t>AboutWindow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AddPlans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AddWindow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ChangePlans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ChangeWindow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>,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color w:val="000000"/>
          <w:sz w:val="28"/>
          <w:szCs w:val="28"/>
        </w:rPr>
        <w:t>ConnectionDB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DeletePlan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DeleteWindow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JSONDB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MainWindow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>Messages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ShowWindow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>Sounds</w:t>
      </w:r>
      <w:r w:rsidRPr="00AD6A75">
        <w:rPr>
          <w:rFonts w:ascii="Times New Roman" w:hAnsi="Times New Roman" w:cs="Times New Roman"/>
          <w:color w:val="000000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>UserTime</w:t>
      </w:r>
    </w:p>
    <w:p w:rsidR="00AD6A75" w:rsidRPr="00FF6B40" w:rsidRDefault="00AD6A75" w:rsidP="00AD6A75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Клас </w:t>
      </w:r>
      <w:r>
        <w:rPr>
          <w:rFonts w:ascii="Times New Roman" w:hAnsi="Times New Roman" w:cs="Times New Roman"/>
          <w:color w:val="000000"/>
          <w:sz w:val="28"/>
          <w:szCs w:val="28"/>
        </w:rPr>
        <w:t>MainWindow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містить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інформацію про 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>автор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ів програми 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>«</w:t>
      </w:r>
      <w:r>
        <w:rPr>
          <w:rFonts w:ascii="Times New Roman" w:hAnsi="Times New Roman" w:cs="Times New Roman"/>
          <w:color w:val="000000"/>
          <w:sz w:val="28"/>
          <w:szCs w:val="28"/>
        </w:rPr>
        <w:t>TimeTask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».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Дані та методи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класу наведені в табл. 3.1</w:t>
      </w:r>
    </w:p>
    <w:p w:rsidR="00AD6A75" w:rsidRPr="00FF6B40" w:rsidRDefault="00AD6A75" w:rsidP="00AD6A75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Таблиця 3.1 – Дані та методи класу </w:t>
      </w:r>
      <w:r>
        <w:rPr>
          <w:rFonts w:ascii="Times New Roman" w:hAnsi="Times New Roman" w:cs="Times New Roman"/>
          <w:color w:val="000000"/>
          <w:sz w:val="28"/>
          <w:szCs w:val="28"/>
        </w:rPr>
        <w:t>MainWindow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D6A75" w:rsidTr="00D02337">
        <w:tc>
          <w:tcPr>
            <w:tcW w:w="4785" w:type="dxa"/>
          </w:tcPr>
          <w:p w:rsidR="00AD6A75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Поля та методи класу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Опис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Pr="0005706A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</w:pPr>
            <w:r w:rsidRPr="0005706A"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  <w:t>public:</w:t>
            </w:r>
          </w:p>
        </w:tc>
      </w:tr>
      <w:tr w:rsidR="00AD6A75" w:rsidTr="00D02337">
        <w:tc>
          <w:tcPr>
            <w:tcW w:w="4785" w:type="dxa"/>
          </w:tcPr>
          <w:p w:rsidR="00AD6A75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C81691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explicit MainWindow(QWidget *parent = 0)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5706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Конструктор</w:t>
            </w:r>
          </w:p>
        </w:tc>
      </w:tr>
      <w:tr w:rsidR="00AD6A75" w:rsidTr="00D02337">
        <w:tc>
          <w:tcPr>
            <w:tcW w:w="4785" w:type="dxa"/>
          </w:tcPr>
          <w:p w:rsidR="00AD6A75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5706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~MainWindow()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5706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Деструктор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Pr="0005706A" w:rsidRDefault="00AD6A75" w:rsidP="00867FDC">
            <w:pPr>
              <w:tabs>
                <w:tab w:val="left" w:pos="2992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</w:pPr>
            <w:r w:rsidRPr="0005706A"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  <w:t>private slots:</w:t>
            </w:r>
          </w:p>
        </w:tc>
      </w:tr>
      <w:tr w:rsidR="00AD6A75" w:rsidTr="00D02337">
        <w:tc>
          <w:tcPr>
            <w:tcW w:w="4785" w:type="dxa"/>
          </w:tcPr>
          <w:p w:rsidR="00AD6A75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5706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void on_pushButton_clicked()</w:t>
            </w:r>
          </w:p>
        </w:tc>
        <w:tc>
          <w:tcPr>
            <w:tcW w:w="4786" w:type="dxa"/>
          </w:tcPr>
          <w:p w:rsidR="00AD6A75" w:rsidRPr="00FA6C9A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Відкриття вікна «Показати заходи»</w:t>
            </w:r>
          </w:p>
        </w:tc>
      </w:tr>
      <w:tr w:rsidR="00AD6A75" w:rsidTr="00D02337">
        <w:tc>
          <w:tcPr>
            <w:tcW w:w="4785" w:type="dxa"/>
          </w:tcPr>
          <w:p w:rsidR="00AD6A75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5706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void on_pushButton_2_clicked()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Відкриття вікна «Додати захід»</w:t>
            </w:r>
          </w:p>
        </w:tc>
      </w:tr>
      <w:tr w:rsidR="00AD6A75" w:rsidTr="00D02337">
        <w:tc>
          <w:tcPr>
            <w:tcW w:w="4785" w:type="dxa"/>
          </w:tcPr>
          <w:p w:rsidR="00AD6A75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5706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void on_pushButton_3_clicked()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Відкриття вікна «Видалити захід»</w:t>
            </w:r>
          </w:p>
        </w:tc>
      </w:tr>
      <w:tr w:rsidR="00AD6A75" w:rsidRPr="001F6FA3" w:rsidTr="00D02337">
        <w:tc>
          <w:tcPr>
            <w:tcW w:w="4785" w:type="dxa"/>
          </w:tcPr>
          <w:p w:rsidR="00AD6A75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5706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void on_pushButton_4_clicked()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Відкриття вікна «Редагувати плани заходів»</w:t>
            </w:r>
          </w:p>
        </w:tc>
      </w:tr>
      <w:tr w:rsidR="00AD6A75" w:rsidRPr="001F6FA3" w:rsidTr="00D02337">
        <w:tc>
          <w:tcPr>
            <w:tcW w:w="4785" w:type="dxa"/>
          </w:tcPr>
          <w:p w:rsidR="00AD6A75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5706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void on_action_7_triggered()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Розгортає розділ «?» у верхній панелі меню</w:t>
            </w:r>
          </w:p>
        </w:tc>
      </w:tr>
      <w:tr w:rsidR="00AD6A75" w:rsidRPr="001F6FA3" w:rsidTr="00D02337">
        <w:tc>
          <w:tcPr>
            <w:tcW w:w="4785" w:type="dxa"/>
          </w:tcPr>
          <w:p w:rsidR="00AD6A75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5706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void on_pushButton_5_clicked()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Відкриття вікна «Додати плани заходів»</w:t>
            </w:r>
          </w:p>
        </w:tc>
      </w:tr>
    </w:tbl>
    <w:p w:rsidR="00AD6A75" w:rsidRPr="00FF6B40" w:rsidRDefault="00AD6A75" w:rsidP="00AD6A75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fa"/>
        <w:tblpPr w:leftFromText="180" w:rightFromText="180" w:vertAnchor="page" w:horzAnchor="margin" w:tblpY="1815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D6A75" w:rsidRPr="001F6FA3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29D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void on_pushButton_6_clicked()</w:t>
            </w:r>
            <w:r w:rsidRPr="00CF29DA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4786" w:type="dxa"/>
          </w:tcPr>
          <w:p w:rsidR="00AD6A75" w:rsidRPr="00FF6B40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Відкриття вікна </w:t>
            </w:r>
            <w:r w:rsidRPr="00FF6B4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«Видалити плани заходів»</w:t>
            </w:r>
          </w:p>
        </w:tc>
      </w:tr>
      <w:tr w:rsidR="00AD6A75" w:rsidRPr="00CF29DA" w:rsidTr="00867FDC">
        <w:tc>
          <w:tcPr>
            <w:tcW w:w="4785" w:type="dxa"/>
          </w:tcPr>
          <w:p w:rsidR="00AD6A75" w:rsidRPr="00CF29DA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29DA">
              <w:rPr>
                <w:rFonts w:ascii="Times New Roman" w:hAnsi="Times New Roman" w:cs="Times New Roman"/>
                <w:sz w:val="28"/>
                <w:szCs w:val="28"/>
              </w:rPr>
              <w:t>void on_pushButton_7_clicked()</w:t>
            </w:r>
          </w:p>
        </w:tc>
        <w:tc>
          <w:tcPr>
            <w:tcW w:w="4786" w:type="dxa"/>
          </w:tcPr>
          <w:p w:rsidR="00AD6A75" w:rsidRPr="00CF29DA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Відкриття вікна </w:t>
            </w:r>
            <w:r w:rsidRPr="00CF29DA">
              <w:rPr>
                <w:rFonts w:ascii="Times New Roman" w:hAnsi="Times New Roman" w:cs="Times New Roman"/>
                <w:sz w:val="28"/>
                <w:szCs w:val="28"/>
              </w:rPr>
              <w:t>«Редагування заходів»</w:t>
            </w:r>
          </w:p>
        </w:tc>
      </w:tr>
      <w:tr w:rsidR="00AD6A75" w:rsidRPr="00CF29DA" w:rsidTr="00867FDC">
        <w:tc>
          <w:tcPr>
            <w:tcW w:w="4785" w:type="dxa"/>
          </w:tcPr>
          <w:p w:rsidR="00AD6A75" w:rsidRPr="00CF29DA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29DA">
              <w:rPr>
                <w:rFonts w:ascii="Times New Roman" w:hAnsi="Times New Roman" w:cs="Times New Roman"/>
                <w:sz w:val="28"/>
                <w:szCs w:val="28"/>
              </w:rPr>
              <w:t>void timeManager()</w:t>
            </w:r>
          </w:p>
        </w:tc>
        <w:tc>
          <w:tcPr>
            <w:tcW w:w="4786" w:type="dxa"/>
          </w:tcPr>
          <w:p w:rsidR="00AD6A75" w:rsidRPr="00CF29DA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29DA">
              <w:rPr>
                <w:rFonts w:ascii="Times New Roman" w:hAnsi="Times New Roman" w:cs="Times New Roman"/>
                <w:sz w:val="28"/>
                <w:szCs w:val="28"/>
              </w:rPr>
              <w:t>Показує реальний час</w:t>
            </w:r>
          </w:p>
        </w:tc>
      </w:tr>
      <w:tr w:rsidR="00AD6A75" w:rsidRPr="00CF29DA" w:rsidTr="00867FDC">
        <w:tc>
          <w:tcPr>
            <w:tcW w:w="9571" w:type="dxa"/>
            <w:gridSpan w:val="2"/>
          </w:tcPr>
          <w:p w:rsidR="00AD6A75" w:rsidRPr="00CF29DA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</w:pPr>
            <w:r w:rsidRPr="00CF29DA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private:</w:t>
            </w:r>
          </w:p>
        </w:tc>
      </w:tr>
      <w:tr w:rsidR="00AD6A75" w:rsidRPr="00CF29DA" w:rsidTr="00867FDC">
        <w:tc>
          <w:tcPr>
            <w:tcW w:w="4785" w:type="dxa"/>
          </w:tcPr>
          <w:p w:rsidR="00AD6A75" w:rsidRPr="00CF29DA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29DA">
              <w:rPr>
                <w:rFonts w:ascii="Times New Roman" w:hAnsi="Times New Roman" w:cs="Times New Roman"/>
                <w:sz w:val="28"/>
                <w:szCs w:val="28"/>
              </w:rPr>
              <w:t>Ui::MainWindow *ui</w:t>
            </w:r>
          </w:p>
        </w:tc>
        <w:tc>
          <w:tcPr>
            <w:tcW w:w="4786" w:type="dxa"/>
          </w:tcPr>
          <w:p w:rsidR="00AD6A75" w:rsidRPr="00CF29DA" w:rsidRDefault="00AD6A75" w:rsidP="00867FD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29DA">
              <w:rPr>
                <w:rFonts w:ascii="Times New Roman" w:hAnsi="Times New Roman" w:cs="Times New Roman"/>
                <w:sz w:val="28"/>
                <w:szCs w:val="28"/>
              </w:rPr>
              <w:t>покажчик на форму "MainWindow"</w:t>
            </w:r>
          </w:p>
        </w:tc>
      </w:tr>
      <w:tr w:rsidR="00AD6A75" w:rsidRPr="001F6FA3" w:rsidTr="00867FDC">
        <w:trPr>
          <w:trHeight w:val="538"/>
        </w:trPr>
        <w:tc>
          <w:tcPr>
            <w:tcW w:w="4785" w:type="dxa"/>
          </w:tcPr>
          <w:p w:rsidR="00AD6A75" w:rsidRPr="00CF29DA" w:rsidRDefault="00AD6A75" w:rsidP="00867FD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F29DA">
              <w:rPr>
                <w:rFonts w:ascii="Times New Roman" w:hAnsi="Times New Roman" w:cs="Times New Roman"/>
                <w:sz w:val="28"/>
                <w:szCs w:val="28"/>
              </w:rPr>
              <w:t>QSqlDatabase db</w:t>
            </w:r>
            <w:r w:rsidRPr="00CF29DA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4786" w:type="dxa"/>
          </w:tcPr>
          <w:p w:rsidR="00AD6A75" w:rsidRPr="00FF6B40" w:rsidRDefault="00AD6A75" w:rsidP="00867FD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F6B4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змінна для підключення до бази даних</w:t>
            </w:r>
          </w:p>
        </w:tc>
      </w:tr>
    </w:tbl>
    <w:p w:rsidR="00AD6A75" w:rsidRPr="00CF29DA" w:rsidRDefault="00AD6A75" w:rsidP="00AD6A75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Продовження таблиці 3.1</w:t>
      </w:r>
    </w:p>
    <w:p w:rsidR="00AD6A75" w:rsidRPr="00FF6B40" w:rsidRDefault="00AD6A75" w:rsidP="00AD6A75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AD6A75" w:rsidRDefault="00AD6A75" w:rsidP="00AD6A75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Клас </w:t>
      </w:r>
      <w:r>
        <w:rPr>
          <w:rFonts w:ascii="Times New Roman" w:hAnsi="Times New Roman" w:cs="Times New Roman"/>
          <w:color w:val="000000"/>
          <w:sz w:val="28"/>
          <w:szCs w:val="28"/>
        </w:rPr>
        <w:t>AboutWindow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містить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інформацію про 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>автор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ів програми 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>«</w:t>
      </w:r>
      <w:r>
        <w:rPr>
          <w:rFonts w:ascii="Times New Roman" w:hAnsi="Times New Roman" w:cs="Times New Roman"/>
          <w:color w:val="000000"/>
          <w:sz w:val="28"/>
          <w:szCs w:val="28"/>
        </w:rPr>
        <w:t>TimeTask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».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Дані та методи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класу наведені в табл.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3.2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>.</w:t>
      </w:r>
    </w:p>
    <w:tbl>
      <w:tblPr>
        <w:tblStyle w:val="afa"/>
        <w:tblpPr w:leftFromText="180" w:rightFromText="180" w:vertAnchor="text" w:horzAnchor="margin" w:tblpY="626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D6A75" w:rsidTr="00867FDC">
        <w:tc>
          <w:tcPr>
            <w:tcW w:w="4785" w:type="dxa"/>
          </w:tcPr>
          <w:p w:rsidR="00AD6A75" w:rsidRDefault="00AD6A75" w:rsidP="00867FD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Поля та методи класу</w:t>
            </w:r>
          </w:p>
        </w:tc>
        <w:tc>
          <w:tcPr>
            <w:tcW w:w="4786" w:type="dxa"/>
          </w:tcPr>
          <w:p w:rsidR="00AD6A75" w:rsidRDefault="00AD6A75" w:rsidP="00867FD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Опис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Pr="00F17616" w:rsidRDefault="00AD6A75" w:rsidP="00867FDC">
            <w:pPr>
              <w:jc w:val="center"/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</w:pPr>
            <w:r w:rsidRPr="00F17616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p</w:t>
            </w:r>
            <w:r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ublic</w:t>
            </w:r>
            <w:r w:rsidRPr="00F17616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: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F17616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explicit AboutWindow(QWidget *parent = 0)</w:t>
            </w:r>
          </w:p>
        </w:tc>
        <w:tc>
          <w:tcPr>
            <w:tcW w:w="4786" w:type="dxa"/>
          </w:tcPr>
          <w:p w:rsidR="00AD6A75" w:rsidRDefault="00AD6A75" w:rsidP="00867FD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F17616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Конструктор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F17616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~AboutWindow()</w:t>
            </w:r>
          </w:p>
        </w:tc>
        <w:tc>
          <w:tcPr>
            <w:tcW w:w="4786" w:type="dxa"/>
          </w:tcPr>
          <w:p w:rsidR="00AD6A75" w:rsidRDefault="00AD6A75" w:rsidP="00867FD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F17616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Деструктор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Pr="00F17616" w:rsidRDefault="00AD6A75" w:rsidP="00867FDC">
            <w:pPr>
              <w:jc w:val="center"/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</w:pPr>
            <w:r w:rsidRPr="00F17616"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  <w:t>private slots:</w:t>
            </w:r>
          </w:p>
        </w:tc>
      </w:tr>
      <w:tr w:rsidR="00AD6A75" w:rsidTr="00867FDC">
        <w:tc>
          <w:tcPr>
            <w:tcW w:w="4785" w:type="dxa"/>
          </w:tcPr>
          <w:p w:rsidR="00AD6A75" w:rsidRPr="00F17616" w:rsidRDefault="00AD6A75" w:rsidP="00867FD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17616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void on_pushButton_clicked()</w:t>
            </w:r>
          </w:p>
        </w:tc>
        <w:tc>
          <w:tcPr>
            <w:tcW w:w="4786" w:type="dxa"/>
          </w:tcPr>
          <w:p w:rsidR="00AD6A75" w:rsidRPr="00337E92" w:rsidRDefault="00AD6A75" w:rsidP="00867FD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Закриває вікно </w:t>
            </w:r>
            <w:r w:rsidRPr="00337E92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"О программе"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Pr="00337E92" w:rsidRDefault="00AD6A75" w:rsidP="00867FDC">
            <w:pPr>
              <w:jc w:val="center"/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</w:pPr>
            <w:r w:rsidRPr="00337E92"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  <w:t>private: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37E92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Ui::AboutWindow *ui</w:t>
            </w:r>
          </w:p>
        </w:tc>
        <w:tc>
          <w:tcPr>
            <w:tcW w:w="4786" w:type="dxa"/>
          </w:tcPr>
          <w:p w:rsidR="00AD6A75" w:rsidRDefault="00AD6A75" w:rsidP="00867FD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37E92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покажчик на форму "AboutWindow"</w:t>
            </w:r>
          </w:p>
        </w:tc>
      </w:tr>
    </w:tbl>
    <w:p w:rsidR="00AD6A75" w:rsidRPr="00337E92" w:rsidRDefault="00AD6A75" w:rsidP="00AD6A75">
      <w:pPr>
        <w:tabs>
          <w:tab w:val="left" w:pos="709"/>
          <w:tab w:val="left" w:pos="851"/>
        </w:tabs>
        <w:ind w:firstLine="709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Таблиця 3.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– Дані та методи класу </w:t>
      </w:r>
      <w:r>
        <w:rPr>
          <w:rFonts w:ascii="Times New Roman" w:hAnsi="Times New Roman" w:cs="Times New Roman"/>
          <w:color w:val="000000"/>
          <w:sz w:val="28"/>
          <w:szCs w:val="28"/>
        </w:rPr>
        <w:t>AboutWindow</w:t>
      </w:r>
    </w:p>
    <w:p w:rsidR="00AD6A75" w:rsidRDefault="00AD6A75" w:rsidP="00AD6A75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AD6A75" w:rsidRPr="00FF6B40" w:rsidRDefault="00AD6A75" w:rsidP="00AD6A75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69712D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Клас </w:t>
      </w:r>
      <w:r w:rsidRPr="0069712D">
        <w:rPr>
          <w:rFonts w:ascii="Times New Roman" w:hAnsi="Times New Roman" w:cs="Times New Roman"/>
          <w:color w:val="000000"/>
          <w:sz w:val="28"/>
          <w:szCs w:val="28"/>
        </w:rPr>
        <w:t>AddWindow</w:t>
      </w:r>
      <w:r w:rsidRPr="0069712D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р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еалізує додавання нових заходів</w:t>
      </w:r>
      <w:r w:rsidRPr="0069712D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програми «</w:t>
      </w:r>
      <w:r w:rsidRPr="0069712D">
        <w:rPr>
          <w:rFonts w:ascii="Times New Roman" w:hAnsi="Times New Roman" w:cs="Times New Roman"/>
          <w:color w:val="000000"/>
          <w:sz w:val="28"/>
          <w:szCs w:val="28"/>
        </w:rPr>
        <w:t>TimeTask</w:t>
      </w:r>
      <w:r w:rsidRPr="0069712D">
        <w:rPr>
          <w:rFonts w:ascii="Times New Roman" w:hAnsi="Times New Roman" w:cs="Times New Roman"/>
          <w:color w:val="000000"/>
          <w:sz w:val="28"/>
          <w:szCs w:val="28"/>
          <w:lang w:val="uk-UA"/>
        </w:rPr>
        <w:t>». Дані та методи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класу наведені в табл. 3.</w:t>
      </w:r>
      <w:r w:rsidRPr="0069712D">
        <w:rPr>
          <w:rFonts w:ascii="Times New Roman" w:hAnsi="Times New Roman" w:cs="Times New Roman"/>
          <w:color w:val="000000"/>
          <w:sz w:val="28"/>
          <w:szCs w:val="28"/>
          <w:lang w:val="uk-UA"/>
        </w:rPr>
        <w:t>3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AD6A75" w:rsidRDefault="00AD6A75" w:rsidP="00AD6A75">
      <w:pPr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AD6A75" w:rsidRDefault="00AD6A75" w:rsidP="00AD6A75">
      <w:pPr>
        <w:tabs>
          <w:tab w:val="left" w:pos="709"/>
          <w:tab w:val="left" w:pos="851"/>
        </w:tabs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ab/>
      </w:r>
    </w:p>
    <w:p w:rsidR="00AD6A75" w:rsidRDefault="00AD6A75" w:rsidP="00AD6A75">
      <w:pPr>
        <w:tabs>
          <w:tab w:val="left" w:pos="709"/>
          <w:tab w:val="left" w:pos="851"/>
        </w:tabs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AD6A75" w:rsidRPr="00FF6B40" w:rsidRDefault="00AD6A75" w:rsidP="00AD6A75">
      <w:pPr>
        <w:tabs>
          <w:tab w:val="left" w:pos="709"/>
          <w:tab w:val="left" w:pos="851"/>
        </w:tabs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F22865" w:rsidRDefault="00F22865" w:rsidP="00AD6A75">
      <w:pPr>
        <w:tabs>
          <w:tab w:val="left" w:pos="709"/>
          <w:tab w:val="left" w:pos="851"/>
        </w:tabs>
        <w:ind w:left="851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AD6A75" w:rsidRPr="00337E92" w:rsidRDefault="00AD6A75" w:rsidP="00AD6A75">
      <w:pPr>
        <w:tabs>
          <w:tab w:val="left" w:pos="709"/>
          <w:tab w:val="left" w:pos="851"/>
        </w:tabs>
        <w:ind w:left="851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lastRenderedPageBreak/>
        <w:t xml:space="preserve">Таблиця 3.3 – Дані та методи класу </w:t>
      </w:r>
      <w:r w:rsidRPr="00CF29DA">
        <w:rPr>
          <w:rFonts w:ascii="Times New Roman" w:hAnsi="Times New Roman" w:cs="Times New Roman"/>
          <w:bCs/>
          <w:color w:val="000000"/>
          <w:sz w:val="28"/>
          <w:szCs w:val="28"/>
        </w:rPr>
        <w:t>AddWindow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Поля та методи класу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Опис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F17616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p</w:t>
            </w:r>
            <w:r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ublic</w:t>
            </w:r>
            <w:r w:rsidRPr="00F17616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: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9712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explicit AddWindow(QWidget *parent = 0)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9712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Конструктор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9712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~AddWindow()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9712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Деструктор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F17616"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  <w:t>private slots: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9712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void on_pushButton_2_clicked()</w:t>
            </w:r>
          </w:p>
        </w:tc>
        <w:tc>
          <w:tcPr>
            <w:tcW w:w="4786" w:type="dxa"/>
          </w:tcPr>
          <w:p w:rsidR="00AD6A75" w:rsidRPr="002F5C52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Закриття в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кна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9712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void on_pushButton_clicked()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Додавання нового заходу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37E92"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  <w:t>private: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9712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Ui::AddWindow *ui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9712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покажчик на форму "AddWindow"</w:t>
            </w:r>
          </w:p>
        </w:tc>
      </w:tr>
      <w:tr w:rsidR="00AD6A75" w:rsidRPr="001F6FA3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9712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QSqlDatabase db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FF6B4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змінна для підключення до бази даних</w:t>
            </w:r>
          </w:p>
        </w:tc>
      </w:tr>
    </w:tbl>
    <w:p w:rsidR="00AD6A75" w:rsidRDefault="00AD6A75" w:rsidP="00AD6A75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</w:p>
    <w:p w:rsidR="00AD6A75" w:rsidRPr="0042545B" w:rsidRDefault="00AD6A75" w:rsidP="00AD6A7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AD6A75" w:rsidRDefault="00AD6A75" w:rsidP="00AD6A75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69712D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Клас </w:t>
      </w:r>
      <w:r>
        <w:rPr>
          <w:rFonts w:ascii="Times New Roman" w:hAnsi="Times New Roman" w:cs="Times New Roman"/>
          <w:color w:val="000000"/>
          <w:sz w:val="28"/>
          <w:szCs w:val="28"/>
        </w:rPr>
        <w:t>AddPlans</w:t>
      </w:r>
      <w:r w:rsidRPr="0069712D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р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еалізує додавання нових</w:t>
      </w:r>
      <w:r w:rsidRPr="002F5C52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планів до заходу у</w:t>
      </w:r>
      <w:r w:rsidRPr="0069712D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програмі</w:t>
      </w:r>
      <w:r w:rsidRPr="0069712D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«</w:t>
      </w:r>
      <w:r w:rsidRPr="0069712D">
        <w:rPr>
          <w:rFonts w:ascii="Times New Roman" w:hAnsi="Times New Roman" w:cs="Times New Roman"/>
          <w:color w:val="000000"/>
          <w:sz w:val="28"/>
          <w:szCs w:val="28"/>
        </w:rPr>
        <w:t>TimeTask</w:t>
      </w:r>
      <w:r w:rsidRPr="0069712D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».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Дані та методи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класу наведені в табл. 3.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4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AD6A75" w:rsidRDefault="00AD6A75" w:rsidP="00AD6A75">
      <w:pPr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AD6A75" w:rsidRPr="00337E92" w:rsidRDefault="00AD6A75" w:rsidP="00AD6A75">
      <w:pPr>
        <w:tabs>
          <w:tab w:val="left" w:pos="709"/>
          <w:tab w:val="left" w:pos="851"/>
        </w:tabs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Таблиця 3.4 – Дані та методи класу </w:t>
      </w:r>
      <w:r>
        <w:rPr>
          <w:rFonts w:ascii="Times New Roman" w:hAnsi="Times New Roman" w:cs="Times New Roman"/>
          <w:color w:val="000000"/>
          <w:sz w:val="28"/>
          <w:szCs w:val="28"/>
        </w:rPr>
        <w:t>AddPlans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Поля та методи класу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Опис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Pr="002F5C52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17616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p</w:t>
            </w:r>
            <w:r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ublic</w:t>
            </w:r>
            <w:r w:rsidRPr="00F17616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: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9712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explicit AddWindow(QWidget *parent = 0)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9712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Конструктор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9712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~AddWindow()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9712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Деструктор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F17616"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  <w:t>private slots: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97686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void on_pushButton_clicked()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Закриття в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кна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97686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void on_pushButton_2_clicked()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Додавання нового плану заходу</w:t>
            </w:r>
          </w:p>
        </w:tc>
      </w:tr>
    </w:tbl>
    <w:p w:rsidR="00AD6A75" w:rsidRDefault="00AD6A75" w:rsidP="00AD6A75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Style w:val="afa"/>
        <w:tblpPr w:leftFromText="180" w:rightFromText="180" w:vertAnchor="page" w:tblpY="1871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D6A75" w:rsidTr="00867FDC">
        <w:tc>
          <w:tcPr>
            <w:tcW w:w="9571" w:type="dxa"/>
            <w:gridSpan w:val="2"/>
          </w:tcPr>
          <w:p w:rsidR="00AD6A75" w:rsidRPr="00E97686" w:rsidRDefault="00AD6A75" w:rsidP="00867FDC">
            <w:pPr>
              <w:tabs>
                <w:tab w:val="left" w:pos="2730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</w:pPr>
            <w:r w:rsidRPr="00E97686"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  <w:lastRenderedPageBreak/>
              <w:t>private: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97686">
              <w:rPr>
                <w:rFonts w:ascii="Times New Roman" w:hAnsi="Times New Roman" w:cs="Times New Roman"/>
                <w:sz w:val="28"/>
                <w:szCs w:val="28"/>
              </w:rPr>
              <w:t>Ui::AddPlans *ui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</w:t>
            </w:r>
            <w:r w:rsidRPr="0069712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окажчик на форму "Add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Plans</w:t>
            </w:r>
            <w:r w:rsidRPr="0069712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"</w:t>
            </w:r>
          </w:p>
        </w:tc>
      </w:tr>
      <w:tr w:rsidR="00AD6A75" w:rsidRPr="001F6FA3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97686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QSqlDatabase db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</w:t>
            </w:r>
            <w:r w:rsidRPr="00FF6B4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мінна для підключення до бази даних</w:t>
            </w:r>
          </w:p>
        </w:tc>
      </w:tr>
      <w:tr w:rsidR="00AD6A75" w:rsidRPr="001F6FA3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97686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QSqlTableModel *model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16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Змінна для створення редагованої моделі даних для однієї таблиці бази даних</w:t>
            </w:r>
          </w:p>
        </w:tc>
      </w:tr>
    </w:tbl>
    <w:p w:rsidR="00AD6A75" w:rsidRPr="00FF6B40" w:rsidRDefault="00AD6A75" w:rsidP="00AD6A75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Продовження таблиці 3.</w:t>
      </w:r>
      <w:r w:rsidRPr="00FF6B40">
        <w:rPr>
          <w:rFonts w:ascii="Times New Roman" w:hAnsi="Times New Roman" w:cs="Times New Roman"/>
          <w:sz w:val="28"/>
          <w:szCs w:val="28"/>
          <w:lang w:val="ru-RU"/>
        </w:rPr>
        <w:t>4</w:t>
      </w:r>
    </w:p>
    <w:p w:rsidR="00AD6A75" w:rsidRPr="00FF6B40" w:rsidRDefault="00AD6A75" w:rsidP="00AD6A7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AD6A75" w:rsidRDefault="00AD6A75" w:rsidP="00AD6A75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Клас </w:t>
      </w:r>
      <w:r>
        <w:rPr>
          <w:rFonts w:ascii="Times New Roman" w:hAnsi="Times New Roman" w:cs="Times New Roman"/>
          <w:color w:val="000000"/>
          <w:sz w:val="28"/>
          <w:szCs w:val="28"/>
        </w:rPr>
        <w:t>ChangeWindow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Pr="00386168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реалізує редагування існуючих заходів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у програмі 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>«</w:t>
      </w:r>
      <w:r>
        <w:rPr>
          <w:rFonts w:ascii="Times New Roman" w:hAnsi="Times New Roman" w:cs="Times New Roman"/>
          <w:color w:val="000000"/>
          <w:sz w:val="28"/>
          <w:szCs w:val="28"/>
        </w:rPr>
        <w:t>TimeTask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».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Дані та методи</w:t>
      </w:r>
      <w:r w:rsidRPr="00E97686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класу наведені в табл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>. 3.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5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AD6A75" w:rsidRDefault="00AD6A75" w:rsidP="00AD6A75">
      <w:pPr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AD6A75" w:rsidRPr="00386168" w:rsidRDefault="00AD6A75" w:rsidP="00AD6A75">
      <w:pPr>
        <w:tabs>
          <w:tab w:val="left" w:pos="709"/>
          <w:tab w:val="left" w:pos="851"/>
        </w:tabs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Таблиця 3.</w:t>
      </w:r>
      <w:r w:rsidRPr="00386168">
        <w:rPr>
          <w:rFonts w:ascii="Times New Roman" w:hAnsi="Times New Roman" w:cs="Times New Roman"/>
          <w:color w:val="000000"/>
          <w:sz w:val="28"/>
          <w:szCs w:val="28"/>
          <w:lang w:val="uk-UA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– Дані та методи класу </w:t>
      </w:r>
      <w:r>
        <w:rPr>
          <w:rFonts w:ascii="Times New Roman" w:hAnsi="Times New Roman" w:cs="Times New Roman"/>
          <w:color w:val="000000"/>
          <w:sz w:val="28"/>
          <w:szCs w:val="28"/>
        </w:rPr>
        <w:t>ChangeWindow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991"/>
        <w:gridCol w:w="4580"/>
      </w:tblGrid>
      <w:tr w:rsidR="00AD6A75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Поля та методи класу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Опис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F17616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p</w:t>
            </w:r>
            <w:r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ublic</w:t>
            </w:r>
            <w:r w:rsidRPr="00F17616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:</w:t>
            </w:r>
          </w:p>
        </w:tc>
      </w:tr>
      <w:tr w:rsidR="00AD6A75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16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explicit changeWindow(QWidget *parent = 0)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16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Конструктор</w:t>
            </w:r>
          </w:p>
        </w:tc>
      </w:tr>
      <w:tr w:rsidR="00AD6A75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16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~changeWindow()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16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Деструктор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Pr="00BB51E4" w:rsidRDefault="00AD6A75" w:rsidP="00867FDC">
            <w:pPr>
              <w:tabs>
                <w:tab w:val="left" w:pos="709"/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</w:pPr>
            <w:r w:rsidRPr="00BB51E4"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  <w:t>private slots:</w:t>
            </w:r>
          </w:p>
        </w:tc>
      </w:tr>
      <w:tr w:rsidR="00AD6A75" w:rsidRPr="001F6FA3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BB51E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void on_comboBox_currentTextChanged(const QString &amp;arg1)</w:t>
            </w:r>
          </w:p>
        </w:tc>
        <w:tc>
          <w:tcPr>
            <w:tcW w:w="4580" w:type="dxa"/>
          </w:tcPr>
          <w:p w:rsidR="00AD6A75" w:rsidRPr="00BB51E4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Розгортає список з існуючими заходами</w:t>
            </w:r>
          </w:p>
        </w:tc>
      </w:tr>
      <w:tr w:rsidR="00AD6A75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BB51E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void on_pushButton_clicked()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Закриття в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кна</w:t>
            </w:r>
          </w:p>
        </w:tc>
      </w:tr>
      <w:tr w:rsidR="00AD6A75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BB51E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void on_pushButton_2_clicked()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Додавання змін до заходу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Pr="00BB51E4" w:rsidRDefault="00AD6A75" w:rsidP="00867FDC">
            <w:pPr>
              <w:tabs>
                <w:tab w:val="left" w:pos="709"/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</w:pPr>
            <w:r w:rsidRPr="00BB51E4"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  <w:t>private:</w:t>
            </w:r>
          </w:p>
        </w:tc>
      </w:tr>
      <w:tr w:rsidR="00AD6A75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BB51E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Ui::changeWindow *ui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</w:t>
            </w:r>
            <w:r w:rsidRPr="00BB51E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окажчик на форму "ChangeWindow"</w:t>
            </w:r>
          </w:p>
        </w:tc>
      </w:tr>
      <w:tr w:rsidR="00AD6A75" w:rsidRPr="001F6FA3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BB51E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QSqlDatabase db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</w:t>
            </w:r>
            <w:r w:rsidRPr="00FF6B4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мінна для підключення до бази даних</w:t>
            </w:r>
          </w:p>
        </w:tc>
      </w:tr>
      <w:tr w:rsidR="00AD6A75" w:rsidRPr="001F6FA3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BB51E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QSqlTableModel *model</w:t>
            </w:r>
          </w:p>
        </w:tc>
        <w:tc>
          <w:tcPr>
            <w:tcW w:w="4580" w:type="dxa"/>
            <w:vMerge w:val="restart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16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Змінна для створення редагованої моделі даних для однієї таблиці бази даних</w:t>
            </w:r>
          </w:p>
        </w:tc>
      </w:tr>
      <w:tr w:rsidR="00AD6A75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BB51E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QSqlTableModel *plans</w:t>
            </w:r>
          </w:p>
        </w:tc>
        <w:tc>
          <w:tcPr>
            <w:tcW w:w="4580" w:type="dxa"/>
            <w:vMerge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</w:tbl>
    <w:p w:rsidR="00AD6A75" w:rsidRDefault="00AD6A75" w:rsidP="00AD6A75">
      <w:pPr>
        <w:tabs>
          <w:tab w:val="left" w:pos="709"/>
          <w:tab w:val="left" w:pos="851"/>
        </w:tabs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D6A75" w:rsidRDefault="00AD6A75" w:rsidP="00AD6A75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Клас </w:t>
      </w:r>
      <w:r>
        <w:rPr>
          <w:rFonts w:ascii="Times New Roman" w:hAnsi="Times New Roman" w:cs="Times New Roman"/>
          <w:color w:val="000000"/>
          <w:sz w:val="28"/>
          <w:szCs w:val="28"/>
        </w:rPr>
        <w:t>ChangePlans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Pr="00386168">
        <w:rPr>
          <w:rFonts w:ascii="Times New Roman" w:hAnsi="Times New Roman" w:cs="Times New Roman"/>
          <w:color w:val="000000"/>
          <w:sz w:val="28"/>
          <w:szCs w:val="28"/>
          <w:lang w:val="uk-UA"/>
        </w:rPr>
        <w:t>реалізує</w:t>
      </w:r>
      <w:r w:rsidRPr="00BB51E4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Pr="00386168">
        <w:rPr>
          <w:rFonts w:ascii="Times New Roman" w:hAnsi="Times New Roman" w:cs="Times New Roman"/>
          <w:color w:val="000000"/>
          <w:sz w:val="28"/>
          <w:szCs w:val="28"/>
          <w:lang w:val="uk-UA"/>
        </w:rPr>
        <w:t>редагування</w:t>
      </w:r>
      <w:r w:rsidRPr="00BB51E4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плану існуючого заходу у програмі 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>«</w:t>
      </w:r>
      <w:r>
        <w:rPr>
          <w:rFonts w:ascii="Times New Roman" w:hAnsi="Times New Roman" w:cs="Times New Roman"/>
          <w:color w:val="000000"/>
          <w:sz w:val="28"/>
          <w:szCs w:val="28"/>
        </w:rPr>
        <w:t>TimeTask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».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Дані та методи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класу наведені в табл. 3.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6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AD6A75" w:rsidRDefault="00AD6A75" w:rsidP="00AD6A75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AD6A75" w:rsidRDefault="00AD6A75" w:rsidP="00AD6A75">
      <w:pPr>
        <w:tabs>
          <w:tab w:val="left" w:pos="709"/>
          <w:tab w:val="left" w:pos="851"/>
        </w:tabs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ab/>
        <w:t xml:space="preserve">Таблиця 3.6 – Дані та методи класу </w:t>
      </w:r>
      <w:r>
        <w:rPr>
          <w:rFonts w:ascii="Times New Roman" w:hAnsi="Times New Roman" w:cs="Times New Roman"/>
          <w:color w:val="000000"/>
          <w:sz w:val="28"/>
          <w:szCs w:val="28"/>
        </w:rPr>
        <w:t>ChangePlans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991"/>
        <w:gridCol w:w="4580"/>
      </w:tblGrid>
      <w:tr w:rsidR="00AD6A75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Поля та методи класу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Опис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F17616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p</w:t>
            </w:r>
            <w:r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ublic</w:t>
            </w:r>
            <w:r w:rsidRPr="00F17616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:</w:t>
            </w:r>
          </w:p>
        </w:tc>
      </w:tr>
      <w:tr w:rsidR="00AD6A75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DD4296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explicit ChangePlans(QWidget *parent = 0)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DD4296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Конструктор</w:t>
            </w:r>
          </w:p>
        </w:tc>
      </w:tr>
      <w:tr w:rsidR="00AD6A75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DD4296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~ChangePlans()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DD4296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Деструктор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BB51E4"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  <w:t>private slots:</w:t>
            </w:r>
          </w:p>
        </w:tc>
      </w:tr>
      <w:tr w:rsidR="00AD6A75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DD4296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void on_pushButton_clicked()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Закриття в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кна</w:t>
            </w:r>
          </w:p>
        </w:tc>
      </w:tr>
      <w:tr w:rsidR="00AD6A75" w:rsidRPr="001F6FA3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1234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DD4296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void on_pushButton_2_clicked()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Додавання змін  до плану заходу</w:t>
            </w:r>
          </w:p>
        </w:tc>
      </w:tr>
      <w:tr w:rsidR="00AD6A75" w:rsidRPr="001F6FA3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oid </w:t>
            </w:r>
            <w:r w:rsidRPr="00DD4296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on_comboBox_currentTextChanged(const QString &amp;arg1)</w:t>
            </w:r>
          </w:p>
        </w:tc>
        <w:tc>
          <w:tcPr>
            <w:tcW w:w="4580" w:type="dxa"/>
          </w:tcPr>
          <w:p w:rsidR="00AD6A75" w:rsidRPr="00FF6B40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Розгортає список з існуючими заходами</w:t>
            </w:r>
          </w:p>
        </w:tc>
      </w:tr>
      <w:tr w:rsidR="00AD6A75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DD4296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void updateComboBox()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Змінені дані</w:t>
            </w:r>
            <w:r w:rsidRPr="001B0084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в таблиці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Pr="00DD4296" w:rsidRDefault="00AD6A75" w:rsidP="00867FDC">
            <w:pPr>
              <w:tabs>
                <w:tab w:val="left" w:pos="709"/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i/>
                <w:color w:val="000000"/>
                <w:sz w:val="28"/>
                <w:szCs w:val="28"/>
                <w:lang w:val="uk-UA"/>
              </w:rPr>
            </w:pPr>
            <w:r w:rsidRPr="00DD4296">
              <w:rPr>
                <w:rFonts w:ascii="Times New Roman" w:hAnsi="Times New Roman" w:cs="Times New Roman"/>
                <w:b/>
                <w:i/>
                <w:color w:val="000000"/>
                <w:sz w:val="28"/>
                <w:szCs w:val="28"/>
                <w:lang w:val="uk-UA"/>
              </w:rPr>
              <w:t>private:</w:t>
            </w:r>
          </w:p>
        </w:tc>
      </w:tr>
      <w:tr w:rsidR="00AD6A75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DD4296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Ui::ChangePlans *ui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П</w:t>
            </w:r>
            <w:r w:rsidRPr="00DD4296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окажчик на форму "ChangePlans"</w:t>
            </w:r>
          </w:p>
        </w:tc>
      </w:tr>
      <w:tr w:rsidR="00AD6A75" w:rsidRPr="001F6FA3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DD4296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QSqlDatabase db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</w:t>
            </w:r>
            <w:r w:rsidRPr="00FF6B4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мінна для підключення до бази даних</w:t>
            </w:r>
          </w:p>
        </w:tc>
      </w:tr>
      <w:tr w:rsidR="00AD6A75" w:rsidRPr="001F6FA3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DD4296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QSqlTableModel *model</w:t>
            </w:r>
          </w:p>
        </w:tc>
        <w:tc>
          <w:tcPr>
            <w:tcW w:w="4580" w:type="dxa"/>
            <w:vMerge w:val="restart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8616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Змінна для створення редагованої моделі даних для однієї таблиці бази даних</w:t>
            </w:r>
          </w:p>
        </w:tc>
      </w:tr>
      <w:tr w:rsidR="00AD6A75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DD4296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QSqlTableModel *plans</w:t>
            </w:r>
          </w:p>
        </w:tc>
        <w:tc>
          <w:tcPr>
            <w:tcW w:w="4580" w:type="dxa"/>
            <w:vMerge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</w:p>
        </w:tc>
      </w:tr>
    </w:tbl>
    <w:p w:rsidR="00AD6A75" w:rsidRPr="00DD4296" w:rsidRDefault="00AD6A75" w:rsidP="00AD6A75">
      <w:pPr>
        <w:tabs>
          <w:tab w:val="left" w:pos="709"/>
          <w:tab w:val="left" w:pos="851"/>
        </w:tabs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AD6A75" w:rsidRPr="002F4CDC" w:rsidRDefault="00AD6A75" w:rsidP="00AD6A75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</w:p>
    <w:p w:rsidR="00AD6A75" w:rsidRDefault="00AD6A75" w:rsidP="00AD6A75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2F4CDC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Клас </w:t>
      </w:r>
      <w:r w:rsidRPr="002F4CDC">
        <w:rPr>
          <w:rFonts w:ascii="Times New Roman" w:hAnsi="Times New Roman" w:cs="Times New Roman"/>
          <w:bCs/>
          <w:color w:val="000000"/>
          <w:sz w:val="28"/>
          <w:szCs w:val="28"/>
        </w:rPr>
        <w:t>DeleteWindow</w:t>
      </w:r>
      <w:r w:rsidRPr="002F4CDC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р</w:t>
      </w:r>
      <w:r w:rsidRPr="002F4CDC">
        <w:rPr>
          <w:rFonts w:ascii="Times New Roman" w:hAnsi="Times New Roman" w:cs="Times New Roman"/>
          <w:color w:val="000000"/>
          <w:sz w:val="28"/>
          <w:szCs w:val="28"/>
          <w:lang w:val="uk-UA"/>
        </w:rPr>
        <w:t>еа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лізує видалення існуючого заходу у програмі 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>«</w:t>
      </w:r>
      <w:r>
        <w:rPr>
          <w:rFonts w:ascii="Times New Roman" w:hAnsi="Times New Roman" w:cs="Times New Roman"/>
          <w:color w:val="000000"/>
          <w:sz w:val="28"/>
          <w:szCs w:val="28"/>
        </w:rPr>
        <w:t>TimeTask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».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Дані та методи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класу наведені в табл. 3.7.</w:t>
      </w:r>
    </w:p>
    <w:p w:rsidR="00AD6A75" w:rsidRPr="00337E92" w:rsidRDefault="00AD6A75" w:rsidP="00AD6A75">
      <w:pPr>
        <w:tabs>
          <w:tab w:val="left" w:pos="709"/>
          <w:tab w:val="left" w:pos="851"/>
        </w:tabs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ab/>
        <w:t xml:space="preserve">  Таблиця 3.7 – Дані та методи класу </w:t>
      </w:r>
      <w:r w:rsidRPr="002F4CDC">
        <w:rPr>
          <w:rFonts w:ascii="Times New Roman" w:hAnsi="Times New Roman" w:cs="Times New Roman"/>
          <w:bCs/>
          <w:color w:val="000000"/>
          <w:sz w:val="28"/>
          <w:szCs w:val="28"/>
        </w:rPr>
        <w:t>DeleteWindow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Поля та методи класу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Опис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F17616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p</w:t>
            </w:r>
            <w:r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ublic</w:t>
            </w:r>
            <w:r w:rsidRPr="00F17616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: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240D9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explicit DeleteWindow(QWidget *parent = 0)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DD4296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Конструктор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240D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~DeleteWindow()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DD4296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Деструктор</w:t>
            </w:r>
          </w:p>
        </w:tc>
      </w:tr>
    </w:tbl>
    <w:p w:rsidR="00AD6A75" w:rsidRDefault="00AD6A75" w:rsidP="00AD6A75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</w:p>
    <w:p w:rsidR="00AD6A75" w:rsidRDefault="00AD6A75" w:rsidP="00AD6A75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</w:p>
    <w:p w:rsidR="00AD6A75" w:rsidRDefault="00AD6A75" w:rsidP="00AD6A75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</w:p>
    <w:p w:rsidR="00AD6A75" w:rsidRPr="002F4CDC" w:rsidRDefault="00AD6A75" w:rsidP="00AD6A75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Продовження таблиці 3.7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D6A75" w:rsidTr="00867FDC">
        <w:tc>
          <w:tcPr>
            <w:tcW w:w="9571" w:type="dxa"/>
            <w:gridSpan w:val="2"/>
          </w:tcPr>
          <w:p w:rsidR="00AD6A75" w:rsidRPr="002F4CDC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</w:pPr>
            <w:r w:rsidRPr="002F4CDC"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  <w:t>private slots: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F4CD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void on_pushButton_2_clicked()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Видалення вибраного заходу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F4CD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void on_pushButton_clicked()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Закриття в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кна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F4CD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void updateComboBox()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Змінені дані</w:t>
            </w:r>
            <w:r w:rsidRPr="001B0084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в таблиці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Pr="002F4CDC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</w:pPr>
            <w:r w:rsidRPr="002F4CDC"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  <w:t>private: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F4CD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Ui::DeleteWindow *ui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</w:t>
            </w:r>
            <w:r w:rsidRPr="002F4CD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окажчик на форму "DeleteWindow"</w:t>
            </w:r>
          </w:p>
        </w:tc>
      </w:tr>
      <w:tr w:rsidR="00AD6A75" w:rsidRPr="001F6FA3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F4CD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QSqlDatabase db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</w:t>
            </w:r>
            <w:r w:rsidRPr="00FF6B4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мінна для підключення до бази даних</w:t>
            </w:r>
          </w:p>
        </w:tc>
      </w:tr>
      <w:tr w:rsidR="00AD6A75" w:rsidRPr="001F6FA3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F4CD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QSqlTableModel *model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16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Змінна для створення редагованої моделі даних для однієї таблиці бази даних</w:t>
            </w:r>
          </w:p>
        </w:tc>
      </w:tr>
    </w:tbl>
    <w:p w:rsidR="00AD6A75" w:rsidRDefault="00AD6A75" w:rsidP="00AD6A75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</w:p>
    <w:p w:rsidR="00AD6A75" w:rsidRDefault="00AD6A75" w:rsidP="00AD6A75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</w:p>
    <w:p w:rsidR="00AD6A75" w:rsidRDefault="00AD6A75" w:rsidP="00AD6A75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Клас </w:t>
      </w:r>
      <w:r w:rsidRPr="002F4CDC">
        <w:rPr>
          <w:rFonts w:ascii="Times New Roman" w:hAnsi="Times New Roman" w:cs="Times New Roman"/>
          <w:bCs/>
          <w:color w:val="000000"/>
          <w:sz w:val="28"/>
          <w:szCs w:val="28"/>
        </w:rPr>
        <w:t>Delete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Plan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р</w:t>
      </w:r>
      <w:r w:rsidRPr="002F4CDC">
        <w:rPr>
          <w:rFonts w:ascii="Times New Roman" w:hAnsi="Times New Roman" w:cs="Times New Roman"/>
          <w:color w:val="000000"/>
          <w:sz w:val="28"/>
          <w:szCs w:val="28"/>
          <w:lang w:val="uk-UA"/>
        </w:rPr>
        <w:t>еа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лізує видалення плану існуючого заходу у програмі 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>«</w:t>
      </w:r>
      <w:r>
        <w:rPr>
          <w:rFonts w:ascii="Times New Roman" w:hAnsi="Times New Roman" w:cs="Times New Roman"/>
          <w:color w:val="000000"/>
          <w:sz w:val="28"/>
          <w:szCs w:val="28"/>
        </w:rPr>
        <w:t>TimeTask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».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Дані та методи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класу наведені в табл. 3.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8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AD6A75" w:rsidRDefault="00AD6A75" w:rsidP="00AD6A75">
      <w:pPr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AD6A75" w:rsidRDefault="00AD6A75" w:rsidP="00AD6A75">
      <w:pPr>
        <w:tabs>
          <w:tab w:val="left" w:pos="709"/>
          <w:tab w:val="left" w:pos="851"/>
        </w:tabs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ab/>
        <w:t xml:space="preserve">  Таблиця 3.8 – Дані та методи класу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DeletePlan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991"/>
        <w:gridCol w:w="4580"/>
      </w:tblGrid>
      <w:tr w:rsidR="00AD6A75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Поля та методи класу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Опис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F17616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p</w:t>
            </w:r>
            <w:r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ublic</w:t>
            </w:r>
            <w:r w:rsidRPr="00F17616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:</w:t>
            </w:r>
          </w:p>
        </w:tc>
      </w:tr>
      <w:tr w:rsidR="00AD6A75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Explicit Delete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Plan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(QWidget </w:t>
            </w:r>
            <w:r w:rsidRPr="001D1F4A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*parent = 0)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240D9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Конструктор</w:t>
            </w:r>
          </w:p>
        </w:tc>
      </w:tr>
      <w:tr w:rsidR="00AD6A75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~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</w:t>
            </w:r>
            <w:r w:rsidRPr="003240D9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eletePlan()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240D9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Деструктор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Pr="003240D9" w:rsidRDefault="00AD6A75" w:rsidP="00867FDC">
            <w:pPr>
              <w:tabs>
                <w:tab w:val="left" w:pos="709"/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i/>
                <w:color w:val="000000"/>
                <w:sz w:val="28"/>
                <w:szCs w:val="28"/>
                <w:lang w:val="uk-UA"/>
              </w:rPr>
            </w:pPr>
            <w:r w:rsidRPr="003240D9">
              <w:rPr>
                <w:rFonts w:ascii="Times New Roman" w:hAnsi="Times New Roman" w:cs="Times New Roman"/>
                <w:b/>
                <w:i/>
                <w:color w:val="000000"/>
                <w:sz w:val="28"/>
                <w:szCs w:val="28"/>
                <w:lang w:val="uk-UA"/>
              </w:rPr>
              <w:t>private slots:</w:t>
            </w:r>
          </w:p>
        </w:tc>
      </w:tr>
      <w:tr w:rsidR="00AD6A75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240D9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void on_pushButton_2_clicked()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Видалення вибраного плану заходу</w:t>
            </w:r>
          </w:p>
        </w:tc>
      </w:tr>
      <w:tr w:rsidR="00AD6A75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240D9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void on_pushButton_clicked()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Закриття в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кна</w:t>
            </w:r>
          </w:p>
        </w:tc>
      </w:tr>
      <w:tr w:rsidR="00AD6A75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240D9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void updateEvent()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Змінені дані</w:t>
            </w:r>
            <w:r w:rsidRPr="001B0084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в таблиці</w:t>
            </w:r>
          </w:p>
        </w:tc>
      </w:tr>
      <w:tr w:rsidR="00AD6A75" w:rsidRPr="001F6FA3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void </w:t>
            </w:r>
            <w:r w:rsidRPr="003240D9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on_comboBox_currentTextChanged(const QString &amp;arg1)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Розгортає список з існуючими заходами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Pr="00E0752F" w:rsidRDefault="00AD6A75" w:rsidP="00867FDC">
            <w:pPr>
              <w:tabs>
                <w:tab w:val="left" w:pos="709"/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i/>
                <w:color w:val="000000"/>
                <w:sz w:val="28"/>
                <w:szCs w:val="28"/>
                <w:lang w:val="uk-UA"/>
              </w:rPr>
            </w:pPr>
            <w:r w:rsidRPr="00E0752F">
              <w:rPr>
                <w:rFonts w:ascii="Times New Roman" w:hAnsi="Times New Roman" w:cs="Times New Roman"/>
                <w:b/>
                <w:i/>
                <w:color w:val="000000"/>
                <w:sz w:val="28"/>
                <w:szCs w:val="28"/>
                <w:lang w:val="uk-UA"/>
              </w:rPr>
              <w:t>private:</w:t>
            </w:r>
          </w:p>
        </w:tc>
      </w:tr>
      <w:tr w:rsidR="00AD6A75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E0752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Ui::deletePlan *ui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П</w:t>
            </w:r>
            <w:r w:rsidRPr="00E0752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окажчик на форму "DeletePlan"</w:t>
            </w:r>
          </w:p>
        </w:tc>
      </w:tr>
      <w:tr w:rsidR="00AD6A75" w:rsidRPr="001F6FA3" w:rsidTr="00867FDC">
        <w:tc>
          <w:tcPr>
            <w:tcW w:w="4991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E0752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QSqlDatabase db</w:t>
            </w:r>
          </w:p>
        </w:tc>
        <w:tc>
          <w:tcPr>
            <w:tcW w:w="4580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</w:t>
            </w:r>
            <w:r w:rsidRPr="00FF6B4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мінна для підключення до бази даних</w:t>
            </w:r>
          </w:p>
        </w:tc>
      </w:tr>
    </w:tbl>
    <w:p w:rsidR="00AD6A75" w:rsidRPr="002F4CDC" w:rsidRDefault="00AD6A75" w:rsidP="00AD6A75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Продовження таблиці 3.8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D6A75" w:rsidRPr="001F6FA3" w:rsidTr="00867FDC">
        <w:trPr>
          <w:trHeight w:val="605"/>
        </w:trPr>
        <w:tc>
          <w:tcPr>
            <w:tcW w:w="4785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E0752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QSqlTableModel *model</w:t>
            </w:r>
          </w:p>
        </w:tc>
        <w:tc>
          <w:tcPr>
            <w:tcW w:w="4786" w:type="dxa"/>
            <w:vMerge w:val="restart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16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Змінна для створення редагованої моделі даних для однієї таблиці бази даних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E0752F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QSqlTableModel *plans</w:t>
            </w:r>
          </w:p>
        </w:tc>
        <w:tc>
          <w:tcPr>
            <w:tcW w:w="4786" w:type="dxa"/>
            <w:vMerge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</w:p>
        </w:tc>
      </w:tr>
    </w:tbl>
    <w:p w:rsidR="00AD6A75" w:rsidRPr="001D1F4A" w:rsidRDefault="00AD6A75" w:rsidP="00AD6A75">
      <w:pPr>
        <w:tabs>
          <w:tab w:val="left" w:pos="709"/>
          <w:tab w:val="left" w:pos="851"/>
        </w:tabs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AD6A75" w:rsidRPr="001D1F4A" w:rsidRDefault="00AD6A75" w:rsidP="00AD6A75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</w:p>
    <w:p w:rsidR="00AD6A75" w:rsidRDefault="00AD6A75" w:rsidP="00AD6A75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Клас </w:t>
      </w:r>
      <w:r>
        <w:rPr>
          <w:rFonts w:ascii="Times New Roman" w:hAnsi="Times New Roman" w:cs="Times New Roman"/>
          <w:color w:val="000000"/>
          <w:sz w:val="28"/>
          <w:szCs w:val="28"/>
        </w:rPr>
        <w:t>connectionDB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реалізує з’єднання з базою даних </w:t>
      </w:r>
      <w:r>
        <w:rPr>
          <w:rFonts w:ascii="Times New Roman" w:hAnsi="Times New Roman" w:cs="Times New Roman"/>
          <w:color w:val="000000"/>
          <w:sz w:val="28"/>
          <w:szCs w:val="28"/>
        </w:rPr>
        <w:t>MySQL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Дані та методи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класу наведені в табл. </w:t>
      </w:r>
      <w:r>
        <w:rPr>
          <w:rFonts w:ascii="Times New Roman" w:hAnsi="Times New Roman" w:cs="Times New Roman"/>
          <w:color w:val="000000"/>
          <w:sz w:val="28"/>
          <w:szCs w:val="28"/>
        </w:rPr>
        <w:t>3.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9</w:t>
      </w:r>
      <w:r w:rsidRPr="00C8169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D6A75" w:rsidRDefault="00AD6A75" w:rsidP="00AD6A75">
      <w:pPr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AD6A75" w:rsidRPr="00337E92" w:rsidRDefault="00AD6A75" w:rsidP="00AD6A75">
      <w:pPr>
        <w:tabs>
          <w:tab w:val="left" w:pos="709"/>
          <w:tab w:val="left" w:pos="851"/>
        </w:tabs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ab/>
        <w:t xml:space="preserve">  Таблиця 3.9 – Дані та методи класу </w:t>
      </w:r>
      <w:r>
        <w:rPr>
          <w:rFonts w:ascii="Times New Roman" w:hAnsi="Times New Roman" w:cs="Times New Roman"/>
          <w:color w:val="000000"/>
          <w:sz w:val="28"/>
          <w:szCs w:val="28"/>
        </w:rPr>
        <w:t>connectionDB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Поля та методи класу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Опис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Pr="001422BD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</w:pPr>
            <w:r w:rsidRPr="001422BD"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  <w:t>public:</w:t>
            </w:r>
          </w:p>
        </w:tc>
      </w:tr>
      <w:tr w:rsidR="00AD6A75" w:rsidRPr="001F6FA3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422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connectionDB::connect()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</w:t>
            </w:r>
            <w:r w:rsidRPr="001422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ідключення до бази даних MySQL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Pr="001422BD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</w:pPr>
            <w:r w:rsidRPr="001422BD"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  <w:t>private:</w:t>
            </w:r>
          </w:p>
        </w:tc>
      </w:tr>
      <w:tr w:rsidR="00AD6A75" w:rsidRPr="001F6FA3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422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QSqlDatabase db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</w:t>
            </w:r>
            <w:r w:rsidRPr="00FF6B4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мінна для підключення до бази даних</w:t>
            </w:r>
          </w:p>
        </w:tc>
      </w:tr>
    </w:tbl>
    <w:p w:rsidR="00AD6A75" w:rsidRPr="001D1F4A" w:rsidRDefault="00AD6A75" w:rsidP="00AD6A75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</w:p>
    <w:p w:rsidR="00AD6A75" w:rsidRDefault="00AD6A75" w:rsidP="00AD6A75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Клас </w:t>
      </w:r>
      <w:r>
        <w:rPr>
          <w:rFonts w:ascii="Times New Roman" w:hAnsi="Times New Roman" w:cs="Times New Roman"/>
          <w:color w:val="000000"/>
          <w:sz w:val="28"/>
          <w:szCs w:val="28"/>
        </w:rPr>
        <w:t>jsondb</w:t>
      </w:r>
      <w:r w:rsidRPr="001422BD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реалізує з’єднання з базою даних </w:t>
      </w:r>
      <w:r>
        <w:rPr>
          <w:rFonts w:ascii="Times New Roman" w:hAnsi="Times New Roman" w:cs="Times New Roman"/>
          <w:color w:val="000000"/>
          <w:sz w:val="28"/>
          <w:szCs w:val="28"/>
        </w:rPr>
        <w:t>JSON</w:t>
      </w:r>
      <w:r w:rsidRPr="001422BD">
        <w:rPr>
          <w:rFonts w:ascii="Times New Roman" w:hAnsi="Times New Roman" w:cs="Times New Roman"/>
          <w:color w:val="000000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Дані та методи</w:t>
      </w:r>
      <w:r w:rsidRPr="00E0752F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класу наведені в табл. 3.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10</w:t>
      </w:r>
      <w:r w:rsidRPr="00E0752F">
        <w:rPr>
          <w:rFonts w:ascii="Times New Roman" w:hAnsi="Times New Roman" w:cs="Times New Roman"/>
          <w:color w:val="000000"/>
          <w:sz w:val="28"/>
          <w:szCs w:val="28"/>
          <w:lang w:val="uk-UA"/>
        </w:rPr>
        <w:t>.</w:t>
      </w:r>
    </w:p>
    <w:p w:rsidR="00AD6A75" w:rsidRDefault="00AD6A75" w:rsidP="00AD6A75">
      <w:pPr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AD6A75" w:rsidRDefault="00AD6A75" w:rsidP="00AD6A75">
      <w:pPr>
        <w:tabs>
          <w:tab w:val="left" w:pos="709"/>
          <w:tab w:val="left" w:pos="851"/>
        </w:tabs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ab/>
        <w:t xml:space="preserve">  Таблиця 3.10 – Дані та методи класу </w:t>
      </w:r>
      <w:r>
        <w:rPr>
          <w:rFonts w:ascii="Times New Roman" w:hAnsi="Times New Roman" w:cs="Times New Roman"/>
          <w:color w:val="000000"/>
          <w:sz w:val="28"/>
          <w:szCs w:val="28"/>
        </w:rPr>
        <w:t>jsondb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D6A75" w:rsidTr="00867FDC">
        <w:tc>
          <w:tcPr>
            <w:tcW w:w="4785" w:type="dxa"/>
          </w:tcPr>
          <w:p w:rsidR="00AD6A75" w:rsidRPr="001422BD" w:rsidRDefault="00AD6A75" w:rsidP="00867FDC">
            <w:pPr>
              <w:tabs>
                <w:tab w:val="left" w:pos="709"/>
                <w:tab w:val="left" w:pos="851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Поля та методи класу</w:t>
            </w:r>
          </w:p>
        </w:tc>
        <w:tc>
          <w:tcPr>
            <w:tcW w:w="4786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Опис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1422BD"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  <w:t>public: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1422BD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jsondb();</w:t>
            </w:r>
          </w:p>
        </w:tc>
        <w:tc>
          <w:tcPr>
            <w:tcW w:w="4786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3240D9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Конструктор</w:t>
            </w:r>
          </w:p>
        </w:tc>
      </w:tr>
      <w:tr w:rsidR="00AD6A75" w:rsidRPr="001F6FA3" w:rsidTr="00867FDC">
        <w:tc>
          <w:tcPr>
            <w:tcW w:w="4785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1422BD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insert(QString insert);</w:t>
            </w:r>
          </w:p>
        </w:tc>
        <w:tc>
          <w:tcPr>
            <w:tcW w:w="4786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Ф</w:t>
            </w:r>
            <w:r w:rsidRPr="001422BD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ункція для занесення в json формат</w:t>
            </w:r>
          </w:p>
        </w:tc>
      </w:tr>
      <w:tr w:rsidR="00AD6A75" w:rsidRPr="001F6FA3" w:rsidTr="00867FDC">
        <w:tc>
          <w:tcPr>
            <w:tcW w:w="4785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 w:rsidRPr="001422BD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QString parse();</w:t>
            </w:r>
          </w:p>
        </w:tc>
        <w:tc>
          <w:tcPr>
            <w:tcW w:w="4786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Ф</w:t>
            </w:r>
            <w:r w:rsidRPr="001422BD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ункція для парсинга з json формату в звичайний</w:t>
            </w:r>
          </w:p>
        </w:tc>
      </w:tr>
    </w:tbl>
    <w:p w:rsidR="00AD6A75" w:rsidRPr="00337E92" w:rsidRDefault="00AD6A75" w:rsidP="00AD6A75">
      <w:pPr>
        <w:tabs>
          <w:tab w:val="left" w:pos="709"/>
          <w:tab w:val="left" w:pos="851"/>
        </w:tabs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AD6A75" w:rsidRPr="001D1F4A" w:rsidRDefault="00AD6A75" w:rsidP="00AD6A75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</w:p>
    <w:p w:rsidR="00AD6A75" w:rsidRPr="00FF6B40" w:rsidRDefault="00AD6A75" w:rsidP="00AD6A75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1422BD">
        <w:rPr>
          <w:rFonts w:ascii="Times New Roman" w:hAnsi="Times New Roman" w:cs="Times New Roman"/>
          <w:color w:val="000000"/>
          <w:sz w:val="28"/>
          <w:szCs w:val="28"/>
          <w:lang w:val="uk-UA"/>
        </w:rPr>
        <w:lastRenderedPageBreak/>
        <w:t>Клас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1422BD">
        <w:rPr>
          <w:rFonts w:ascii="Times New Roman" w:hAnsi="Times New Roman" w:cs="Times New Roman"/>
          <w:color w:val="000000"/>
          <w:sz w:val="28"/>
          <w:szCs w:val="28"/>
        </w:rPr>
        <w:t>ShowWindow</w:t>
      </w:r>
      <w:r w:rsidRPr="00FF6B40">
        <w:rPr>
          <w:rFonts w:ascii="Times New Roman" w:hAnsi="Times New Roman" w:cs="Times New Roman"/>
          <w:i/>
          <w:iCs/>
          <w:color w:val="000000"/>
          <w:sz w:val="28"/>
          <w:szCs w:val="28"/>
          <w:lang w:val="ru-RU"/>
        </w:rPr>
        <w:t xml:space="preserve"> </w:t>
      </w:r>
      <w:r w:rsidRPr="001422BD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реалізує 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>показ заходів, записаних в програмі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>«</w:t>
      </w:r>
      <w:r>
        <w:rPr>
          <w:rFonts w:ascii="Times New Roman" w:hAnsi="Times New Roman" w:cs="Times New Roman"/>
          <w:color w:val="000000"/>
          <w:sz w:val="28"/>
          <w:szCs w:val="28"/>
        </w:rPr>
        <w:t>TimeTask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».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Дані та методи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класу наведені в табл. 3.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11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AD6A75" w:rsidRDefault="00AD6A75" w:rsidP="00AD6A75">
      <w:pPr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AD6A75" w:rsidRPr="00337E92" w:rsidRDefault="00AD6A75" w:rsidP="00AD6A75">
      <w:pPr>
        <w:tabs>
          <w:tab w:val="left" w:pos="709"/>
          <w:tab w:val="left" w:pos="851"/>
        </w:tabs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ab/>
        <w:t xml:space="preserve">  Таблиця 3.11 – Дані та методи класу </w:t>
      </w:r>
      <w:r w:rsidRPr="001422BD">
        <w:rPr>
          <w:rFonts w:ascii="Times New Roman" w:hAnsi="Times New Roman" w:cs="Times New Roman"/>
          <w:color w:val="000000"/>
          <w:sz w:val="28"/>
          <w:szCs w:val="28"/>
        </w:rPr>
        <w:t>ShowWindow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Поля та методи класу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Опис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422BD"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  <w:t>public: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F11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explicit ShowWindow(QWidget *parent = 0)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F11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Конструктор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F11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~ShowWindow()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F11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Деструктор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240D9">
              <w:rPr>
                <w:rFonts w:ascii="Times New Roman" w:hAnsi="Times New Roman" w:cs="Times New Roman"/>
                <w:b/>
                <w:i/>
                <w:color w:val="000000"/>
                <w:sz w:val="28"/>
                <w:szCs w:val="28"/>
                <w:lang w:val="uk-UA"/>
              </w:rPr>
              <w:t>private slots: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F11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void on_pushButton_clicked()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F11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закриває вікно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F11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void on_pushButton_2_clicked()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F11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підтверджує дату початку заходу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F11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void on_pushButton_4_clicked()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F11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підтверджує захід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Pr="002F11BD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</w:pPr>
            <w:r w:rsidRPr="002F11BD">
              <w:rPr>
                <w:rFonts w:ascii="Times New Roman" w:hAnsi="Times New Roman" w:cs="Times New Roman"/>
                <w:b/>
                <w:i/>
                <w:sz w:val="28"/>
                <w:szCs w:val="28"/>
                <w:lang w:val="uk-UA"/>
              </w:rPr>
              <w:t>private: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F11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Ui::ShowWindow *ui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</w:t>
            </w:r>
            <w:r w:rsidRPr="002F11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окажчик на форму "ShowWindow"</w:t>
            </w:r>
          </w:p>
        </w:tc>
      </w:tr>
      <w:tr w:rsidR="00AD6A75" w:rsidRPr="001F6FA3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F11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QSqlDatabase db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</w:t>
            </w:r>
            <w:r w:rsidRPr="00FF6B4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мінна для підключення до бази даних</w:t>
            </w:r>
          </w:p>
        </w:tc>
      </w:tr>
      <w:tr w:rsidR="00AD6A75" w:rsidRPr="001F6FA3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F11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QSqlTableModel *model</w:t>
            </w:r>
          </w:p>
        </w:tc>
        <w:tc>
          <w:tcPr>
            <w:tcW w:w="4786" w:type="dxa"/>
            <w:vMerge w:val="restart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16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Змінна для створення редагованої моделі даних для однієї таблиці бази даних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F11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QSqlTableModel *arrays</w:t>
            </w:r>
          </w:p>
        </w:tc>
        <w:tc>
          <w:tcPr>
            <w:tcW w:w="4786" w:type="dxa"/>
            <w:vMerge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F11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QSqlTableModel *plans</w:t>
            </w:r>
          </w:p>
        </w:tc>
        <w:tc>
          <w:tcPr>
            <w:tcW w:w="4786" w:type="dxa"/>
            <w:vMerge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F11B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QSqlTableModel *all</w:t>
            </w:r>
          </w:p>
        </w:tc>
        <w:tc>
          <w:tcPr>
            <w:tcW w:w="4786" w:type="dxa"/>
            <w:vMerge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</w:tbl>
    <w:p w:rsidR="00AD6A75" w:rsidRPr="001D1F4A" w:rsidRDefault="00AD6A75" w:rsidP="00AD6A75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</w:p>
    <w:p w:rsidR="00AD6A75" w:rsidRPr="002F11BD" w:rsidRDefault="00AD6A75" w:rsidP="00AD6A75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2F11BD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Клас </w:t>
      </w:r>
      <w:r w:rsidRPr="002F11BD">
        <w:rPr>
          <w:rFonts w:ascii="Times New Roman" w:hAnsi="Times New Roman" w:cs="Times New Roman"/>
          <w:color w:val="000000"/>
          <w:sz w:val="28"/>
          <w:szCs w:val="28"/>
        </w:rPr>
        <w:t>sounds</w:t>
      </w:r>
      <w:r w:rsidRPr="002F11BD">
        <w:rPr>
          <w:rFonts w:ascii="Times New Roman" w:hAnsi="Times New Roman" w:cs="Times New Roman"/>
          <w:i/>
          <w:iCs/>
          <w:color w:val="000000"/>
          <w:sz w:val="28"/>
          <w:szCs w:val="28"/>
          <w:lang w:val="uk-UA"/>
        </w:rPr>
        <w:t xml:space="preserve"> </w:t>
      </w:r>
      <w:r w:rsidRPr="002F11BD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реалізує </w:t>
      </w:r>
      <w:r w:rsidRPr="002F11BD">
        <w:rPr>
          <w:rFonts w:ascii="Times New Roman" w:hAnsi="Times New Roman" w:cs="Times New Roman"/>
          <w:color w:val="000000"/>
          <w:sz w:val="28"/>
          <w:szCs w:val="28"/>
        </w:rPr>
        <w:t>c</w:t>
      </w:r>
      <w:r w:rsidRPr="002F11BD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упроводження звуків при успішному або 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>невдалому процесі в ході роботи з програмою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>«</w:t>
      </w:r>
      <w:r>
        <w:rPr>
          <w:rFonts w:ascii="Times New Roman" w:hAnsi="Times New Roman" w:cs="Times New Roman"/>
          <w:color w:val="000000"/>
          <w:sz w:val="28"/>
          <w:szCs w:val="28"/>
        </w:rPr>
        <w:t>TimeTask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».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Дані та методи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класу наведені в табл. 3.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12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AD6A75" w:rsidRPr="00FF6B40" w:rsidRDefault="00AD6A75" w:rsidP="00AD6A75">
      <w:pPr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AD6A75" w:rsidRPr="00FF6B40" w:rsidRDefault="00AD6A75" w:rsidP="00AD6A75">
      <w:pPr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AD6A75" w:rsidRPr="00FF6B40" w:rsidRDefault="00AD6A75" w:rsidP="00AD6A75">
      <w:pPr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AD6A75" w:rsidRPr="00FF6B40" w:rsidRDefault="00AD6A75" w:rsidP="00AD6A75">
      <w:pPr>
        <w:tabs>
          <w:tab w:val="left" w:pos="709"/>
          <w:tab w:val="left" w:pos="851"/>
        </w:tabs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lastRenderedPageBreak/>
        <w:tab/>
        <w:t xml:space="preserve">  Таблиця 3.12 – Дані та методи класу </w:t>
      </w:r>
      <w:r w:rsidRPr="002F11BD">
        <w:rPr>
          <w:rFonts w:ascii="Times New Roman" w:hAnsi="Times New Roman" w:cs="Times New Roman"/>
          <w:color w:val="000000"/>
          <w:sz w:val="28"/>
          <w:szCs w:val="28"/>
        </w:rPr>
        <w:t>sounds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D6A75" w:rsidTr="00867FDC">
        <w:tc>
          <w:tcPr>
            <w:tcW w:w="4785" w:type="dxa"/>
          </w:tcPr>
          <w:p w:rsidR="00AD6A75" w:rsidRPr="00E056CA" w:rsidRDefault="00AD6A75" w:rsidP="00867FDC">
            <w:pPr>
              <w:tabs>
                <w:tab w:val="left" w:pos="709"/>
                <w:tab w:val="left" w:pos="851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Поля та методи класу</w:t>
            </w:r>
          </w:p>
        </w:tc>
        <w:tc>
          <w:tcPr>
            <w:tcW w:w="4786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Опис</w:t>
            </w:r>
          </w:p>
        </w:tc>
      </w:tr>
      <w:tr w:rsidR="00AD6A75" w:rsidTr="00867FDC">
        <w:tc>
          <w:tcPr>
            <w:tcW w:w="9571" w:type="dxa"/>
            <w:gridSpan w:val="2"/>
          </w:tcPr>
          <w:p w:rsidR="00AD6A75" w:rsidRPr="00E056CA" w:rsidRDefault="00AD6A75" w:rsidP="00867FDC">
            <w:pPr>
              <w:tabs>
                <w:tab w:val="left" w:pos="709"/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i/>
                <w:color w:val="000000"/>
                <w:sz w:val="28"/>
                <w:szCs w:val="28"/>
                <w:lang w:val="uk-UA"/>
              </w:rPr>
            </w:pPr>
            <w:r w:rsidRPr="00E056CA">
              <w:rPr>
                <w:rFonts w:ascii="Times New Roman" w:hAnsi="Times New Roman" w:cs="Times New Roman"/>
                <w:b/>
                <w:i/>
                <w:color w:val="000000"/>
                <w:sz w:val="28"/>
                <w:szCs w:val="28"/>
                <w:lang w:val="uk-UA"/>
              </w:rPr>
              <w:t>public: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056CA">
              <w:rPr>
                <w:rFonts w:ascii="Times New Roman" w:hAnsi="Times New Roman" w:cs="Times New Roman"/>
                <w:iCs/>
                <w:color w:val="000000"/>
                <w:sz w:val="28"/>
                <w:szCs w:val="28"/>
              </w:rPr>
              <w:t>sounds();</w:t>
            </w:r>
          </w:p>
        </w:tc>
        <w:tc>
          <w:tcPr>
            <w:tcW w:w="4786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Конструктор</w:t>
            </w:r>
          </w:p>
        </w:tc>
      </w:tr>
      <w:tr w:rsidR="00AD6A75" w:rsidRPr="001F6FA3" w:rsidTr="00867FDC">
        <w:tc>
          <w:tcPr>
            <w:tcW w:w="4785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056C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succecful()</w:t>
            </w:r>
          </w:p>
        </w:tc>
        <w:tc>
          <w:tcPr>
            <w:tcW w:w="4786" w:type="dxa"/>
          </w:tcPr>
          <w:p w:rsidR="00AD6A75" w:rsidRPr="00FF6B40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З</w:t>
            </w:r>
            <w:r w:rsidRPr="00FF6B40"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  <w:t>вукове повідомлення при успішному ході роботи з програмою</w:t>
            </w:r>
          </w:p>
        </w:tc>
      </w:tr>
      <w:tr w:rsidR="00AD6A75" w:rsidRPr="001F6FA3" w:rsidTr="00867FDC">
        <w:tc>
          <w:tcPr>
            <w:tcW w:w="4785" w:type="dxa"/>
          </w:tcPr>
          <w:p w:rsidR="00AD6A75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056C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error()</w:t>
            </w:r>
          </w:p>
        </w:tc>
        <w:tc>
          <w:tcPr>
            <w:tcW w:w="4786" w:type="dxa"/>
          </w:tcPr>
          <w:p w:rsidR="00AD6A75" w:rsidRPr="00FF6B40" w:rsidRDefault="00AD6A75" w:rsidP="00867FDC">
            <w:pPr>
              <w:tabs>
                <w:tab w:val="left" w:pos="709"/>
                <w:tab w:val="left" w:pos="851"/>
              </w:tabs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З</w:t>
            </w:r>
            <w:r w:rsidRPr="00FF6B40"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  <w:t>вукове повідомлення при помилці у ході роботи з програмою</w:t>
            </w:r>
          </w:p>
        </w:tc>
      </w:tr>
    </w:tbl>
    <w:p w:rsidR="00AD6A75" w:rsidRPr="00FF6B40" w:rsidRDefault="00AD6A75" w:rsidP="00AD6A75">
      <w:pPr>
        <w:tabs>
          <w:tab w:val="left" w:pos="709"/>
          <w:tab w:val="left" w:pos="851"/>
        </w:tabs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AD6A75" w:rsidRPr="001D1F4A" w:rsidRDefault="00AD6A75" w:rsidP="00AD6A75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</w:p>
    <w:p w:rsidR="00AD6A75" w:rsidRPr="00FF6B40" w:rsidRDefault="00AD6A75" w:rsidP="00AD6A75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E056CA">
        <w:rPr>
          <w:rFonts w:ascii="Times New Roman" w:hAnsi="Times New Roman" w:cs="Times New Roman"/>
          <w:color w:val="000000"/>
          <w:sz w:val="28"/>
          <w:szCs w:val="28"/>
          <w:lang w:val="uk-UA"/>
        </w:rPr>
        <w:t>Клас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E056CA">
        <w:rPr>
          <w:rFonts w:ascii="Times New Roman" w:hAnsi="Times New Roman" w:cs="Times New Roman"/>
          <w:color w:val="000000"/>
          <w:sz w:val="28"/>
          <w:szCs w:val="28"/>
        </w:rPr>
        <w:t>usertime</w:t>
      </w:r>
      <w:r w:rsidRPr="00FF6B40">
        <w:rPr>
          <w:rFonts w:ascii="Times New Roman" w:hAnsi="Times New Roman" w:cs="Times New Roman"/>
          <w:i/>
          <w:iCs/>
          <w:color w:val="000000"/>
          <w:sz w:val="28"/>
          <w:szCs w:val="28"/>
          <w:lang w:val="ru-RU"/>
        </w:rPr>
        <w:t xml:space="preserve"> </w:t>
      </w:r>
      <w:r w:rsidRPr="00E056CA">
        <w:rPr>
          <w:rFonts w:ascii="Times New Roman" w:hAnsi="Times New Roman" w:cs="Times New Roman"/>
          <w:color w:val="000000"/>
          <w:sz w:val="28"/>
          <w:szCs w:val="28"/>
          <w:lang w:val="uk-UA"/>
        </w:rPr>
        <w:t>реалізує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E056CA">
        <w:rPr>
          <w:rFonts w:ascii="Times New Roman" w:hAnsi="Times New Roman" w:cs="Times New Roman"/>
          <w:color w:val="000000"/>
          <w:sz w:val="28"/>
          <w:szCs w:val="28"/>
          <w:lang w:val="uk-UA"/>
        </w:rPr>
        <w:t>п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>оточну дату, яку можна побачити в головному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меню програми. 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>«</w:t>
      </w:r>
      <w:r>
        <w:rPr>
          <w:rFonts w:ascii="Times New Roman" w:hAnsi="Times New Roman" w:cs="Times New Roman"/>
          <w:color w:val="000000"/>
          <w:sz w:val="28"/>
          <w:szCs w:val="28"/>
        </w:rPr>
        <w:t>TimeTask</w:t>
      </w:r>
      <w:r w:rsidRPr="00C8169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».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Дані та методи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класу наведені в табл. 3.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13</w:t>
      </w:r>
      <w:r w:rsidRPr="00FF6B40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AD6A75" w:rsidRDefault="00AD6A75" w:rsidP="00AD6A75">
      <w:pPr>
        <w:tabs>
          <w:tab w:val="left" w:pos="709"/>
        </w:tabs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AD6A75" w:rsidRPr="00337E92" w:rsidRDefault="00AD6A75" w:rsidP="00AD6A75">
      <w:pPr>
        <w:tabs>
          <w:tab w:val="left" w:pos="709"/>
          <w:tab w:val="left" w:pos="851"/>
        </w:tabs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ab/>
        <w:t xml:space="preserve">  Таблиця 3.13 – Дані та методи класу </w:t>
      </w:r>
      <w:r w:rsidRPr="00E056CA">
        <w:rPr>
          <w:rFonts w:ascii="Times New Roman" w:hAnsi="Times New Roman" w:cs="Times New Roman"/>
          <w:color w:val="000000"/>
          <w:sz w:val="28"/>
          <w:szCs w:val="28"/>
        </w:rPr>
        <w:t>usertime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Поля та методи класу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Опис</w:t>
            </w:r>
          </w:p>
        </w:tc>
      </w:tr>
      <w:tr w:rsidR="00AD6A75" w:rsidTr="00867FDC">
        <w:trPr>
          <w:trHeight w:val="414"/>
        </w:trPr>
        <w:tc>
          <w:tcPr>
            <w:tcW w:w="9571" w:type="dxa"/>
            <w:gridSpan w:val="2"/>
          </w:tcPr>
          <w:p w:rsidR="00AD6A75" w:rsidRDefault="00AD6A75" w:rsidP="00867FD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056CA">
              <w:rPr>
                <w:rFonts w:ascii="Times New Roman" w:hAnsi="Times New Roman" w:cs="Times New Roman"/>
                <w:b/>
                <w:i/>
                <w:color w:val="000000"/>
                <w:sz w:val="28"/>
                <w:szCs w:val="28"/>
                <w:lang w:val="uk-UA"/>
              </w:rPr>
              <w:t>public: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056CA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usertime();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Конструктор</w:t>
            </w:r>
          </w:p>
        </w:tc>
      </w:tr>
      <w:tr w:rsidR="00AD6A75" w:rsidTr="00867FDC">
        <w:tc>
          <w:tcPr>
            <w:tcW w:w="4785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E056C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QString timeEvent()</w:t>
            </w:r>
          </w:p>
        </w:tc>
        <w:tc>
          <w:tcPr>
            <w:tcW w:w="4786" w:type="dxa"/>
          </w:tcPr>
          <w:p w:rsidR="00AD6A75" w:rsidRDefault="00AD6A75" w:rsidP="00867FD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</w:t>
            </w:r>
            <w:r w:rsidRPr="00E056C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ідображає теперешню дату</w:t>
            </w:r>
          </w:p>
        </w:tc>
      </w:tr>
    </w:tbl>
    <w:p w:rsidR="00AD6A75" w:rsidRDefault="00AD6A75" w:rsidP="00AD6A75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uk-UA"/>
        </w:rPr>
      </w:pPr>
    </w:p>
    <w:p w:rsidR="00F47631" w:rsidRPr="00AD6A75" w:rsidRDefault="00F47631" w:rsidP="00F47631">
      <w:pPr>
        <w:pStyle w:val="ab"/>
      </w:pPr>
    </w:p>
    <w:p w:rsidR="00DC6833" w:rsidRDefault="00777D5B" w:rsidP="00DC6833">
      <w:pPr>
        <w:pStyle w:val="20"/>
        <w:rPr>
          <w:lang w:val="uk-UA"/>
        </w:rPr>
      </w:pPr>
      <w:bookmarkStart w:id="47" w:name="_Toc533586827"/>
      <w:r>
        <w:rPr>
          <w:lang w:val="uk-UA"/>
        </w:rPr>
        <w:t>Основні рішення щодо розробки інтерфейсу користувача</w:t>
      </w:r>
      <w:bookmarkEnd w:id="47"/>
    </w:p>
    <w:p w:rsidR="00777D5B" w:rsidRPr="0080480D" w:rsidRDefault="00777D5B" w:rsidP="00777D5B">
      <w:pPr>
        <w:pStyle w:val="30"/>
      </w:pPr>
      <w:bookmarkStart w:id="48" w:name="_Toc533586828"/>
      <w:r>
        <w:t>Загальна інформація</w:t>
      </w:r>
      <w:bookmarkEnd w:id="48"/>
    </w:p>
    <w:p w:rsidR="00777D5B" w:rsidRPr="0080480D" w:rsidRDefault="00777D5B" w:rsidP="00777D5B">
      <w:pPr>
        <w:pStyle w:val="Common"/>
      </w:pPr>
      <w:r w:rsidRPr="0080480D">
        <w:rPr>
          <w:lang w:val="uk-UA"/>
        </w:rPr>
        <w:t>Програма «</w:t>
      </w:r>
      <w:r w:rsidRPr="0080480D">
        <w:rPr>
          <w:lang w:val="en-US"/>
        </w:rPr>
        <w:t>TimeTask</w:t>
      </w:r>
      <w:r w:rsidRPr="0080480D">
        <w:rPr>
          <w:lang w:val="uk-UA"/>
        </w:rPr>
        <w:t>» містить у собі 9 вікон. Дизайн всіх вікон виконаний в одному стилі. Основні кольори елементів програми – оранжевий та чорний, було обрано відповідно до кольорів які містяться у логотипі програми.</w:t>
      </w:r>
    </w:p>
    <w:p w:rsidR="00777D5B" w:rsidRPr="0080480D" w:rsidRDefault="00777D5B" w:rsidP="00777D5B">
      <w:pPr>
        <w:pStyle w:val="30"/>
        <w:rPr>
          <w:rStyle w:val="Title3rd0"/>
          <w:b/>
          <w:i/>
        </w:rPr>
      </w:pPr>
      <w:bookmarkStart w:id="49" w:name="_Toc533586829"/>
      <w:r w:rsidRPr="0080480D">
        <w:rPr>
          <w:rStyle w:val="Title3rd0"/>
          <w:b/>
        </w:rPr>
        <w:lastRenderedPageBreak/>
        <w:t>Вікно «TimeTask - Головне вікно»</w:t>
      </w:r>
      <w:bookmarkEnd w:id="49"/>
    </w:p>
    <w:p w:rsidR="00777D5B" w:rsidRPr="0080480D" w:rsidRDefault="00777D5B" w:rsidP="00777D5B">
      <w:pPr>
        <w:pStyle w:val="Common"/>
        <w:rPr>
          <w:lang w:val="uk-UA"/>
        </w:rPr>
      </w:pPr>
      <w:r w:rsidRPr="0080480D">
        <w:t>Вікно «TimeTask - Головне вікно» містить у собі: рядок меню, логотип програми, 7 кнопок та панель відображення поточних дати та часу</w:t>
      </w:r>
      <w:r>
        <w:rPr>
          <w:lang w:val="uk-UA"/>
        </w:rPr>
        <w:t xml:space="preserve"> (</w:t>
      </w:r>
      <w:r>
        <w:t>рис</w:t>
      </w:r>
      <w:r w:rsidR="00F22865">
        <w:rPr>
          <w:lang w:val="uk-UA"/>
        </w:rPr>
        <w:t>. 3</w:t>
      </w:r>
      <w:r>
        <w:rPr>
          <w:lang w:val="uk-UA"/>
        </w:rPr>
        <w:t>.1)</w:t>
      </w:r>
    </w:p>
    <w:p w:rsidR="00777D5B" w:rsidRDefault="00777D5B" w:rsidP="00777D5B">
      <w:pPr>
        <w:pStyle w:val="Common"/>
        <w:rPr>
          <w:lang w:val="uk-UA"/>
        </w:rPr>
      </w:pPr>
      <w:r w:rsidRPr="0080480D">
        <w:t>Натискання на кожну к</w:t>
      </w:r>
      <w:r>
        <w:t xml:space="preserve">нопку викликає відповідне вікно </w:t>
      </w:r>
      <w:r>
        <w:rPr>
          <w:lang w:val="uk-UA"/>
        </w:rPr>
        <w:t>(</w:t>
      </w:r>
      <w:r>
        <w:t>табл</w:t>
      </w:r>
      <w:r w:rsidR="00F22865">
        <w:rPr>
          <w:lang w:val="uk-UA"/>
        </w:rPr>
        <w:t>. 3</w:t>
      </w:r>
      <w:r>
        <w:rPr>
          <w:lang w:val="uk-UA"/>
        </w:rPr>
        <w:t>.1</w:t>
      </w:r>
      <w:r w:rsidR="00F22865">
        <w:rPr>
          <w:lang w:val="uk-UA"/>
        </w:rPr>
        <w:t>4</w:t>
      </w:r>
      <w:r>
        <w:rPr>
          <w:lang w:val="uk-UA"/>
        </w:rPr>
        <w:t>)</w:t>
      </w:r>
    </w:p>
    <w:p w:rsidR="00777D5B" w:rsidRPr="0080480D" w:rsidRDefault="00F22865" w:rsidP="00777D5B">
      <w:pPr>
        <w:pStyle w:val="afffb"/>
        <w:rPr>
          <w:lang w:val="uk-UA"/>
        </w:rPr>
      </w:pPr>
      <w:r>
        <w:rPr>
          <w:lang w:val="uk-UA"/>
        </w:rPr>
        <w:t>Таблиця 3</w:t>
      </w:r>
      <w:r w:rsidR="00777D5B">
        <w:rPr>
          <w:lang w:val="uk-UA"/>
        </w:rPr>
        <w:t>.1</w:t>
      </w:r>
      <w:r>
        <w:rPr>
          <w:lang w:val="uk-UA"/>
        </w:rPr>
        <w:t>4</w:t>
      </w:r>
      <w:r w:rsidR="00777D5B">
        <w:rPr>
          <w:lang w:val="uk-UA"/>
        </w:rPr>
        <w:t xml:space="preserve"> – кнопки та дії кнопок.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84"/>
        <w:gridCol w:w="3593"/>
        <w:gridCol w:w="5776"/>
      </w:tblGrid>
      <w:tr w:rsidR="00777D5B" w:rsidRPr="00F22865" w:rsidTr="00FE7A3D">
        <w:trPr>
          <w:trHeight w:val="461"/>
        </w:trPr>
        <w:tc>
          <w:tcPr>
            <w:tcW w:w="484" w:type="dxa"/>
          </w:tcPr>
          <w:p w:rsidR="00777D5B" w:rsidRPr="0080480D" w:rsidRDefault="00777D5B" w:rsidP="00FE7A3D">
            <w:pPr>
              <w:pStyle w:val="Common"/>
              <w:ind w:firstLine="0"/>
              <w:rPr>
                <w:lang w:val="uk-UA"/>
              </w:rPr>
            </w:pPr>
            <w:r>
              <w:rPr>
                <w:lang w:val="uk-UA"/>
              </w:rPr>
              <w:t>№</w:t>
            </w:r>
          </w:p>
        </w:tc>
        <w:tc>
          <w:tcPr>
            <w:tcW w:w="3593" w:type="dxa"/>
          </w:tcPr>
          <w:p w:rsidR="00777D5B" w:rsidRPr="0080480D" w:rsidRDefault="00777D5B" w:rsidP="00FE7A3D">
            <w:pPr>
              <w:pStyle w:val="Common"/>
              <w:ind w:firstLine="0"/>
              <w:rPr>
                <w:lang w:val="uk-UA"/>
              </w:rPr>
            </w:pPr>
            <w:r>
              <w:rPr>
                <w:lang w:val="uk-UA"/>
              </w:rPr>
              <w:t>Кнопка</w:t>
            </w:r>
          </w:p>
        </w:tc>
        <w:tc>
          <w:tcPr>
            <w:tcW w:w="5777" w:type="dxa"/>
          </w:tcPr>
          <w:p w:rsidR="00777D5B" w:rsidRDefault="00777D5B" w:rsidP="00FE7A3D">
            <w:pPr>
              <w:pStyle w:val="Common"/>
              <w:ind w:firstLine="0"/>
            </w:pPr>
            <w:r w:rsidRPr="0080480D">
              <w:rPr>
                <w:lang w:val="uk-UA"/>
              </w:rPr>
              <w:t>Вікно</w:t>
            </w:r>
          </w:p>
        </w:tc>
      </w:tr>
      <w:tr w:rsidR="00777D5B" w:rsidTr="00FE7A3D">
        <w:tc>
          <w:tcPr>
            <w:tcW w:w="484" w:type="dxa"/>
          </w:tcPr>
          <w:p w:rsidR="00777D5B" w:rsidRPr="00A56FA8" w:rsidRDefault="00777D5B" w:rsidP="00FE7A3D">
            <w:pPr>
              <w:pStyle w:val="Common"/>
              <w:tabs>
                <w:tab w:val="right" w:pos="318"/>
                <w:tab w:val="center" w:pos="584"/>
              </w:tabs>
              <w:ind w:firstLine="0"/>
              <w:jc w:val="left"/>
              <w:rPr>
                <w:lang w:val="uk-UA"/>
              </w:rPr>
            </w:pPr>
            <w:r>
              <w:rPr>
                <w:lang w:val="uk-UA"/>
              </w:rPr>
              <w:t>1</w:t>
            </w:r>
          </w:p>
        </w:tc>
        <w:tc>
          <w:tcPr>
            <w:tcW w:w="3593" w:type="dxa"/>
          </w:tcPr>
          <w:p w:rsidR="00777D5B" w:rsidRPr="00D02337" w:rsidRDefault="00777D5B" w:rsidP="00FE7A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2286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«Пок</w:t>
            </w:r>
            <w:r w:rsidRPr="00D02337">
              <w:rPr>
                <w:rFonts w:ascii="Times New Roman" w:hAnsi="Times New Roman" w:cs="Times New Roman"/>
                <w:sz w:val="28"/>
                <w:szCs w:val="28"/>
              </w:rPr>
              <w:t>азати заходи»</w:t>
            </w:r>
          </w:p>
        </w:tc>
        <w:tc>
          <w:tcPr>
            <w:tcW w:w="5777" w:type="dxa"/>
          </w:tcPr>
          <w:p w:rsidR="00777D5B" w:rsidRPr="00D02337" w:rsidRDefault="00777D5B" w:rsidP="00FE7A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0233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«</w:t>
            </w:r>
            <w:r w:rsidRPr="00D02337">
              <w:rPr>
                <w:rFonts w:ascii="Times New Roman" w:hAnsi="Times New Roman" w:cs="Times New Roman"/>
                <w:sz w:val="28"/>
                <w:szCs w:val="28"/>
              </w:rPr>
              <w:t>TimeTask - Про заходи»</w:t>
            </w:r>
          </w:p>
        </w:tc>
      </w:tr>
      <w:tr w:rsidR="00777D5B" w:rsidTr="00FE7A3D">
        <w:tc>
          <w:tcPr>
            <w:tcW w:w="484" w:type="dxa"/>
          </w:tcPr>
          <w:p w:rsidR="00777D5B" w:rsidRPr="00A56FA8" w:rsidRDefault="00777D5B" w:rsidP="00FE7A3D">
            <w:pPr>
              <w:pStyle w:val="Common"/>
              <w:ind w:firstLine="0"/>
              <w:rPr>
                <w:lang w:val="uk-UA"/>
              </w:rPr>
            </w:pPr>
            <w:r>
              <w:rPr>
                <w:lang w:val="uk-UA"/>
              </w:rPr>
              <w:t>2</w:t>
            </w:r>
          </w:p>
        </w:tc>
        <w:tc>
          <w:tcPr>
            <w:tcW w:w="3593" w:type="dxa"/>
          </w:tcPr>
          <w:p w:rsidR="00777D5B" w:rsidRPr="00D02337" w:rsidRDefault="00777D5B" w:rsidP="00FE7A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02337">
              <w:rPr>
                <w:rFonts w:ascii="Times New Roman" w:hAnsi="Times New Roman" w:cs="Times New Roman"/>
                <w:sz w:val="28"/>
                <w:szCs w:val="28"/>
              </w:rPr>
              <w:t>«Додати зах</w:t>
            </w:r>
            <w:r w:rsidRPr="00D0233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ід»</w:t>
            </w:r>
          </w:p>
        </w:tc>
        <w:tc>
          <w:tcPr>
            <w:tcW w:w="5777" w:type="dxa"/>
          </w:tcPr>
          <w:p w:rsidR="00777D5B" w:rsidRPr="00D02337" w:rsidRDefault="00777D5B" w:rsidP="00FE7A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0233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«</w:t>
            </w:r>
            <w:r w:rsidRPr="00D02337">
              <w:rPr>
                <w:rFonts w:ascii="Times New Roman" w:hAnsi="Times New Roman" w:cs="Times New Roman"/>
                <w:sz w:val="28"/>
                <w:szCs w:val="28"/>
              </w:rPr>
              <w:t xml:space="preserve">TimeTask - </w:t>
            </w:r>
            <w:r w:rsidRPr="00D0233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Додати захід»</w:t>
            </w:r>
          </w:p>
        </w:tc>
      </w:tr>
      <w:tr w:rsidR="00777D5B" w:rsidTr="00FE7A3D">
        <w:tc>
          <w:tcPr>
            <w:tcW w:w="484" w:type="dxa"/>
          </w:tcPr>
          <w:p w:rsidR="00777D5B" w:rsidRPr="00A56FA8" w:rsidRDefault="00777D5B" w:rsidP="00FE7A3D">
            <w:pPr>
              <w:pStyle w:val="Common"/>
              <w:ind w:firstLine="0"/>
              <w:rPr>
                <w:lang w:val="uk-UA"/>
              </w:rPr>
            </w:pPr>
            <w:r>
              <w:rPr>
                <w:lang w:val="uk-UA"/>
              </w:rPr>
              <w:t>3</w:t>
            </w:r>
          </w:p>
        </w:tc>
        <w:tc>
          <w:tcPr>
            <w:tcW w:w="3593" w:type="dxa"/>
          </w:tcPr>
          <w:p w:rsidR="00777D5B" w:rsidRPr="00D02337" w:rsidRDefault="00777D5B" w:rsidP="00FE7A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0233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«Редагування заходу»</w:t>
            </w:r>
          </w:p>
        </w:tc>
        <w:tc>
          <w:tcPr>
            <w:tcW w:w="5777" w:type="dxa"/>
          </w:tcPr>
          <w:p w:rsidR="00777D5B" w:rsidRPr="00D02337" w:rsidRDefault="00777D5B" w:rsidP="00FE7A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0233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«</w:t>
            </w:r>
            <w:r w:rsidRPr="00D02337">
              <w:rPr>
                <w:rFonts w:ascii="Times New Roman" w:hAnsi="Times New Roman" w:cs="Times New Roman"/>
                <w:sz w:val="28"/>
                <w:szCs w:val="28"/>
              </w:rPr>
              <w:t xml:space="preserve">TimeTask - </w:t>
            </w:r>
            <w:r w:rsidRPr="00D0233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Додати захід»</w:t>
            </w:r>
          </w:p>
        </w:tc>
      </w:tr>
      <w:tr w:rsidR="00777D5B" w:rsidTr="00FE7A3D">
        <w:tc>
          <w:tcPr>
            <w:tcW w:w="484" w:type="dxa"/>
          </w:tcPr>
          <w:p w:rsidR="00777D5B" w:rsidRPr="00A56FA8" w:rsidRDefault="00777D5B" w:rsidP="00FE7A3D">
            <w:pPr>
              <w:pStyle w:val="Common"/>
              <w:ind w:firstLine="0"/>
              <w:rPr>
                <w:lang w:val="uk-UA"/>
              </w:rPr>
            </w:pPr>
            <w:r>
              <w:rPr>
                <w:lang w:val="uk-UA"/>
              </w:rPr>
              <w:t>4</w:t>
            </w:r>
          </w:p>
        </w:tc>
        <w:tc>
          <w:tcPr>
            <w:tcW w:w="3593" w:type="dxa"/>
          </w:tcPr>
          <w:p w:rsidR="00777D5B" w:rsidRPr="00D02337" w:rsidRDefault="00777D5B" w:rsidP="00FE7A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0233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«Додати плани заходів»</w:t>
            </w:r>
          </w:p>
        </w:tc>
        <w:tc>
          <w:tcPr>
            <w:tcW w:w="5777" w:type="dxa"/>
          </w:tcPr>
          <w:p w:rsidR="00777D5B" w:rsidRPr="00D02337" w:rsidRDefault="00777D5B" w:rsidP="00FE7A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0233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«</w:t>
            </w:r>
            <w:r w:rsidRPr="00D02337">
              <w:rPr>
                <w:rFonts w:ascii="Times New Roman" w:hAnsi="Times New Roman" w:cs="Times New Roman"/>
                <w:sz w:val="28"/>
                <w:szCs w:val="28"/>
              </w:rPr>
              <w:t xml:space="preserve">TimeTask - </w:t>
            </w:r>
            <w:r w:rsidRPr="00D0233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Додати план»</w:t>
            </w:r>
          </w:p>
        </w:tc>
      </w:tr>
      <w:tr w:rsidR="00777D5B" w:rsidTr="00FE7A3D">
        <w:tc>
          <w:tcPr>
            <w:tcW w:w="484" w:type="dxa"/>
          </w:tcPr>
          <w:p w:rsidR="00777D5B" w:rsidRPr="00A56FA8" w:rsidRDefault="00777D5B" w:rsidP="00FE7A3D">
            <w:pPr>
              <w:pStyle w:val="Common"/>
              <w:ind w:firstLine="0"/>
              <w:rPr>
                <w:lang w:val="uk-UA"/>
              </w:rPr>
            </w:pPr>
            <w:r>
              <w:rPr>
                <w:lang w:val="uk-UA"/>
              </w:rPr>
              <w:t>5</w:t>
            </w:r>
          </w:p>
        </w:tc>
        <w:tc>
          <w:tcPr>
            <w:tcW w:w="3593" w:type="dxa"/>
          </w:tcPr>
          <w:p w:rsidR="00777D5B" w:rsidRPr="00D02337" w:rsidRDefault="00777D5B" w:rsidP="00FE7A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0233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«Редагувати плани заходів»</w:t>
            </w:r>
          </w:p>
        </w:tc>
        <w:tc>
          <w:tcPr>
            <w:tcW w:w="5777" w:type="dxa"/>
          </w:tcPr>
          <w:p w:rsidR="00777D5B" w:rsidRPr="00D02337" w:rsidRDefault="00777D5B" w:rsidP="00FE7A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0233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«</w:t>
            </w:r>
            <w:r w:rsidRPr="00D02337">
              <w:rPr>
                <w:rFonts w:ascii="Times New Roman" w:hAnsi="Times New Roman" w:cs="Times New Roman"/>
                <w:sz w:val="28"/>
                <w:szCs w:val="28"/>
              </w:rPr>
              <w:t xml:space="preserve">TimeTask - </w:t>
            </w:r>
            <w:r w:rsidRPr="00D0233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Редагування плану»</w:t>
            </w:r>
          </w:p>
        </w:tc>
      </w:tr>
      <w:tr w:rsidR="00777D5B" w:rsidTr="00FE7A3D">
        <w:tc>
          <w:tcPr>
            <w:tcW w:w="484" w:type="dxa"/>
          </w:tcPr>
          <w:p w:rsidR="00777D5B" w:rsidRPr="00A56FA8" w:rsidRDefault="00777D5B" w:rsidP="00FE7A3D">
            <w:pPr>
              <w:pStyle w:val="Common"/>
              <w:ind w:firstLine="0"/>
              <w:rPr>
                <w:lang w:val="uk-UA"/>
              </w:rPr>
            </w:pPr>
            <w:r>
              <w:rPr>
                <w:lang w:val="uk-UA"/>
              </w:rPr>
              <w:t>6</w:t>
            </w:r>
          </w:p>
        </w:tc>
        <w:tc>
          <w:tcPr>
            <w:tcW w:w="3593" w:type="dxa"/>
          </w:tcPr>
          <w:p w:rsidR="00777D5B" w:rsidRPr="00D02337" w:rsidRDefault="00777D5B" w:rsidP="00FE7A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0233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«Видалити плани заходів»</w:t>
            </w:r>
          </w:p>
        </w:tc>
        <w:tc>
          <w:tcPr>
            <w:tcW w:w="5777" w:type="dxa"/>
          </w:tcPr>
          <w:p w:rsidR="00777D5B" w:rsidRPr="00D02337" w:rsidRDefault="00777D5B" w:rsidP="00FE7A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02337">
              <w:rPr>
                <w:rFonts w:ascii="Times New Roman" w:hAnsi="Times New Roman" w:cs="Times New Roman"/>
                <w:sz w:val="28"/>
                <w:szCs w:val="28"/>
              </w:rPr>
              <w:t>«TimeTask - Видалення планів»</w:t>
            </w:r>
          </w:p>
        </w:tc>
      </w:tr>
      <w:tr w:rsidR="00777D5B" w:rsidTr="00FE7A3D">
        <w:tc>
          <w:tcPr>
            <w:tcW w:w="484" w:type="dxa"/>
          </w:tcPr>
          <w:p w:rsidR="00777D5B" w:rsidRPr="00A56FA8" w:rsidRDefault="00777D5B" w:rsidP="00FE7A3D">
            <w:pPr>
              <w:pStyle w:val="Common"/>
              <w:ind w:firstLine="0"/>
              <w:rPr>
                <w:lang w:val="uk-UA"/>
              </w:rPr>
            </w:pPr>
            <w:r>
              <w:rPr>
                <w:lang w:val="uk-UA"/>
              </w:rPr>
              <w:t>7</w:t>
            </w:r>
          </w:p>
        </w:tc>
        <w:tc>
          <w:tcPr>
            <w:tcW w:w="3593" w:type="dxa"/>
          </w:tcPr>
          <w:p w:rsidR="00777D5B" w:rsidRPr="00D02337" w:rsidRDefault="00777D5B" w:rsidP="00FE7A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0233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«Видалити захід»</w:t>
            </w:r>
          </w:p>
        </w:tc>
        <w:tc>
          <w:tcPr>
            <w:tcW w:w="5777" w:type="dxa"/>
          </w:tcPr>
          <w:p w:rsidR="00777D5B" w:rsidRPr="00D02337" w:rsidRDefault="00777D5B" w:rsidP="00FE7A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02337">
              <w:rPr>
                <w:rFonts w:ascii="Times New Roman" w:hAnsi="Times New Roman" w:cs="Times New Roman"/>
                <w:sz w:val="28"/>
                <w:szCs w:val="28"/>
              </w:rPr>
              <w:t>«TimeTask - Видалення заходів»</w:t>
            </w:r>
          </w:p>
        </w:tc>
      </w:tr>
    </w:tbl>
    <w:p w:rsidR="00777D5B" w:rsidRDefault="00777D5B" w:rsidP="00777D5B">
      <w:pPr>
        <w:pStyle w:val="Common"/>
      </w:pPr>
    </w:p>
    <w:p w:rsidR="00777D5B" w:rsidRPr="0041085D" w:rsidRDefault="00777D5B" w:rsidP="0041085D">
      <w:pPr>
        <w:pStyle w:val="aff1"/>
      </w:pPr>
      <w:r w:rsidRPr="0041085D">
        <w:rPr>
          <w:lang w:val="ru-RU" w:eastAsia="ru-RU"/>
        </w:rPr>
        <w:lastRenderedPageBreak/>
        <w:drawing>
          <wp:inline distT="0" distB="0" distL="0" distR="0" wp14:anchorId="527E82D1" wp14:editId="5A6D7606">
            <wp:extent cx="3844470" cy="4331289"/>
            <wp:effectExtent l="0" t="0" r="3810" b="0"/>
            <wp:docPr id="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4470" cy="433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D5B" w:rsidRPr="0041085D" w:rsidRDefault="00F22865" w:rsidP="0041085D">
      <w:pPr>
        <w:pStyle w:val="aff1"/>
      </w:pPr>
      <w:r>
        <w:t>Рисунок 3</w:t>
      </w:r>
      <w:r w:rsidR="00777D5B" w:rsidRPr="0041085D">
        <w:t xml:space="preserve">.1 – </w:t>
      </w:r>
      <w:r w:rsidR="00777D5B" w:rsidRPr="0041085D">
        <w:rPr>
          <w:rStyle w:val="Title3rd0"/>
          <w:rFonts w:eastAsiaTheme="minorHAnsi" w:cstheme="minorBidi"/>
          <w:b w:val="0"/>
          <w:i w:val="0"/>
          <w:szCs w:val="22"/>
          <w:lang w:val="en-US" w:eastAsia="en-US"/>
        </w:rPr>
        <w:t>Вікно «TimeTask - Головне вікно»</w:t>
      </w:r>
    </w:p>
    <w:p w:rsidR="00777D5B" w:rsidRPr="00F74782" w:rsidRDefault="00777D5B" w:rsidP="00777D5B">
      <w:pPr>
        <w:pStyle w:val="30"/>
      </w:pPr>
      <w:bookmarkStart w:id="50" w:name="_Toc533586830"/>
      <w:r w:rsidRPr="00A56FA8">
        <w:t>Вікно «</w:t>
      </w:r>
      <w:r w:rsidRPr="00A56FA8">
        <w:rPr>
          <w:lang w:val="en-US"/>
        </w:rPr>
        <w:t>TimeTask</w:t>
      </w:r>
      <w:r w:rsidRPr="00F74782">
        <w:t xml:space="preserve"> – Про заходи»</w:t>
      </w:r>
      <w:bookmarkEnd w:id="50"/>
    </w:p>
    <w:p w:rsidR="00777D5B" w:rsidRPr="00F74782" w:rsidRDefault="00777D5B" w:rsidP="00777D5B">
      <w:pPr>
        <w:pStyle w:val="Common"/>
        <w:rPr>
          <w:lang w:val="uk-UA"/>
        </w:rPr>
      </w:pPr>
      <w:r w:rsidRPr="00A56FA8">
        <w:rPr>
          <w:lang w:val="uk-UA"/>
        </w:rPr>
        <w:t>Вікно «</w:t>
      </w:r>
      <w:r w:rsidRPr="00A56FA8">
        <w:rPr>
          <w:lang w:val="en-US"/>
        </w:rPr>
        <w:t>TimeTask</w:t>
      </w:r>
      <w:r w:rsidRPr="00F74782">
        <w:rPr>
          <w:lang w:val="uk-UA"/>
        </w:rPr>
        <w:t xml:space="preserve"> – Про заходи» містить у собі: 3 кнопки, 2 елементи вибору та 2 поля виводу інфорації</w:t>
      </w:r>
      <w:r>
        <w:rPr>
          <w:lang w:val="uk-UA"/>
        </w:rPr>
        <w:t xml:space="preserve"> (рис</w:t>
      </w:r>
      <w:r w:rsidRPr="00A56FA8">
        <w:rPr>
          <w:lang w:val="uk-UA"/>
        </w:rPr>
        <w:t>.</w:t>
      </w:r>
      <w:r w:rsidR="00F22865">
        <w:rPr>
          <w:lang w:val="uk-UA"/>
        </w:rPr>
        <w:t xml:space="preserve"> 3</w:t>
      </w:r>
      <w:r>
        <w:rPr>
          <w:lang w:val="uk-UA"/>
        </w:rPr>
        <w:t>.2)</w:t>
      </w:r>
      <w:r w:rsidRPr="00F74782">
        <w:rPr>
          <w:lang w:val="uk-UA"/>
        </w:rPr>
        <w:t>.</w:t>
      </w:r>
    </w:p>
    <w:p w:rsidR="00777D5B" w:rsidRPr="00A56FA8" w:rsidRDefault="00777D5B" w:rsidP="00777D5B">
      <w:pPr>
        <w:pStyle w:val="Common"/>
      </w:pPr>
      <w:r w:rsidRPr="00A56FA8">
        <w:rPr>
          <w:lang w:val="uk-UA"/>
        </w:rPr>
        <w:t>Натискання на кожну кнопку викликає певну дію.</w:t>
      </w:r>
      <w:r>
        <w:rPr>
          <w:lang w:val="uk-UA"/>
        </w:rPr>
        <w:t xml:space="preserve"> </w:t>
      </w:r>
      <w:r w:rsidRPr="00A56FA8">
        <w:rPr>
          <w:lang w:val="uk-UA"/>
        </w:rPr>
        <w:t>Кнопка «ОК» підставляє в елемент вибору заходів, ті заходи, які мають ту ж початкову дату, що міститься в елементі вибору початкової дати.</w:t>
      </w:r>
      <w:r>
        <w:rPr>
          <w:lang w:val="uk-UA"/>
        </w:rPr>
        <w:t xml:space="preserve"> </w:t>
      </w:r>
      <w:r w:rsidRPr="00A56FA8">
        <w:rPr>
          <w:lang w:val="uk-UA"/>
        </w:rPr>
        <w:t>Кнопка «Вибрати захід» відображає інформацію про захід, який обраний у полі вибору заходу. Інформація виводиться у поля виводу інформації про захід та план цього заходу.</w:t>
      </w:r>
      <w:r>
        <w:rPr>
          <w:lang w:val="uk-UA"/>
        </w:rPr>
        <w:t xml:space="preserve"> </w:t>
      </w:r>
      <w:r w:rsidRPr="00A56FA8">
        <w:rPr>
          <w:lang w:val="uk-UA"/>
        </w:rPr>
        <w:t>Кнопка «Закрити» закриває дане вікно</w:t>
      </w:r>
      <w:r>
        <w:rPr>
          <w:lang w:val="uk-UA"/>
        </w:rPr>
        <w:t>.</w:t>
      </w:r>
    </w:p>
    <w:p w:rsidR="00777D5B" w:rsidRDefault="00777D5B" w:rsidP="0041085D">
      <w:pPr>
        <w:pStyle w:val="aff1"/>
      </w:pPr>
      <w:r w:rsidRPr="00F74782">
        <w:rPr>
          <w:lang w:val="ru-RU" w:eastAsia="ru-RU"/>
        </w:rPr>
        <w:lastRenderedPageBreak/>
        <w:drawing>
          <wp:inline distT="0" distB="0" distL="0" distR="0" wp14:anchorId="3455A5D0" wp14:editId="54C6EA0A">
            <wp:extent cx="4695825" cy="2426518"/>
            <wp:effectExtent l="0" t="0" r="0" b="0"/>
            <wp:docPr id="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5268" cy="243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D5B" w:rsidRPr="00FE7A3D" w:rsidRDefault="00F22865" w:rsidP="0041085D">
      <w:pPr>
        <w:pStyle w:val="aff1"/>
        <w:rPr>
          <w:rFonts w:eastAsiaTheme="majorEastAsia"/>
          <w:lang w:val="ru-RU"/>
        </w:rPr>
      </w:pPr>
      <w:r>
        <w:rPr>
          <w:lang w:val="ru-RU"/>
        </w:rPr>
        <w:t>Рисунок 3</w:t>
      </w:r>
      <w:r w:rsidR="00777D5B" w:rsidRPr="00FE7A3D">
        <w:rPr>
          <w:lang w:val="ru-RU"/>
        </w:rPr>
        <w:t xml:space="preserve">.2 – </w:t>
      </w:r>
      <w:r w:rsidR="00777D5B" w:rsidRPr="00A56FA8">
        <w:rPr>
          <w:rFonts w:eastAsiaTheme="majorEastAsia"/>
          <w:lang w:val="uk-UA"/>
        </w:rPr>
        <w:t>Вікно «</w:t>
      </w:r>
      <w:r w:rsidR="00777D5B" w:rsidRPr="00A56FA8">
        <w:rPr>
          <w:rFonts w:eastAsiaTheme="majorEastAsia"/>
        </w:rPr>
        <w:t>TimeTask</w:t>
      </w:r>
      <w:r w:rsidR="00777D5B" w:rsidRPr="00FE7A3D">
        <w:rPr>
          <w:rFonts w:eastAsiaTheme="majorEastAsia"/>
          <w:lang w:val="ru-RU"/>
        </w:rPr>
        <w:t xml:space="preserve"> – Про заходи»</w:t>
      </w:r>
    </w:p>
    <w:p w:rsidR="00777D5B" w:rsidRPr="00777D5B" w:rsidRDefault="00777D5B" w:rsidP="00777D5B">
      <w:pPr>
        <w:pStyle w:val="30"/>
        <w:rPr>
          <w:rStyle w:val="Title3rd0"/>
          <w:rFonts w:cs="Times New Roman"/>
          <w:b/>
          <w:i/>
          <w:szCs w:val="27"/>
        </w:rPr>
      </w:pPr>
      <w:bookmarkStart w:id="51" w:name="_Toc533586831"/>
      <w:r w:rsidRPr="00777D5B">
        <w:rPr>
          <w:rStyle w:val="Title3rd0"/>
          <w:rFonts w:cs="Times New Roman"/>
          <w:b/>
          <w:i/>
          <w:szCs w:val="27"/>
        </w:rPr>
        <w:t>Вікно «TimeTask – Додати захід»</w:t>
      </w:r>
      <w:bookmarkEnd w:id="51"/>
    </w:p>
    <w:p w:rsidR="00777D5B" w:rsidRDefault="00777D5B" w:rsidP="00777D5B">
      <w:pPr>
        <w:pStyle w:val="Common"/>
        <w:rPr>
          <w:lang w:val="uk-UA"/>
        </w:rPr>
      </w:pPr>
      <w:r w:rsidRPr="00F74782">
        <w:rPr>
          <w:lang w:val="uk-UA"/>
        </w:rPr>
        <w:t>Вікно «</w:t>
      </w:r>
      <w:r w:rsidRPr="00F74782">
        <w:rPr>
          <w:lang w:val="en-US"/>
        </w:rPr>
        <w:t>TimeTask</w:t>
      </w:r>
      <w:r w:rsidRPr="00F74782">
        <w:t xml:space="preserve"> – Додати захід» містить у собі: 2 кнопки, 2 елементи вибору та 4 текстових поля вводу інформації</w:t>
      </w:r>
      <w:r>
        <w:rPr>
          <w:lang w:val="uk-UA"/>
        </w:rPr>
        <w:t xml:space="preserve"> (рис. 4.3)</w:t>
      </w:r>
      <w:r w:rsidRPr="00F74782">
        <w:t>.</w:t>
      </w:r>
      <w:r>
        <w:rPr>
          <w:lang w:val="uk-UA"/>
        </w:rPr>
        <w:t xml:space="preserve"> </w:t>
      </w:r>
    </w:p>
    <w:p w:rsidR="00777D5B" w:rsidRDefault="00777D5B" w:rsidP="00777D5B">
      <w:pPr>
        <w:pStyle w:val="Common"/>
        <w:rPr>
          <w:lang w:val="uk-UA"/>
        </w:rPr>
      </w:pPr>
      <w:r w:rsidRPr="00F74782">
        <w:rPr>
          <w:lang w:val="uk-UA"/>
        </w:rPr>
        <w:t>В кожне текстове поле вводиться відповідна інформація.</w:t>
      </w:r>
      <w:r>
        <w:rPr>
          <w:lang w:val="uk-UA"/>
        </w:rPr>
        <w:t xml:space="preserve"> </w:t>
      </w:r>
      <w:r w:rsidRPr="00F74782">
        <w:rPr>
          <w:lang w:val="uk-UA"/>
        </w:rPr>
        <w:t>В елементи вибору інформації вводиться початкова та кінцева дата заходу.</w:t>
      </w:r>
      <w:r>
        <w:rPr>
          <w:lang w:val="uk-UA"/>
        </w:rPr>
        <w:t xml:space="preserve"> </w:t>
      </w:r>
      <w:r w:rsidRPr="00F74782">
        <w:rPr>
          <w:lang w:val="uk-UA"/>
        </w:rPr>
        <w:t>Натискання на кожну кнопку викликає певну дію.</w:t>
      </w:r>
      <w:r>
        <w:rPr>
          <w:lang w:val="uk-UA"/>
        </w:rPr>
        <w:t xml:space="preserve"> </w:t>
      </w:r>
      <w:r w:rsidRPr="00F74782">
        <w:rPr>
          <w:lang w:val="uk-UA"/>
        </w:rPr>
        <w:t>Кнопка «Додати» додає захід в базу даних, з інформацією, яка введена вище.</w:t>
      </w:r>
      <w:r>
        <w:rPr>
          <w:lang w:val="uk-UA"/>
        </w:rPr>
        <w:t xml:space="preserve"> </w:t>
      </w:r>
      <w:r w:rsidRPr="00F74782">
        <w:rPr>
          <w:lang w:val="uk-UA"/>
        </w:rPr>
        <w:t>Кнопка «Закрити» закриває дане вікно.</w:t>
      </w:r>
    </w:p>
    <w:p w:rsidR="00777D5B" w:rsidRDefault="00777D5B" w:rsidP="0041085D">
      <w:pPr>
        <w:pStyle w:val="aff1"/>
      </w:pPr>
      <w:r w:rsidRPr="00F74782">
        <w:rPr>
          <w:lang w:val="ru-RU" w:eastAsia="ru-RU"/>
        </w:rPr>
        <w:drawing>
          <wp:inline distT="0" distB="0" distL="0" distR="0" wp14:anchorId="6E0D546D" wp14:editId="106CCECA">
            <wp:extent cx="2286000" cy="204353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t="9819"/>
                    <a:stretch/>
                  </pic:blipFill>
                  <pic:spPr bwMode="auto">
                    <a:xfrm>
                      <a:off x="0" y="0"/>
                      <a:ext cx="2350969" cy="2101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D5B" w:rsidRPr="00F74782" w:rsidRDefault="00F22865" w:rsidP="0041085D">
      <w:pPr>
        <w:pStyle w:val="aff1"/>
        <w:rPr>
          <w:lang w:val="uk-UA"/>
        </w:rPr>
      </w:pPr>
      <w:r>
        <w:rPr>
          <w:lang w:val="uk-UA"/>
        </w:rPr>
        <w:t>Рисунок 3</w:t>
      </w:r>
      <w:r w:rsidR="00777D5B" w:rsidRPr="00F74782">
        <w:rPr>
          <w:lang w:val="uk-UA"/>
        </w:rPr>
        <w:t xml:space="preserve">.3 – </w:t>
      </w:r>
      <w:r w:rsidR="00777D5B" w:rsidRPr="00F74782">
        <w:rPr>
          <w:rFonts w:eastAsiaTheme="majorEastAsia"/>
          <w:lang w:val="uk-UA"/>
        </w:rPr>
        <w:t>Вікно «</w:t>
      </w:r>
      <w:r w:rsidR="00777D5B" w:rsidRPr="00F74782">
        <w:rPr>
          <w:rFonts w:eastAsiaTheme="majorEastAsia"/>
        </w:rPr>
        <w:t>TimeTask</w:t>
      </w:r>
      <w:r w:rsidR="00777D5B" w:rsidRPr="00F74782">
        <w:rPr>
          <w:rFonts w:eastAsiaTheme="majorEastAsia"/>
          <w:lang w:val="uk-UA"/>
        </w:rPr>
        <w:t xml:space="preserve"> – </w:t>
      </w:r>
      <w:r w:rsidR="00777D5B" w:rsidRPr="00F74782">
        <w:rPr>
          <w:rFonts w:eastAsiaTheme="minorEastAsia"/>
          <w:lang w:val="uk-UA"/>
        </w:rPr>
        <w:t>Додати захід</w:t>
      </w:r>
      <w:r w:rsidR="00777D5B" w:rsidRPr="00F74782">
        <w:rPr>
          <w:rFonts w:eastAsiaTheme="majorEastAsia"/>
          <w:lang w:val="uk-UA"/>
        </w:rPr>
        <w:t>»</w:t>
      </w:r>
    </w:p>
    <w:p w:rsidR="00777D5B" w:rsidRPr="00777D5B" w:rsidRDefault="00777D5B" w:rsidP="00777D5B">
      <w:pPr>
        <w:pStyle w:val="30"/>
      </w:pPr>
      <w:bookmarkStart w:id="52" w:name="_Toc533586832"/>
      <w:r w:rsidRPr="00777D5B">
        <w:lastRenderedPageBreak/>
        <w:t>Вікно «TimeTask – Редагування заходу»</w:t>
      </w:r>
      <w:bookmarkEnd w:id="52"/>
      <w:r w:rsidRPr="00777D5B">
        <w:t xml:space="preserve"> </w:t>
      </w:r>
    </w:p>
    <w:p w:rsidR="00777D5B" w:rsidRDefault="00777D5B" w:rsidP="00777D5B">
      <w:pPr>
        <w:pStyle w:val="Common"/>
        <w:rPr>
          <w:lang w:val="uk-UA"/>
        </w:rPr>
      </w:pPr>
      <w:r w:rsidRPr="00F74782">
        <w:rPr>
          <w:lang w:val="uk-UA"/>
        </w:rPr>
        <w:t>Вікно «</w:t>
      </w:r>
      <w:r w:rsidRPr="00F74782">
        <w:rPr>
          <w:lang w:val="en-US"/>
        </w:rPr>
        <w:t>TimeTask</w:t>
      </w:r>
      <w:r w:rsidRPr="00F74782">
        <w:rPr>
          <w:lang w:val="uk-UA"/>
        </w:rPr>
        <w:t xml:space="preserve"> – Редагування заходу» містить у собі: 2 кнопки, елемент вибору та таблицю для редагування інформації</w:t>
      </w:r>
      <w:r>
        <w:rPr>
          <w:lang w:val="uk-UA"/>
        </w:rPr>
        <w:t xml:space="preserve"> (рис</w:t>
      </w:r>
      <w:r w:rsidRPr="00A56FA8">
        <w:rPr>
          <w:lang w:val="uk-UA"/>
        </w:rPr>
        <w:t>.</w:t>
      </w:r>
      <w:r w:rsidR="00F22865">
        <w:rPr>
          <w:lang w:val="uk-UA"/>
        </w:rPr>
        <w:t xml:space="preserve"> 3</w:t>
      </w:r>
      <w:r>
        <w:rPr>
          <w:lang w:val="uk-UA"/>
        </w:rPr>
        <w:t>.4)</w:t>
      </w:r>
      <w:r w:rsidRPr="00F74782">
        <w:rPr>
          <w:lang w:val="uk-UA"/>
        </w:rPr>
        <w:t>.</w:t>
      </w:r>
      <w:r>
        <w:rPr>
          <w:lang w:val="uk-UA"/>
        </w:rPr>
        <w:t xml:space="preserve"> </w:t>
      </w:r>
    </w:p>
    <w:p w:rsidR="00777D5B" w:rsidRPr="00F74782" w:rsidRDefault="00777D5B" w:rsidP="00777D5B">
      <w:pPr>
        <w:pStyle w:val="Common"/>
        <w:rPr>
          <w:lang w:val="uk-UA"/>
        </w:rPr>
      </w:pPr>
      <w:r w:rsidRPr="00F74782">
        <w:rPr>
          <w:lang w:val="uk-UA"/>
        </w:rPr>
        <w:t>В елементі вибору інформації обирається захід, інформацію про який потрібно редагувати.</w:t>
      </w:r>
      <w:r>
        <w:rPr>
          <w:lang w:val="uk-UA"/>
        </w:rPr>
        <w:t xml:space="preserve"> </w:t>
      </w:r>
      <w:r w:rsidRPr="00F74782">
        <w:rPr>
          <w:lang w:val="uk-UA"/>
        </w:rPr>
        <w:t>В таблиці для редагування інформації мо</w:t>
      </w:r>
      <w:r w:rsidRPr="00F74782">
        <w:t>жна відредагувати інформацію про захід.</w:t>
      </w:r>
      <w:r>
        <w:rPr>
          <w:lang w:val="uk-UA"/>
        </w:rPr>
        <w:t xml:space="preserve"> </w:t>
      </w:r>
      <w:r w:rsidRPr="00F74782">
        <w:rPr>
          <w:lang w:val="uk-UA"/>
        </w:rPr>
        <w:t>Натискання на кожну кнопку викликає певну дію.</w:t>
      </w:r>
      <w:r>
        <w:rPr>
          <w:lang w:val="uk-UA"/>
        </w:rPr>
        <w:t xml:space="preserve"> </w:t>
      </w:r>
      <w:r w:rsidRPr="00F74782">
        <w:rPr>
          <w:lang w:val="uk-UA"/>
        </w:rPr>
        <w:t>Кнопка «Відредагувати» редагує інформацію про захід, відповідно до введеної вище інформації та заносить її до бази даних.</w:t>
      </w:r>
      <w:r>
        <w:rPr>
          <w:lang w:val="uk-UA"/>
        </w:rPr>
        <w:t xml:space="preserve"> </w:t>
      </w:r>
      <w:r w:rsidRPr="00F74782">
        <w:t>Кнопка «Закрити» закриває дане вікно.</w:t>
      </w:r>
    </w:p>
    <w:p w:rsidR="00777D5B" w:rsidRDefault="00777D5B" w:rsidP="0041085D">
      <w:pPr>
        <w:pStyle w:val="aff1"/>
      </w:pPr>
      <w:r w:rsidRPr="00F74782">
        <w:rPr>
          <w:lang w:val="ru-RU" w:eastAsia="ru-RU"/>
        </w:rPr>
        <w:drawing>
          <wp:inline distT="0" distB="0" distL="0" distR="0" wp14:anchorId="3945D228" wp14:editId="469C19E7">
            <wp:extent cx="4343400" cy="1533914"/>
            <wp:effectExtent l="0" t="0" r="0" b="9525"/>
            <wp:docPr id="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3594" cy="15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D5B" w:rsidRPr="00FE7A3D" w:rsidRDefault="00F22865" w:rsidP="0041085D">
      <w:pPr>
        <w:pStyle w:val="aff1"/>
        <w:rPr>
          <w:lang w:val="ru-RU"/>
        </w:rPr>
      </w:pPr>
      <w:r>
        <w:rPr>
          <w:lang w:val="ru-RU"/>
        </w:rPr>
        <w:t>Рисунок 3</w:t>
      </w:r>
      <w:r w:rsidR="00777D5B" w:rsidRPr="00FE7A3D">
        <w:rPr>
          <w:lang w:val="ru-RU"/>
        </w:rPr>
        <w:t xml:space="preserve">.4 – </w:t>
      </w:r>
      <w:r w:rsidR="00777D5B" w:rsidRPr="00FE7A3D">
        <w:rPr>
          <w:rFonts w:eastAsiaTheme="minorEastAsia"/>
          <w:lang w:val="ru-RU"/>
        </w:rPr>
        <w:t>Вікно «</w:t>
      </w:r>
      <w:r w:rsidR="00777D5B" w:rsidRPr="00F74782">
        <w:rPr>
          <w:rFonts w:eastAsiaTheme="minorEastAsia"/>
        </w:rPr>
        <w:t>TimeTask</w:t>
      </w:r>
      <w:r w:rsidR="00777D5B" w:rsidRPr="00FE7A3D">
        <w:rPr>
          <w:rFonts w:eastAsiaTheme="minorEastAsia"/>
          <w:lang w:val="ru-RU"/>
        </w:rPr>
        <w:t xml:space="preserve"> – Редагування заходу»</w:t>
      </w:r>
    </w:p>
    <w:p w:rsidR="00777D5B" w:rsidRDefault="00777D5B" w:rsidP="00777D5B">
      <w:pPr>
        <w:pStyle w:val="30"/>
      </w:pPr>
      <w:bookmarkStart w:id="53" w:name="_Toc533586833"/>
      <w:r w:rsidRPr="00F74782">
        <w:t>Вікно «</w:t>
      </w:r>
      <w:r w:rsidRPr="00F74782">
        <w:rPr>
          <w:lang w:val="en-US"/>
        </w:rPr>
        <w:t>TimeTask</w:t>
      </w:r>
      <w:r w:rsidRPr="00911888">
        <w:t xml:space="preserve"> – </w:t>
      </w:r>
      <w:r w:rsidRPr="00F74782">
        <w:t>Додати план»</w:t>
      </w:r>
      <w:bookmarkEnd w:id="53"/>
    </w:p>
    <w:p w:rsidR="00777D5B" w:rsidRPr="00F74782" w:rsidRDefault="00777D5B" w:rsidP="00777D5B">
      <w:pPr>
        <w:pStyle w:val="Common"/>
      </w:pPr>
      <w:r w:rsidRPr="00F74782">
        <w:rPr>
          <w:lang w:val="uk-UA"/>
        </w:rPr>
        <w:t>Вікно «</w:t>
      </w:r>
      <w:r w:rsidRPr="00F74782">
        <w:rPr>
          <w:lang w:val="en-US"/>
        </w:rPr>
        <w:t>TimeTask</w:t>
      </w:r>
      <w:r w:rsidRPr="00F74782">
        <w:t xml:space="preserve"> – Додати план» містить у собі: 2 кнопки, 3 елемент вибору та текстове поле вводу інформації</w:t>
      </w:r>
      <w:r>
        <w:rPr>
          <w:lang w:val="uk-UA"/>
        </w:rPr>
        <w:t xml:space="preserve"> (рис</w:t>
      </w:r>
      <w:r w:rsidRPr="00A56FA8">
        <w:rPr>
          <w:lang w:val="uk-UA"/>
        </w:rPr>
        <w:t>.</w:t>
      </w:r>
      <w:r w:rsidR="00F22865">
        <w:rPr>
          <w:lang w:val="uk-UA"/>
        </w:rPr>
        <w:t xml:space="preserve"> 3</w:t>
      </w:r>
      <w:r>
        <w:rPr>
          <w:lang w:val="uk-UA"/>
        </w:rPr>
        <w:t>.5)</w:t>
      </w:r>
      <w:r w:rsidRPr="00F74782">
        <w:rPr>
          <w:lang w:val="uk-UA"/>
        </w:rPr>
        <w:t>.</w:t>
      </w:r>
    </w:p>
    <w:p w:rsidR="00777D5B" w:rsidRPr="00F74782" w:rsidRDefault="00777D5B" w:rsidP="00777D5B">
      <w:pPr>
        <w:pStyle w:val="Common"/>
      </w:pPr>
      <w:r w:rsidRPr="00F74782">
        <w:rPr>
          <w:lang w:val="uk-UA"/>
        </w:rPr>
        <w:t>В елементах вибору інформації обираються захід, початкова та кінцева дати пункту плану.В текстове поле вводиться назва пункту плану.Кнопка «Додати план в захід» додає  пункт плану до відповідно обраного заходу.Кнопка «Закрити» закриває дане вікно.</w:t>
      </w:r>
    </w:p>
    <w:p w:rsidR="00777D5B" w:rsidRDefault="00777D5B" w:rsidP="0041085D">
      <w:pPr>
        <w:pStyle w:val="aff1"/>
      </w:pPr>
      <w:r w:rsidRPr="00FA0AEC">
        <w:rPr>
          <w:lang w:val="ru-RU" w:eastAsia="ru-RU"/>
        </w:rPr>
        <w:lastRenderedPageBreak/>
        <w:drawing>
          <wp:inline distT="0" distB="0" distL="0" distR="0" wp14:anchorId="6D9A96CC" wp14:editId="5E97EED1">
            <wp:extent cx="2638425" cy="1978819"/>
            <wp:effectExtent l="0" t="0" r="0" b="2540"/>
            <wp:docPr id="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1779" cy="198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D5B" w:rsidRPr="00FE7A3D" w:rsidRDefault="00F22865" w:rsidP="0041085D">
      <w:pPr>
        <w:pStyle w:val="aff1"/>
        <w:rPr>
          <w:rFonts w:eastAsiaTheme="minorEastAsia"/>
          <w:lang w:val="ru-RU"/>
        </w:rPr>
      </w:pPr>
      <w:r>
        <w:rPr>
          <w:lang w:val="ru-RU"/>
        </w:rPr>
        <w:t>Рисунок 3</w:t>
      </w:r>
      <w:r w:rsidR="00777D5B" w:rsidRPr="00FE7A3D">
        <w:rPr>
          <w:lang w:val="ru-RU"/>
        </w:rPr>
        <w:t xml:space="preserve">.5 – </w:t>
      </w:r>
      <w:r w:rsidR="00777D5B" w:rsidRPr="00FE7A3D">
        <w:rPr>
          <w:rFonts w:eastAsiaTheme="minorEastAsia"/>
          <w:lang w:val="ru-RU"/>
        </w:rPr>
        <w:t>Вікно «</w:t>
      </w:r>
      <w:r w:rsidR="00777D5B" w:rsidRPr="00FA0AEC">
        <w:rPr>
          <w:rFonts w:eastAsiaTheme="minorEastAsia"/>
        </w:rPr>
        <w:t>TimeTask</w:t>
      </w:r>
      <w:r w:rsidR="00777D5B" w:rsidRPr="00FE7A3D">
        <w:rPr>
          <w:rFonts w:eastAsiaTheme="minorEastAsia"/>
          <w:lang w:val="ru-RU"/>
        </w:rPr>
        <w:t xml:space="preserve"> – Додати план»</w:t>
      </w:r>
    </w:p>
    <w:p w:rsidR="00777D5B" w:rsidRDefault="00777D5B" w:rsidP="00777D5B">
      <w:pPr>
        <w:pStyle w:val="30"/>
      </w:pPr>
      <w:bookmarkStart w:id="54" w:name="_Toc533586834"/>
      <w:r w:rsidRPr="00FA0AEC">
        <w:t>Вікно «</w:t>
      </w:r>
      <w:r w:rsidRPr="00FA0AEC">
        <w:rPr>
          <w:lang w:val="en-US"/>
        </w:rPr>
        <w:t>TimeTask</w:t>
      </w:r>
      <w:r w:rsidRPr="00FA0AEC">
        <w:t xml:space="preserve"> – Редагування плану»</w:t>
      </w:r>
      <w:bookmarkEnd w:id="54"/>
    </w:p>
    <w:p w:rsidR="00777D5B" w:rsidRPr="00FA0AEC" w:rsidRDefault="00777D5B" w:rsidP="00777D5B">
      <w:pPr>
        <w:pStyle w:val="Common"/>
      </w:pPr>
      <w:r w:rsidRPr="00FA0AEC">
        <w:t>Вікно «TimeTask – Редагування плану» містить у собі: 2 кнопки, елемент вибору, таб</w:t>
      </w:r>
      <w:r>
        <w:t>лицю для редагування інформації</w:t>
      </w:r>
      <w:r>
        <w:rPr>
          <w:lang w:val="uk-UA"/>
        </w:rPr>
        <w:t xml:space="preserve"> (рис</w:t>
      </w:r>
      <w:r w:rsidRPr="00A56FA8">
        <w:rPr>
          <w:lang w:val="uk-UA"/>
        </w:rPr>
        <w:t>.</w:t>
      </w:r>
      <w:r w:rsidR="00F22865">
        <w:rPr>
          <w:lang w:val="uk-UA"/>
        </w:rPr>
        <w:t xml:space="preserve"> 3</w:t>
      </w:r>
      <w:r>
        <w:rPr>
          <w:lang w:val="uk-UA"/>
        </w:rPr>
        <w:t>.6)</w:t>
      </w:r>
      <w:r w:rsidRPr="00F74782">
        <w:rPr>
          <w:lang w:val="uk-UA"/>
        </w:rPr>
        <w:t>.</w:t>
      </w:r>
    </w:p>
    <w:p w:rsidR="00777D5B" w:rsidRPr="00FA0AEC" w:rsidRDefault="00777D5B" w:rsidP="00777D5B">
      <w:pPr>
        <w:pStyle w:val="Common"/>
      </w:pPr>
      <w:r w:rsidRPr="00FA0AEC">
        <w:t>В елементі вибору інформації обирається захід, план якого потрібно редагувати.</w:t>
      </w:r>
      <w:r>
        <w:rPr>
          <w:lang w:val="uk-UA"/>
        </w:rPr>
        <w:t xml:space="preserve"> </w:t>
      </w:r>
      <w:r w:rsidRPr="00FA0AEC">
        <w:t>В таблиці для редагування інформації можна відредагувати інформацію про план заходу.</w:t>
      </w:r>
      <w:r>
        <w:rPr>
          <w:lang w:val="uk-UA"/>
        </w:rPr>
        <w:t xml:space="preserve"> </w:t>
      </w:r>
      <w:r w:rsidRPr="00FA0AEC">
        <w:t>Натискання на кожну кнопку викликає певну дію.</w:t>
      </w:r>
      <w:r>
        <w:rPr>
          <w:lang w:val="uk-UA"/>
        </w:rPr>
        <w:t xml:space="preserve"> </w:t>
      </w:r>
      <w:r w:rsidRPr="00FA0AEC">
        <w:t>Кнопка «Відредагувати» редагує інформацію про план заходу, відповідно до введеної вище інформації та заносить її до бази даних.</w:t>
      </w:r>
      <w:r>
        <w:rPr>
          <w:lang w:val="uk-UA"/>
        </w:rPr>
        <w:t xml:space="preserve"> </w:t>
      </w:r>
      <w:r w:rsidRPr="00FA0AEC">
        <w:t>Кнопка «Закрити» закриває дане вікно.</w:t>
      </w:r>
    </w:p>
    <w:p w:rsidR="00777D5B" w:rsidRDefault="00777D5B" w:rsidP="0041085D">
      <w:pPr>
        <w:pStyle w:val="aff1"/>
      </w:pPr>
      <w:r w:rsidRPr="00FA0AEC">
        <w:rPr>
          <w:lang w:val="ru-RU" w:eastAsia="ru-RU"/>
        </w:rPr>
        <w:drawing>
          <wp:inline distT="0" distB="0" distL="0" distR="0" wp14:anchorId="05B1B88C" wp14:editId="0E018690">
            <wp:extent cx="2876550" cy="1856820"/>
            <wp:effectExtent l="0" t="0" r="0" b="0"/>
            <wp:docPr id="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3976" cy="186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D5B" w:rsidRPr="00FA0AEC" w:rsidRDefault="00F22865" w:rsidP="0041085D">
      <w:pPr>
        <w:pStyle w:val="aff1"/>
        <w:rPr>
          <w:rFonts w:eastAsiaTheme="minorEastAsia"/>
          <w:lang w:val="uk-UA"/>
        </w:rPr>
      </w:pPr>
      <w:r>
        <w:rPr>
          <w:lang w:val="uk-UA"/>
        </w:rPr>
        <w:t>Рисунок 3</w:t>
      </w:r>
      <w:r w:rsidR="00777D5B" w:rsidRPr="00FA0AEC">
        <w:rPr>
          <w:lang w:val="uk-UA"/>
        </w:rPr>
        <w:t xml:space="preserve">.6 – </w:t>
      </w:r>
      <w:r w:rsidR="00777D5B" w:rsidRPr="00FA0AEC">
        <w:rPr>
          <w:rFonts w:eastAsiaTheme="minorEastAsia"/>
          <w:lang w:val="uk-UA"/>
        </w:rPr>
        <w:t>Вікно «</w:t>
      </w:r>
      <w:r w:rsidR="00777D5B" w:rsidRPr="00FA0AEC">
        <w:rPr>
          <w:rFonts w:eastAsiaTheme="minorEastAsia"/>
        </w:rPr>
        <w:t>TimeTask</w:t>
      </w:r>
      <w:r w:rsidR="00777D5B" w:rsidRPr="00FA0AEC">
        <w:rPr>
          <w:rFonts w:eastAsiaTheme="minorEastAsia"/>
          <w:lang w:val="uk-UA"/>
        </w:rPr>
        <w:t xml:space="preserve"> – Редагування плану»</w:t>
      </w:r>
    </w:p>
    <w:p w:rsidR="00777D5B" w:rsidRDefault="00777D5B" w:rsidP="00777D5B">
      <w:pPr>
        <w:pStyle w:val="30"/>
      </w:pPr>
      <w:bookmarkStart w:id="55" w:name="_Toc533586835"/>
      <w:r w:rsidRPr="00FA0AEC">
        <w:lastRenderedPageBreak/>
        <w:t>Вікно «</w:t>
      </w:r>
      <w:r w:rsidRPr="00FA0AEC">
        <w:rPr>
          <w:lang w:val="en-US"/>
        </w:rPr>
        <w:t>TimeTask</w:t>
      </w:r>
      <w:r w:rsidRPr="00FA0AEC">
        <w:t xml:space="preserve"> – Видалення планів»</w:t>
      </w:r>
      <w:bookmarkEnd w:id="55"/>
    </w:p>
    <w:p w:rsidR="00777D5B" w:rsidRDefault="00777D5B" w:rsidP="00777D5B">
      <w:pPr>
        <w:pStyle w:val="Common"/>
        <w:rPr>
          <w:lang w:val="uk-UA"/>
        </w:rPr>
      </w:pPr>
      <w:r w:rsidRPr="00FA0AEC">
        <w:rPr>
          <w:lang w:val="uk-UA"/>
        </w:rPr>
        <w:t>Вікно «</w:t>
      </w:r>
      <w:r w:rsidRPr="00FA0AEC">
        <w:rPr>
          <w:lang w:val="en-US"/>
        </w:rPr>
        <w:t>TimeTask</w:t>
      </w:r>
      <w:r w:rsidRPr="00FA0AEC">
        <w:rPr>
          <w:lang w:val="uk-UA"/>
        </w:rPr>
        <w:t xml:space="preserve"> – Видалення планів» містить у собі: 2 кнопки, елемент вибору, таблицю для редагування інформації та</w:t>
      </w:r>
      <w:r>
        <w:rPr>
          <w:lang w:val="uk-UA"/>
        </w:rPr>
        <w:t xml:space="preserve"> текстове поле вводу інформації (рис</w:t>
      </w:r>
      <w:r w:rsidRPr="00A56FA8">
        <w:rPr>
          <w:lang w:val="uk-UA"/>
        </w:rPr>
        <w:t>.</w:t>
      </w:r>
      <w:r w:rsidR="00F22865">
        <w:rPr>
          <w:lang w:val="uk-UA"/>
        </w:rPr>
        <w:t xml:space="preserve"> 3</w:t>
      </w:r>
      <w:r>
        <w:rPr>
          <w:lang w:val="uk-UA"/>
        </w:rPr>
        <w:t>.7)</w:t>
      </w:r>
      <w:r w:rsidRPr="00F74782">
        <w:rPr>
          <w:lang w:val="uk-UA"/>
        </w:rPr>
        <w:t>.</w:t>
      </w:r>
    </w:p>
    <w:p w:rsidR="00777D5B" w:rsidRDefault="00777D5B" w:rsidP="00777D5B">
      <w:pPr>
        <w:pStyle w:val="Common"/>
      </w:pPr>
      <w:r w:rsidRPr="00FA0AEC">
        <w:t>В елементі вибору інформації обирається захід, план якого потрібно видалити.</w:t>
      </w:r>
      <w:r>
        <w:rPr>
          <w:lang w:val="uk-UA"/>
        </w:rPr>
        <w:t xml:space="preserve"> </w:t>
      </w:r>
      <w:r w:rsidRPr="00FA0AEC">
        <w:t xml:space="preserve">В таблиці для редагування інформації можна дізнатися </w:t>
      </w:r>
      <w:r w:rsidRPr="00FA0AEC">
        <w:rPr>
          <w:lang w:val="en-US"/>
        </w:rPr>
        <w:t>ID</w:t>
      </w:r>
      <w:r w:rsidRPr="00FA0AEC">
        <w:t xml:space="preserve"> пункту плану, який необхідно видалити.</w:t>
      </w:r>
      <w:r>
        <w:rPr>
          <w:lang w:val="uk-UA"/>
        </w:rPr>
        <w:t xml:space="preserve"> </w:t>
      </w:r>
      <w:r w:rsidRPr="00FA0AEC">
        <w:t xml:space="preserve">В текстове поле вводиться </w:t>
      </w:r>
      <w:r w:rsidRPr="00FA0AEC">
        <w:rPr>
          <w:lang w:val="en-US"/>
        </w:rPr>
        <w:t>ID</w:t>
      </w:r>
      <w:r w:rsidRPr="00FA0AEC">
        <w:t xml:space="preserve"> пункту плану.</w:t>
      </w:r>
      <w:r>
        <w:rPr>
          <w:lang w:val="uk-UA"/>
        </w:rPr>
        <w:t xml:space="preserve"> </w:t>
      </w:r>
      <w:r w:rsidRPr="00FA0AEC">
        <w:t>Натискання на кожну кнопку викликає певну дію.</w:t>
      </w:r>
      <w:r>
        <w:rPr>
          <w:lang w:val="uk-UA"/>
        </w:rPr>
        <w:t xml:space="preserve"> </w:t>
      </w:r>
      <w:r w:rsidRPr="00FA0AEC">
        <w:t>Кнопка «Видалити» видаляє обраний пункт плану з бази даних.</w:t>
      </w:r>
      <w:r>
        <w:rPr>
          <w:lang w:val="uk-UA"/>
        </w:rPr>
        <w:t xml:space="preserve"> </w:t>
      </w:r>
      <w:r w:rsidRPr="00FA0AEC">
        <w:t>Кнопка «Закрити» закриває дане вікно.</w:t>
      </w:r>
    </w:p>
    <w:p w:rsidR="00777D5B" w:rsidRDefault="00777D5B" w:rsidP="0041085D">
      <w:pPr>
        <w:pStyle w:val="aff1"/>
      </w:pPr>
      <w:r w:rsidRPr="00321BFF">
        <w:rPr>
          <w:lang w:val="ru-RU" w:eastAsia="ru-RU"/>
        </w:rPr>
        <w:drawing>
          <wp:inline distT="0" distB="0" distL="0" distR="0" wp14:anchorId="6B940286" wp14:editId="2831C212">
            <wp:extent cx="3257550" cy="2078216"/>
            <wp:effectExtent l="0" t="0" r="0" b="0"/>
            <wp:docPr id="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69510" cy="208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D5B" w:rsidRPr="00FE7A3D" w:rsidRDefault="00F22865" w:rsidP="0041085D">
      <w:pPr>
        <w:pStyle w:val="aff1"/>
        <w:rPr>
          <w:rFonts w:eastAsiaTheme="minorEastAsia"/>
          <w:lang w:val="ru-RU"/>
        </w:rPr>
      </w:pPr>
      <w:r>
        <w:rPr>
          <w:lang w:val="ru-RU"/>
        </w:rPr>
        <w:t>Рисунок 3</w:t>
      </w:r>
      <w:r w:rsidR="00777D5B" w:rsidRPr="00FE7A3D">
        <w:rPr>
          <w:lang w:val="ru-RU"/>
        </w:rPr>
        <w:t xml:space="preserve">.7 – </w:t>
      </w:r>
      <w:r w:rsidR="00777D5B" w:rsidRPr="00FE7A3D">
        <w:rPr>
          <w:rFonts w:eastAsiaTheme="minorEastAsia"/>
          <w:lang w:val="ru-RU"/>
        </w:rPr>
        <w:t>Вікно «</w:t>
      </w:r>
      <w:r w:rsidR="00777D5B" w:rsidRPr="00321BFF">
        <w:rPr>
          <w:rFonts w:eastAsiaTheme="minorEastAsia"/>
        </w:rPr>
        <w:t>TimeTask</w:t>
      </w:r>
      <w:r w:rsidR="00777D5B" w:rsidRPr="00FE7A3D">
        <w:rPr>
          <w:rFonts w:eastAsiaTheme="minorEastAsia"/>
          <w:lang w:val="ru-RU"/>
        </w:rPr>
        <w:t xml:space="preserve"> – Видалення планів»</w:t>
      </w:r>
    </w:p>
    <w:p w:rsidR="00777D5B" w:rsidRPr="00777D5B" w:rsidRDefault="00777D5B" w:rsidP="00777D5B">
      <w:pPr>
        <w:pStyle w:val="30"/>
      </w:pPr>
      <w:bookmarkStart w:id="56" w:name="_Toc533586836"/>
      <w:r w:rsidRPr="00777D5B">
        <w:t>Вікно «TimeTask – Видалення заходів»</w:t>
      </w:r>
      <w:bookmarkEnd w:id="56"/>
    </w:p>
    <w:p w:rsidR="00777D5B" w:rsidRPr="00321BFF" w:rsidRDefault="00777D5B" w:rsidP="00777D5B">
      <w:pPr>
        <w:pStyle w:val="Common"/>
        <w:rPr>
          <w:lang w:val="uk-UA"/>
        </w:rPr>
      </w:pPr>
      <w:r w:rsidRPr="00321BFF">
        <w:t>Вікно «TimeTask – Видалення заходів» містить у собі: 2 кнопки та елемент вибору</w:t>
      </w:r>
      <w:r>
        <w:rPr>
          <w:lang w:val="uk-UA"/>
        </w:rPr>
        <w:t xml:space="preserve"> (рис</w:t>
      </w:r>
      <w:r w:rsidRPr="00A56FA8">
        <w:rPr>
          <w:lang w:val="uk-UA"/>
        </w:rPr>
        <w:t>.</w:t>
      </w:r>
      <w:r w:rsidR="00F22865">
        <w:rPr>
          <w:lang w:val="uk-UA"/>
        </w:rPr>
        <w:t xml:space="preserve"> 3</w:t>
      </w:r>
      <w:r>
        <w:rPr>
          <w:lang w:val="uk-UA"/>
        </w:rPr>
        <w:t>.8)</w:t>
      </w:r>
      <w:r w:rsidRPr="00F74782">
        <w:rPr>
          <w:lang w:val="uk-UA"/>
        </w:rPr>
        <w:t>.</w:t>
      </w:r>
    </w:p>
    <w:p w:rsidR="00777D5B" w:rsidRPr="00321BFF" w:rsidRDefault="00777D5B" w:rsidP="00777D5B">
      <w:pPr>
        <w:pStyle w:val="Common"/>
      </w:pPr>
      <w:r w:rsidRPr="00321BFF">
        <w:t>В елементі вибору інформації обирається захід, який потрібно видалити.</w:t>
      </w:r>
      <w:r>
        <w:rPr>
          <w:lang w:val="uk-UA"/>
        </w:rPr>
        <w:t xml:space="preserve"> </w:t>
      </w:r>
      <w:r w:rsidRPr="00321BFF">
        <w:t>Натискання на кожну кнопку викликає певну дію.</w:t>
      </w:r>
      <w:r>
        <w:rPr>
          <w:lang w:val="uk-UA"/>
        </w:rPr>
        <w:t xml:space="preserve"> </w:t>
      </w:r>
      <w:r w:rsidRPr="00321BFF">
        <w:t>Кнопка «Видалити» видаляє обраний захід з бази даних.</w:t>
      </w:r>
      <w:r>
        <w:rPr>
          <w:lang w:val="uk-UA"/>
        </w:rPr>
        <w:t xml:space="preserve"> </w:t>
      </w:r>
      <w:r w:rsidRPr="00321BFF">
        <w:t>Кнопка «Закрити» закриває дане вікно.</w:t>
      </w:r>
    </w:p>
    <w:p w:rsidR="00777D5B" w:rsidRDefault="00777D5B" w:rsidP="0041085D">
      <w:pPr>
        <w:pStyle w:val="aff1"/>
      </w:pPr>
      <w:r w:rsidRPr="00321BFF">
        <w:rPr>
          <w:lang w:val="ru-RU" w:eastAsia="ru-RU"/>
        </w:rPr>
        <w:lastRenderedPageBreak/>
        <w:drawing>
          <wp:inline distT="0" distB="0" distL="0" distR="0" wp14:anchorId="17EEFBE4" wp14:editId="46421B04">
            <wp:extent cx="3138855" cy="1457325"/>
            <wp:effectExtent l="0" t="0" r="4445" b="0"/>
            <wp:docPr id="1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3321" cy="146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D5B" w:rsidRPr="00FE7A3D" w:rsidRDefault="00F22865" w:rsidP="0041085D">
      <w:pPr>
        <w:pStyle w:val="aff1"/>
        <w:rPr>
          <w:rFonts w:eastAsiaTheme="minorEastAsia"/>
          <w:lang w:val="ru-RU"/>
        </w:rPr>
      </w:pPr>
      <w:r>
        <w:rPr>
          <w:lang w:val="ru-RU"/>
        </w:rPr>
        <w:t>Рисунок 3</w:t>
      </w:r>
      <w:r w:rsidR="00777D5B" w:rsidRPr="00FE7A3D">
        <w:rPr>
          <w:lang w:val="ru-RU"/>
        </w:rPr>
        <w:t xml:space="preserve">.8 – </w:t>
      </w:r>
      <w:r w:rsidR="00777D5B" w:rsidRPr="00FE7A3D">
        <w:rPr>
          <w:rFonts w:eastAsiaTheme="minorEastAsia"/>
          <w:lang w:val="ru-RU"/>
        </w:rPr>
        <w:t>Вікно «</w:t>
      </w:r>
      <w:r w:rsidR="00777D5B" w:rsidRPr="00321BFF">
        <w:rPr>
          <w:rFonts w:eastAsiaTheme="minorEastAsia"/>
        </w:rPr>
        <w:t>TimeTask</w:t>
      </w:r>
      <w:r w:rsidR="00777D5B" w:rsidRPr="00FE7A3D">
        <w:rPr>
          <w:rFonts w:eastAsiaTheme="minorEastAsia"/>
          <w:lang w:val="ru-RU"/>
        </w:rPr>
        <w:t xml:space="preserve"> – Видалення заходів»</w:t>
      </w:r>
    </w:p>
    <w:p w:rsidR="00777D5B" w:rsidRPr="00777D5B" w:rsidRDefault="00777D5B" w:rsidP="00777D5B">
      <w:pPr>
        <w:pStyle w:val="30"/>
      </w:pPr>
      <w:bookmarkStart w:id="57" w:name="_Toc533586837"/>
      <w:r w:rsidRPr="00777D5B">
        <w:t>Вікно «TimeTask – Про програму»</w:t>
      </w:r>
      <w:bookmarkEnd w:id="57"/>
    </w:p>
    <w:p w:rsidR="00777D5B" w:rsidRPr="00321BFF" w:rsidRDefault="00777D5B" w:rsidP="00777D5B">
      <w:pPr>
        <w:pStyle w:val="Common"/>
        <w:rPr>
          <w:lang w:val="uk-UA"/>
        </w:rPr>
      </w:pPr>
      <w:r w:rsidRPr="00321BFF">
        <w:rPr>
          <w:lang w:val="uk-UA"/>
        </w:rPr>
        <w:t>Вікно «</w:t>
      </w:r>
      <w:r w:rsidRPr="00321BFF">
        <w:rPr>
          <w:lang w:val="en-US"/>
        </w:rPr>
        <w:t>TimeTask</w:t>
      </w:r>
      <w:r w:rsidRPr="00321BFF">
        <w:t xml:space="preserve"> – </w:t>
      </w:r>
      <w:r w:rsidRPr="00321BFF">
        <w:rPr>
          <w:lang w:val="uk-UA"/>
        </w:rPr>
        <w:t>Про програму</w:t>
      </w:r>
      <w:r w:rsidRPr="00321BFF">
        <w:t xml:space="preserve">» містить у собі: кнопку, коротку текстову інформацію про програму та </w:t>
      </w:r>
      <w:r>
        <w:t>альтернативний логотип програми</w:t>
      </w:r>
      <w:r>
        <w:rPr>
          <w:lang w:val="uk-UA"/>
        </w:rPr>
        <w:t xml:space="preserve">     (рис</w:t>
      </w:r>
      <w:r w:rsidRPr="00A56FA8">
        <w:rPr>
          <w:lang w:val="uk-UA"/>
        </w:rPr>
        <w:t>.</w:t>
      </w:r>
      <w:r w:rsidR="00F22865">
        <w:rPr>
          <w:lang w:val="uk-UA"/>
        </w:rPr>
        <w:t xml:space="preserve"> 3</w:t>
      </w:r>
      <w:r>
        <w:rPr>
          <w:lang w:val="uk-UA"/>
        </w:rPr>
        <w:t>.9)</w:t>
      </w:r>
      <w:r w:rsidRPr="00F74782">
        <w:rPr>
          <w:lang w:val="uk-UA"/>
        </w:rPr>
        <w:t>.</w:t>
      </w:r>
    </w:p>
    <w:p w:rsidR="00777D5B" w:rsidRPr="00321BFF" w:rsidRDefault="00777D5B" w:rsidP="00777D5B">
      <w:pPr>
        <w:pStyle w:val="Common"/>
      </w:pPr>
      <w:r w:rsidRPr="00321BFF">
        <w:rPr>
          <w:lang w:val="uk-UA"/>
        </w:rPr>
        <w:t>Кнопка «Закрити» закриває дане вікно.</w:t>
      </w:r>
    </w:p>
    <w:p w:rsidR="00777D5B" w:rsidRPr="00F22865" w:rsidRDefault="00777D5B" w:rsidP="0041085D">
      <w:pPr>
        <w:pStyle w:val="aff1"/>
        <w:rPr>
          <w:lang w:val="ru-RU"/>
        </w:rPr>
      </w:pPr>
      <w:r w:rsidRPr="00321BFF">
        <w:rPr>
          <w:lang w:val="ru-RU" w:eastAsia="ru-RU"/>
        </w:rPr>
        <w:drawing>
          <wp:inline distT="0" distB="0" distL="0" distR="0" wp14:anchorId="71134357" wp14:editId="0B0B471C">
            <wp:extent cx="4181187" cy="2447925"/>
            <wp:effectExtent l="0" t="0" r="0" b="0"/>
            <wp:docPr id="2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1187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D5B" w:rsidRPr="00FE7A3D" w:rsidRDefault="00F22865" w:rsidP="0041085D">
      <w:pPr>
        <w:pStyle w:val="aff1"/>
        <w:rPr>
          <w:rFonts w:eastAsiaTheme="minorEastAsia"/>
          <w:lang w:val="ru-RU"/>
        </w:rPr>
      </w:pPr>
      <w:r>
        <w:rPr>
          <w:lang w:val="ru-RU"/>
        </w:rPr>
        <w:t>Рисунок 3</w:t>
      </w:r>
      <w:r w:rsidR="00777D5B" w:rsidRPr="00FE7A3D">
        <w:rPr>
          <w:lang w:val="ru-RU"/>
        </w:rPr>
        <w:t>.</w:t>
      </w:r>
      <w:r w:rsidR="00777D5B">
        <w:rPr>
          <w:lang w:val="uk-UA"/>
        </w:rPr>
        <w:t>9</w:t>
      </w:r>
      <w:r w:rsidR="00777D5B" w:rsidRPr="00FE7A3D">
        <w:rPr>
          <w:lang w:val="ru-RU"/>
        </w:rPr>
        <w:t xml:space="preserve"> – </w:t>
      </w:r>
      <w:r w:rsidR="00777D5B" w:rsidRPr="00321BFF">
        <w:rPr>
          <w:rFonts w:eastAsiaTheme="minorEastAsia"/>
          <w:lang w:val="uk-UA"/>
        </w:rPr>
        <w:t>Вікно «</w:t>
      </w:r>
      <w:r w:rsidR="00777D5B" w:rsidRPr="00321BFF">
        <w:rPr>
          <w:rFonts w:eastAsiaTheme="minorEastAsia"/>
        </w:rPr>
        <w:t>TimeTask</w:t>
      </w:r>
      <w:r w:rsidR="00777D5B" w:rsidRPr="00FE7A3D">
        <w:rPr>
          <w:rFonts w:eastAsiaTheme="minorEastAsia"/>
          <w:lang w:val="ru-RU"/>
        </w:rPr>
        <w:t xml:space="preserve"> – </w:t>
      </w:r>
      <w:r w:rsidR="00777D5B" w:rsidRPr="00321BFF">
        <w:rPr>
          <w:rFonts w:eastAsiaTheme="minorEastAsia"/>
          <w:lang w:val="uk-UA"/>
        </w:rPr>
        <w:t>Про програму</w:t>
      </w:r>
      <w:r w:rsidR="00777D5B" w:rsidRPr="00FE7A3D">
        <w:rPr>
          <w:rFonts w:eastAsiaTheme="minorEastAsia"/>
          <w:lang w:val="ru-RU"/>
        </w:rPr>
        <w:t>»</w:t>
      </w:r>
    </w:p>
    <w:p w:rsidR="00777D5B" w:rsidRPr="00777D5B" w:rsidRDefault="00777D5B" w:rsidP="00777D5B">
      <w:pPr>
        <w:pStyle w:val="ab"/>
        <w:rPr>
          <w:lang w:val="ru-RU"/>
        </w:rPr>
      </w:pPr>
    </w:p>
    <w:p w:rsidR="00DC6833" w:rsidRDefault="00777D5B" w:rsidP="00DC6833">
      <w:pPr>
        <w:pStyle w:val="20"/>
        <w:rPr>
          <w:lang w:val="uk-UA"/>
        </w:rPr>
      </w:pPr>
      <w:bookmarkStart w:id="58" w:name="_Toc533586838"/>
      <w:r>
        <w:rPr>
          <w:lang w:val="uk-UA"/>
        </w:rPr>
        <w:lastRenderedPageBreak/>
        <w:t>Основні рішення щодо збереження даних</w:t>
      </w:r>
      <w:bookmarkEnd w:id="58"/>
    </w:p>
    <w:p w:rsidR="00D02337" w:rsidRDefault="00D02337" w:rsidP="00D02337">
      <w:pPr>
        <w:pStyle w:val="ab"/>
        <w:rPr>
          <w:lang w:val="uk-UA"/>
        </w:rPr>
      </w:pPr>
      <w:r w:rsidRPr="00C531BF">
        <w:rPr>
          <w:lang w:val="uk-UA"/>
        </w:rPr>
        <w:t xml:space="preserve">Для роботи з даними були використані такі бібліотеки: </w:t>
      </w:r>
      <w:r>
        <w:t>QJsonArray</w:t>
      </w:r>
      <w:r w:rsidRPr="00C531BF">
        <w:rPr>
          <w:lang w:val="uk-UA"/>
        </w:rPr>
        <w:t xml:space="preserve">, </w:t>
      </w:r>
      <w:r>
        <w:t>QJsonObject</w:t>
      </w:r>
      <w:r w:rsidRPr="00C531BF">
        <w:rPr>
          <w:lang w:val="uk-UA"/>
        </w:rPr>
        <w:t xml:space="preserve">, </w:t>
      </w:r>
      <w:r>
        <w:t>QJsonDocument</w:t>
      </w:r>
      <w:r w:rsidRPr="00C531BF">
        <w:rPr>
          <w:lang w:val="uk-UA"/>
        </w:rPr>
        <w:t xml:space="preserve">, </w:t>
      </w:r>
      <w:r>
        <w:t>QSqlQuery</w:t>
      </w:r>
      <w:r w:rsidRPr="00C531BF">
        <w:rPr>
          <w:lang w:val="uk-UA"/>
        </w:rPr>
        <w:t xml:space="preserve">, </w:t>
      </w:r>
      <w:r>
        <w:t>QtSql</w:t>
      </w:r>
      <w:r w:rsidRPr="00C531BF">
        <w:rPr>
          <w:lang w:val="uk-UA"/>
        </w:rPr>
        <w:t>/</w:t>
      </w:r>
      <w:r>
        <w:t>QSqlDatabase</w:t>
      </w:r>
      <w:r w:rsidRPr="00C531BF">
        <w:rPr>
          <w:lang w:val="uk-UA"/>
        </w:rPr>
        <w:t>. БД у роботі використовується для збереження та відправлення даних,</w:t>
      </w:r>
      <w:r>
        <w:rPr>
          <w:lang w:val="uk-UA"/>
        </w:rPr>
        <w:t xml:space="preserve"> які були підготовленні раніше</w:t>
      </w:r>
      <w:r w:rsidRPr="00C531BF">
        <w:rPr>
          <w:lang w:val="uk-UA"/>
        </w:rPr>
        <w:t xml:space="preserve">. </w:t>
      </w:r>
      <w:r>
        <w:t>JSON</w:t>
      </w:r>
      <w:r w:rsidRPr="00C531BF">
        <w:rPr>
          <w:lang w:val="uk-UA"/>
        </w:rPr>
        <w:t xml:space="preserve"> використовується для збереження</w:t>
      </w:r>
      <w:r>
        <w:rPr>
          <w:lang w:val="uk-UA"/>
        </w:rPr>
        <w:t xml:space="preserve"> </w:t>
      </w:r>
      <w:r w:rsidR="00752322">
        <w:rPr>
          <w:lang w:val="uk-UA"/>
        </w:rPr>
        <w:t xml:space="preserve">часа </w:t>
      </w:r>
      <w:r w:rsidR="000C7ED7">
        <w:rPr>
          <w:lang w:val="uk-UA"/>
        </w:rPr>
        <w:t>входу користувача в програму.</w:t>
      </w:r>
    </w:p>
    <w:p w:rsidR="00D02337" w:rsidRPr="00C531BF" w:rsidRDefault="00D02337" w:rsidP="00D02337">
      <w:pPr>
        <w:pStyle w:val="30"/>
      </w:pPr>
      <w:bookmarkStart w:id="59" w:name="_Toc533586839"/>
      <w:r>
        <w:t xml:space="preserve">Основні рішення щодо </w:t>
      </w:r>
      <w:r w:rsidR="00752322">
        <w:rPr>
          <w:lang w:val="uk-UA"/>
        </w:rPr>
        <w:t>працювання з таблицями</w:t>
      </w:r>
      <w:bookmarkEnd w:id="59"/>
    </w:p>
    <w:p w:rsidR="00D02337" w:rsidRPr="004362D4" w:rsidRDefault="00D02337" w:rsidP="00D02337">
      <w:pPr>
        <w:pStyle w:val="ab"/>
        <w:rPr>
          <w:lang w:val="ru-RU"/>
        </w:rPr>
      </w:pPr>
      <w:r w:rsidRPr="004362D4">
        <w:rPr>
          <w:lang w:val="ru-RU"/>
        </w:rPr>
        <w:t xml:space="preserve">Для роботи з БД використовуються такі </w:t>
      </w:r>
      <w:r w:rsidRPr="004362D4">
        <w:t>QSL</w:t>
      </w:r>
      <w:r w:rsidRPr="004362D4">
        <w:rPr>
          <w:lang w:val="ru-RU"/>
        </w:rPr>
        <w:t>-запити:</w:t>
      </w:r>
    </w:p>
    <w:p w:rsidR="00D02337" w:rsidRPr="004362D4" w:rsidRDefault="00D02337" w:rsidP="00D02337">
      <w:pPr>
        <w:pStyle w:val="a4"/>
      </w:pPr>
      <w:r w:rsidRPr="004362D4">
        <w:t xml:space="preserve">"INSERT INTO ім’я_таблиці (поле1, поле2, …, полеN) VALUES (:значення1, :значення2, …, :значенняN)" – параметричний запит на вставку в таблицю у перераховані поля перерахованих значень; </w:t>
      </w:r>
    </w:p>
    <w:p w:rsidR="00D02337" w:rsidRPr="004362D4" w:rsidRDefault="00D02337" w:rsidP="00D02337">
      <w:pPr>
        <w:pStyle w:val="a4"/>
      </w:pPr>
      <w:r w:rsidRPr="004362D4">
        <w:t xml:space="preserve">"SELECT значення_поля1, значення_поля2, …, значення_поляN FROM ім’я_таблиці" – запит на отримання значень перерахованих полів з таблиці; </w:t>
      </w:r>
    </w:p>
    <w:p w:rsidR="00D02337" w:rsidRPr="004362D4" w:rsidRDefault="00D02337" w:rsidP="00D02337">
      <w:pPr>
        <w:pStyle w:val="a4"/>
      </w:pPr>
      <w:r w:rsidRPr="004362D4">
        <w:t>"</w:t>
      </w:r>
      <w:r w:rsidR="000C7ED7">
        <w:rPr>
          <w:lang w:val="en-US"/>
        </w:rPr>
        <w:t>UPDATE</w:t>
      </w:r>
      <w:r w:rsidRPr="004362D4">
        <w:t xml:space="preserve"> значення_поля1, значення_поля2, …, значення_поляN FROM ім’я_таблиці WHERE значення_поля = :параметр" – параметричний запит на отримання значень перерахованих полів з таблиці, де одне з полів дорівнює певному параметру;</w:t>
      </w:r>
    </w:p>
    <w:p w:rsidR="00D02337" w:rsidRPr="004362D4" w:rsidRDefault="00D02337" w:rsidP="00D02337">
      <w:pPr>
        <w:pStyle w:val="a4"/>
      </w:pPr>
      <w:r>
        <w:t xml:space="preserve"> </w:t>
      </w:r>
      <w:r w:rsidRPr="004362D4">
        <w:t xml:space="preserve">"CREATE TABLE назва (перелік полів та їх типу)" – запит на створення таблиці в БД. </w:t>
      </w:r>
    </w:p>
    <w:p w:rsidR="000C7ED7" w:rsidRDefault="00D02337" w:rsidP="00D02337">
      <w:pPr>
        <w:pStyle w:val="ab"/>
        <w:rPr>
          <w:lang w:val="ru-RU"/>
        </w:rPr>
      </w:pPr>
      <w:r w:rsidRPr="004362D4">
        <w:rPr>
          <w:lang w:val="ru-RU"/>
        </w:rPr>
        <w:t xml:space="preserve">Для того, щоб вказати значення параметрів у параметричних запитах використовується метод </w:t>
      </w:r>
      <w:r w:rsidRPr="004362D4">
        <w:t>QSqlQuery</w:t>
      </w:r>
      <w:r w:rsidRPr="004362D4">
        <w:rPr>
          <w:lang w:val="ru-RU"/>
        </w:rPr>
        <w:t>::</w:t>
      </w:r>
      <w:r w:rsidR="000C7ED7">
        <w:t>exec</w:t>
      </w:r>
      <w:r w:rsidRPr="004362D4">
        <w:rPr>
          <w:lang w:val="ru-RU"/>
        </w:rPr>
        <w:t>(</w:t>
      </w:r>
      <w:r w:rsidR="000C7ED7">
        <w:t>QString</w:t>
      </w:r>
      <w:r w:rsidR="000C7ED7" w:rsidRPr="000C7ED7">
        <w:rPr>
          <w:lang w:val="ru-RU"/>
        </w:rPr>
        <w:t>)</w:t>
      </w:r>
      <w:r w:rsidRPr="004362D4">
        <w:rPr>
          <w:lang w:val="ru-RU"/>
        </w:rPr>
        <w:t xml:space="preserve">, </w:t>
      </w:r>
      <w:r w:rsidR="000C7ED7">
        <w:rPr>
          <w:lang w:val="uk-UA"/>
        </w:rPr>
        <w:t xml:space="preserve">у якому </w:t>
      </w:r>
      <w:r w:rsidRPr="004362D4">
        <w:rPr>
          <w:lang w:val="ru-RU"/>
        </w:rPr>
        <w:t>аргумент – це параметр у запиті</w:t>
      </w:r>
      <w:r w:rsidR="000C7ED7">
        <w:rPr>
          <w:lang w:val="ru-RU"/>
        </w:rPr>
        <w:t>.</w:t>
      </w:r>
    </w:p>
    <w:p w:rsidR="000C7ED7" w:rsidRDefault="000C7ED7" w:rsidP="00D02337">
      <w:pPr>
        <w:pStyle w:val="ab"/>
        <w:rPr>
          <w:lang w:val="ru-RU"/>
        </w:rPr>
      </w:pPr>
    </w:p>
    <w:p w:rsidR="00D02337" w:rsidRPr="00040735" w:rsidRDefault="00D02337" w:rsidP="00D02337">
      <w:pPr>
        <w:pStyle w:val="ab"/>
        <w:rPr>
          <w:lang w:val="ru-RU"/>
        </w:rPr>
      </w:pPr>
      <w:r w:rsidRPr="004362D4">
        <w:rPr>
          <w:lang w:val="ru-RU"/>
        </w:rPr>
        <w:lastRenderedPageBreak/>
        <w:t>З'єднання з БД відбувається наступним чином:</w:t>
      </w:r>
    </w:p>
    <w:p w:rsidR="00D02337" w:rsidRPr="004362D4" w:rsidRDefault="00D02337" w:rsidP="00D02337">
      <w:pPr>
        <w:pStyle w:val="ab"/>
        <w:rPr>
          <w:lang w:val="uk-UA"/>
        </w:rPr>
      </w:pPr>
      <w:r>
        <w:rPr>
          <w:lang w:val="uk-UA"/>
        </w:rPr>
        <w:t>Скріншот з’днання за базою</w:t>
      </w:r>
      <w:r w:rsidR="00F22865">
        <w:rPr>
          <w:lang w:val="uk-UA"/>
        </w:rPr>
        <w:t xml:space="preserve"> данних можно побачити на рис. 3</w:t>
      </w:r>
      <w:r>
        <w:rPr>
          <w:lang w:val="uk-UA"/>
        </w:rPr>
        <w:t>.1</w:t>
      </w:r>
      <w:r w:rsidR="00F22865">
        <w:rPr>
          <w:lang w:val="uk-UA"/>
        </w:rPr>
        <w:t>0</w:t>
      </w:r>
    </w:p>
    <w:p w:rsidR="00D02337" w:rsidRDefault="00D02337" w:rsidP="00D02337">
      <w:pPr>
        <w:pStyle w:val="aff1"/>
        <w:rPr>
          <w:lang w:val="uk-UA"/>
        </w:rPr>
      </w:pPr>
      <w:r>
        <w:rPr>
          <w:lang w:val="ru-RU" w:eastAsia="ru-RU"/>
        </w:rPr>
        <w:drawing>
          <wp:inline distT="0" distB="0" distL="0" distR="0" wp14:anchorId="4AB3C33B" wp14:editId="6D5581E7">
            <wp:extent cx="3676650" cy="84772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337" w:rsidRDefault="00D02337" w:rsidP="00D02337">
      <w:pPr>
        <w:pStyle w:val="aff1"/>
        <w:rPr>
          <w:lang w:val="uk-UA"/>
        </w:rPr>
      </w:pPr>
      <w:r w:rsidRPr="004362D4">
        <w:rPr>
          <w:lang w:val="uk-UA"/>
        </w:rPr>
        <w:t xml:space="preserve">Рисунок </w:t>
      </w:r>
      <w:r w:rsidR="00F22865">
        <w:rPr>
          <w:lang w:val="uk-UA"/>
        </w:rPr>
        <w:t>3</w:t>
      </w:r>
      <w:r>
        <w:rPr>
          <w:lang w:val="uk-UA"/>
        </w:rPr>
        <w:t>.1</w:t>
      </w:r>
      <w:r w:rsidR="00F22865">
        <w:rPr>
          <w:lang w:val="uk-UA"/>
        </w:rPr>
        <w:t>0</w:t>
      </w:r>
      <w:r w:rsidRPr="004362D4">
        <w:rPr>
          <w:lang w:val="uk-UA"/>
        </w:rPr>
        <w:t xml:space="preserve"> – Скріншот </w:t>
      </w:r>
      <w:r>
        <w:rPr>
          <w:lang w:val="uk-UA"/>
        </w:rPr>
        <w:t xml:space="preserve">з’єднання з базою даних </w:t>
      </w:r>
      <w:r>
        <w:t>MYSQL</w:t>
      </w:r>
    </w:p>
    <w:p w:rsidR="00D02337" w:rsidRDefault="00D02337" w:rsidP="00D02337">
      <w:pPr>
        <w:pStyle w:val="ab"/>
        <w:rPr>
          <w:lang w:val="ru-RU"/>
        </w:rPr>
      </w:pPr>
      <w:r>
        <w:rPr>
          <w:lang w:val="uk-UA"/>
        </w:rPr>
        <w:t>Після цього ми відправляємо запит для внесення даних до бази даних</w:t>
      </w:r>
      <w:r w:rsidR="00F22865">
        <w:rPr>
          <w:lang w:val="ru-RU"/>
        </w:rPr>
        <w:t xml:space="preserve"> зображений на рис. 3.11</w:t>
      </w:r>
    </w:p>
    <w:p w:rsidR="00D02337" w:rsidRPr="004362D4" w:rsidRDefault="00D02337" w:rsidP="00D02337">
      <w:pPr>
        <w:pStyle w:val="aff1"/>
        <w:rPr>
          <w:lang w:val="ru-RU"/>
        </w:rPr>
      </w:pPr>
      <w:r>
        <w:rPr>
          <w:lang w:val="ru-RU" w:eastAsia="ru-RU"/>
        </w:rPr>
        <w:drawing>
          <wp:inline distT="0" distB="0" distL="0" distR="0" wp14:anchorId="04656219" wp14:editId="40711134">
            <wp:extent cx="6115050" cy="12001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337" w:rsidRDefault="00F22865" w:rsidP="00D02337">
      <w:pPr>
        <w:pStyle w:val="aff1"/>
        <w:rPr>
          <w:lang w:val="ru-RU"/>
        </w:rPr>
      </w:pPr>
      <w:r>
        <w:rPr>
          <w:lang w:val="ru-RU"/>
        </w:rPr>
        <w:t>Рисунок 3.11</w:t>
      </w:r>
      <w:r w:rsidR="00D02337" w:rsidRPr="00867FDC">
        <w:rPr>
          <w:lang w:val="ru-RU"/>
        </w:rPr>
        <w:t>–</w:t>
      </w:r>
      <w:r w:rsidR="000C7ED7">
        <w:rPr>
          <w:lang w:val="ru-RU"/>
        </w:rPr>
        <w:t xml:space="preserve"> </w:t>
      </w:r>
      <w:r w:rsidR="00D02337" w:rsidRPr="00867FDC">
        <w:rPr>
          <w:lang w:val="ru-RU"/>
        </w:rPr>
        <w:t xml:space="preserve">Скріншот запиту для внесення даних до БД у програмі </w:t>
      </w:r>
      <w:r w:rsidR="00D02337" w:rsidRPr="00AA0DD2">
        <w:t>TimeTask</w:t>
      </w:r>
    </w:p>
    <w:p w:rsidR="00D02337" w:rsidRDefault="00D02337" w:rsidP="00D02337">
      <w:pPr>
        <w:pStyle w:val="ab"/>
        <w:rPr>
          <w:lang w:val="uk-UA"/>
        </w:rPr>
      </w:pPr>
      <w:r>
        <w:rPr>
          <w:lang w:val="uk-UA"/>
        </w:rPr>
        <w:t>Після цього ми відправляємо запит на виведення даних з бази даних до наш</w:t>
      </w:r>
      <w:r w:rsidR="000C7ED7">
        <w:rPr>
          <w:lang w:val="uk-UA"/>
        </w:rPr>
        <w:t>ої змінної, приклад  зображено</w:t>
      </w:r>
      <w:r w:rsidR="00F22865">
        <w:rPr>
          <w:lang w:val="uk-UA"/>
        </w:rPr>
        <w:t xml:space="preserve"> на рис. 3.12</w:t>
      </w:r>
    </w:p>
    <w:p w:rsidR="00D02337" w:rsidRDefault="00D02337" w:rsidP="00D02337">
      <w:pPr>
        <w:pStyle w:val="aff1"/>
        <w:rPr>
          <w:lang w:val="uk-UA"/>
        </w:rPr>
      </w:pPr>
      <w:r>
        <w:rPr>
          <w:lang w:val="ru-RU" w:eastAsia="ru-RU"/>
        </w:rPr>
        <w:drawing>
          <wp:inline distT="0" distB="0" distL="0" distR="0" wp14:anchorId="4CADD39A" wp14:editId="439BA15F">
            <wp:extent cx="4067175" cy="64770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337" w:rsidRPr="00867FDC" w:rsidRDefault="00F22865" w:rsidP="00D02337">
      <w:pPr>
        <w:pStyle w:val="aff1"/>
        <w:rPr>
          <w:lang w:val="ru-RU"/>
        </w:rPr>
      </w:pPr>
      <w:r>
        <w:rPr>
          <w:lang w:val="ru-RU"/>
        </w:rPr>
        <w:t>Рисунок 3.12</w:t>
      </w:r>
      <w:r w:rsidR="000C7ED7">
        <w:rPr>
          <w:lang w:val="ru-RU"/>
        </w:rPr>
        <w:t xml:space="preserve"> </w:t>
      </w:r>
      <w:r w:rsidR="00D02337" w:rsidRPr="00867FDC">
        <w:rPr>
          <w:lang w:val="ru-RU"/>
        </w:rPr>
        <w:t>–</w:t>
      </w:r>
      <w:r w:rsidR="000C7ED7">
        <w:rPr>
          <w:lang w:val="ru-RU"/>
        </w:rPr>
        <w:t xml:space="preserve"> </w:t>
      </w:r>
      <w:r w:rsidR="00D02337" w:rsidRPr="00867FDC">
        <w:rPr>
          <w:lang w:val="ru-RU"/>
        </w:rPr>
        <w:t xml:space="preserve">Скріншот запиту для виведення даних з БД у програмі </w:t>
      </w:r>
      <w:r w:rsidR="00D02337" w:rsidRPr="00AA0DD2">
        <w:t>TimeTask</w:t>
      </w:r>
    </w:p>
    <w:p w:rsidR="00D02337" w:rsidRDefault="00D02337" w:rsidP="00D02337">
      <w:pPr>
        <w:pStyle w:val="ab"/>
        <w:rPr>
          <w:lang w:val="uk-UA"/>
        </w:rPr>
      </w:pPr>
      <w:r>
        <w:rPr>
          <w:lang w:val="uk-UA"/>
        </w:rPr>
        <w:t>Після цього ми відправляємо запит на видалення даних з</w:t>
      </w:r>
      <w:r w:rsidR="00F22865">
        <w:rPr>
          <w:lang w:val="uk-UA"/>
        </w:rPr>
        <w:t xml:space="preserve"> бази даних зображений на рис. 3.13</w:t>
      </w:r>
    </w:p>
    <w:p w:rsidR="00D02337" w:rsidRDefault="00D02337" w:rsidP="00D02337">
      <w:pPr>
        <w:pStyle w:val="aff1"/>
        <w:rPr>
          <w:lang w:val="uk-UA"/>
        </w:rPr>
      </w:pPr>
      <w:r>
        <w:rPr>
          <w:lang w:val="ru-RU" w:eastAsia="ru-RU"/>
        </w:rPr>
        <w:drawing>
          <wp:inline distT="0" distB="0" distL="0" distR="0" wp14:anchorId="448A9EF7" wp14:editId="15014153">
            <wp:extent cx="5715000" cy="37147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337" w:rsidRPr="00867FDC" w:rsidRDefault="00F22865" w:rsidP="00D02337">
      <w:pPr>
        <w:pStyle w:val="aff1"/>
        <w:rPr>
          <w:lang w:val="ru-RU"/>
        </w:rPr>
      </w:pPr>
      <w:r>
        <w:rPr>
          <w:lang w:val="ru-RU"/>
        </w:rPr>
        <w:t>Рисунок 3.13</w:t>
      </w:r>
      <w:r w:rsidR="000C7ED7">
        <w:rPr>
          <w:lang w:val="ru-RU"/>
        </w:rPr>
        <w:t xml:space="preserve"> </w:t>
      </w:r>
      <w:r w:rsidR="00D02337" w:rsidRPr="00867FDC">
        <w:rPr>
          <w:lang w:val="ru-RU"/>
        </w:rPr>
        <w:t>–</w:t>
      </w:r>
      <w:r w:rsidR="000C7ED7">
        <w:rPr>
          <w:lang w:val="ru-RU"/>
        </w:rPr>
        <w:t xml:space="preserve"> </w:t>
      </w:r>
      <w:r w:rsidR="00D02337" w:rsidRPr="00867FDC">
        <w:rPr>
          <w:lang w:val="ru-RU"/>
        </w:rPr>
        <w:t xml:space="preserve">Скріншот запиту для видалення даних з БД у програмі </w:t>
      </w:r>
      <w:r w:rsidR="00D02337" w:rsidRPr="00AA0DD2">
        <w:t>TimeTask</w:t>
      </w:r>
    </w:p>
    <w:p w:rsidR="00D02337" w:rsidRDefault="00D02337" w:rsidP="00D02337">
      <w:pPr>
        <w:pStyle w:val="ab"/>
        <w:rPr>
          <w:lang w:val="uk-UA"/>
        </w:rPr>
      </w:pPr>
      <w:r>
        <w:rPr>
          <w:lang w:val="uk-UA"/>
        </w:rPr>
        <w:lastRenderedPageBreak/>
        <w:t xml:space="preserve">Скріншот </w:t>
      </w:r>
      <w:r w:rsidR="00F22865">
        <w:rPr>
          <w:lang w:val="uk-UA"/>
        </w:rPr>
        <w:t xml:space="preserve"> роботи з БД зображений на рис 3.14</w:t>
      </w:r>
    </w:p>
    <w:p w:rsidR="00D02337" w:rsidRPr="00645BCC" w:rsidRDefault="00D02337" w:rsidP="00D02337">
      <w:pPr>
        <w:pStyle w:val="aff1"/>
      </w:pPr>
      <w:r>
        <w:rPr>
          <w:lang w:val="ru-RU" w:eastAsia="ru-RU"/>
        </w:rPr>
        <w:drawing>
          <wp:inline distT="0" distB="0" distL="0" distR="0" wp14:anchorId="6C33CD97" wp14:editId="1A62FBCA">
            <wp:extent cx="6115050" cy="7810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337" w:rsidRPr="00D02337" w:rsidRDefault="00F22865" w:rsidP="00D02337">
      <w:pPr>
        <w:pStyle w:val="aff1"/>
        <w:rPr>
          <w:lang w:val="ru-RU"/>
        </w:rPr>
      </w:pPr>
      <w:r>
        <w:rPr>
          <w:lang w:val="ru-RU"/>
        </w:rPr>
        <w:t>Рисунок 3</w:t>
      </w:r>
      <w:r w:rsidR="00D02337" w:rsidRPr="00D02337">
        <w:rPr>
          <w:lang w:val="ru-RU"/>
        </w:rPr>
        <w:t>.</w:t>
      </w:r>
      <w:r>
        <w:rPr>
          <w:lang w:val="ru-RU"/>
        </w:rPr>
        <w:t>14</w:t>
      </w:r>
      <w:r w:rsidR="000C7ED7">
        <w:rPr>
          <w:lang w:val="ru-RU"/>
        </w:rPr>
        <w:t xml:space="preserve"> </w:t>
      </w:r>
      <w:r w:rsidR="00D02337" w:rsidRPr="00D02337">
        <w:rPr>
          <w:lang w:val="ru-RU"/>
        </w:rPr>
        <w:t>–</w:t>
      </w:r>
      <w:r w:rsidR="000C7ED7">
        <w:rPr>
          <w:lang w:val="ru-RU"/>
        </w:rPr>
        <w:t xml:space="preserve"> </w:t>
      </w:r>
      <w:r w:rsidR="00D02337" w:rsidRPr="00D02337">
        <w:rPr>
          <w:lang w:val="ru-RU"/>
        </w:rPr>
        <w:t xml:space="preserve">Скріншот результату роботи з БД у програмі </w:t>
      </w:r>
      <w:r w:rsidR="00D02337" w:rsidRPr="00AA0DD2">
        <w:t>TimeTask</w:t>
      </w:r>
    </w:p>
    <w:p w:rsidR="00DC6833" w:rsidRDefault="00DC6833" w:rsidP="00A25DC7">
      <w:pPr>
        <w:pStyle w:val="11"/>
        <w:rPr>
          <w:rStyle w:val="14"/>
          <w:b/>
          <w:caps/>
          <w:color w:val="auto"/>
        </w:rPr>
      </w:pPr>
      <w:bookmarkStart w:id="60" w:name="_Toc533586840"/>
      <w:r>
        <w:rPr>
          <w:rStyle w:val="14"/>
          <w:b/>
          <w:caps/>
          <w:color w:val="auto"/>
        </w:rPr>
        <w:lastRenderedPageBreak/>
        <w:t>Керівництво програміста</w:t>
      </w:r>
      <w:bookmarkEnd w:id="60"/>
    </w:p>
    <w:p w:rsidR="00DC6833" w:rsidRDefault="00DC6833" w:rsidP="00DC6833">
      <w:pPr>
        <w:pStyle w:val="20"/>
      </w:pPr>
      <w:bookmarkStart w:id="61" w:name="_Toc533586841"/>
      <w:r>
        <w:t>Призначення та умови застосування програми</w:t>
      </w:r>
      <w:bookmarkEnd w:id="61"/>
    </w:p>
    <w:p w:rsidR="00DC6833" w:rsidRPr="00DC6833" w:rsidRDefault="00DC6833" w:rsidP="00DC6833">
      <w:pPr>
        <w:pStyle w:val="Common"/>
      </w:pPr>
      <w:r w:rsidRPr="00DC6833">
        <w:t xml:space="preserve">Призначення програми – забезпечення системи обліку споруд та будівель організації. </w:t>
      </w:r>
    </w:p>
    <w:p w:rsidR="00DC6833" w:rsidRPr="00DC6833" w:rsidRDefault="00DC6833" w:rsidP="00DC6833">
      <w:pPr>
        <w:pStyle w:val="Common"/>
      </w:pPr>
      <w:r w:rsidRPr="00DC6833">
        <w:t>Умовою застосування для коректної роботи є використання останніх версій П3, що необхідно для роботи програми. Для отримання повного функціоналу цілком достатній коректне введення даних у таблицю.</w:t>
      </w:r>
    </w:p>
    <w:p w:rsidR="00DC6833" w:rsidRDefault="00DC6833" w:rsidP="00DC6833">
      <w:pPr>
        <w:pStyle w:val="20"/>
      </w:pPr>
      <w:bookmarkStart w:id="62" w:name="_Toc533586842"/>
      <w:r>
        <w:t>Характеристики програми</w:t>
      </w:r>
      <w:bookmarkEnd w:id="62"/>
    </w:p>
    <w:p w:rsidR="00DC6833" w:rsidRDefault="00DC6833" w:rsidP="00DC6833">
      <w:pPr>
        <w:pStyle w:val="Common"/>
      </w:pPr>
      <w:r>
        <w:t xml:space="preserve">Програма виконана за допомогою мови програмування високого рівня С++ в середовищі розробки Qt Creator 5.3. Проект (рис. 4.1) містить класи, їх реалізацію, файли ресурсів та проекту. </w:t>
      </w:r>
    </w:p>
    <w:p w:rsidR="00DC6833" w:rsidRDefault="00DC6833" w:rsidP="00777D5B">
      <w:pPr>
        <w:pStyle w:val="aff1"/>
      </w:pPr>
      <w:r>
        <w:rPr>
          <w:lang w:val="ru-RU" w:eastAsia="ru-RU"/>
        </w:rPr>
        <w:drawing>
          <wp:inline distT="0" distB="0" distL="0" distR="0" wp14:anchorId="62623771" wp14:editId="6CF5D9B1">
            <wp:extent cx="1447800" cy="16784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71239" cy="170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 w:eastAsia="ru-RU"/>
        </w:rPr>
        <w:drawing>
          <wp:inline distT="0" distB="0" distL="0" distR="0" wp14:anchorId="2EAD4DDE" wp14:editId="49910D26">
            <wp:extent cx="1453643" cy="159053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83404" cy="162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 w:eastAsia="ru-RU"/>
        </w:rPr>
        <w:drawing>
          <wp:inline distT="0" distB="0" distL="0" distR="0" wp14:anchorId="5CB239ED" wp14:editId="3C65321B">
            <wp:extent cx="1671733" cy="1633740"/>
            <wp:effectExtent l="0" t="0" r="508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89621" cy="165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 w:eastAsia="ru-RU"/>
        </w:rPr>
        <w:drawing>
          <wp:inline distT="0" distB="0" distL="0" distR="0" wp14:anchorId="11401D10" wp14:editId="63A7ADD3">
            <wp:extent cx="1495425" cy="108636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11845" cy="10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833" w:rsidRDefault="00DC6833" w:rsidP="00777D5B">
      <w:pPr>
        <w:pStyle w:val="aff1"/>
      </w:pPr>
      <w:r>
        <w:t>Рисунок 4.1 – Структура проекту</w:t>
      </w:r>
    </w:p>
    <w:p w:rsidR="00DC6833" w:rsidRDefault="00DC6833" w:rsidP="00DC6833">
      <w:pPr>
        <w:pStyle w:val="afff7"/>
      </w:pPr>
    </w:p>
    <w:p w:rsidR="00DC6833" w:rsidRDefault="00DC6833" w:rsidP="00777D5B">
      <w:pPr>
        <w:pStyle w:val="20"/>
      </w:pPr>
      <w:bookmarkStart w:id="63" w:name="_Toc533586843"/>
      <w:r>
        <w:lastRenderedPageBreak/>
        <w:t>Звертання до програми</w:t>
      </w:r>
      <w:bookmarkEnd w:id="63"/>
    </w:p>
    <w:p w:rsidR="00DC6833" w:rsidRDefault="00DC6833" w:rsidP="00DC6833">
      <w:pPr>
        <w:pStyle w:val="Common"/>
      </w:pPr>
      <w:r>
        <w:t xml:space="preserve">Для звернення, по-перше, необхідно розархівувати папку з програмою та розташувати її у каталог, до якого має доступ оператор. По-друге, для запуску програми у папці </w:t>
      </w:r>
      <w:r>
        <w:rPr>
          <w:lang w:val="en-US"/>
        </w:rPr>
        <w:t>TimeTask</w:t>
      </w:r>
      <w:r>
        <w:t xml:space="preserve"> (рис.4.2) треба запустити файл </w:t>
      </w:r>
      <w:r>
        <w:rPr>
          <w:lang w:val="en-US"/>
        </w:rPr>
        <w:t>TimeTask</w:t>
      </w:r>
      <w:r>
        <w:t>.pro, дочекатися запуску проекту. По-третє, натиснути кнопку «Сборка» і програма готова до роботи.</w:t>
      </w:r>
    </w:p>
    <w:p w:rsidR="00DC6833" w:rsidRDefault="00DC6833" w:rsidP="00777D5B">
      <w:pPr>
        <w:pStyle w:val="aff1"/>
      </w:pPr>
      <w:r>
        <w:rPr>
          <w:lang w:val="ru-RU" w:eastAsia="ru-RU"/>
        </w:rPr>
        <w:drawing>
          <wp:inline distT="0" distB="0" distL="0" distR="0" wp14:anchorId="32C46EA4" wp14:editId="34D54E23">
            <wp:extent cx="6120130" cy="25298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833" w:rsidRDefault="00DC6833" w:rsidP="00777D5B">
      <w:pPr>
        <w:pStyle w:val="aff1"/>
      </w:pPr>
      <w:r>
        <w:t>Рисунок 4.2 – Папка з файлами програми</w:t>
      </w:r>
    </w:p>
    <w:p w:rsidR="00DC6833" w:rsidRDefault="00DC6833" w:rsidP="00777D5B">
      <w:pPr>
        <w:pStyle w:val="20"/>
      </w:pPr>
      <w:bookmarkStart w:id="64" w:name="_Toc533586844"/>
      <w:r>
        <w:t>Вхідні та вихідні дані</w:t>
      </w:r>
      <w:bookmarkEnd w:id="64"/>
    </w:p>
    <w:p w:rsidR="00DC6833" w:rsidRPr="00D63934" w:rsidRDefault="00DC6833" w:rsidP="00DC6833">
      <w:pPr>
        <w:pStyle w:val="Common"/>
        <w:rPr>
          <w:lang w:val="uk-UA"/>
        </w:rPr>
      </w:pPr>
      <w:r>
        <w:t xml:space="preserve">Вхідними даними виступають різні набори даних: </w:t>
      </w:r>
      <w:r>
        <w:rPr>
          <w:lang w:val="uk-UA"/>
        </w:rPr>
        <w:t>інформація про захід</w:t>
      </w:r>
      <w:r>
        <w:t xml:space="preserve"> (найменування, місце проведення, адреса</w:t>
      </w:r>
      <w:r>
        <w:rPr>
          <w:lang w:val="uk-UA"/>
        </w:rPr>
        <w:t xml:space="preserve"> закладу</w:t>
      </w:r>
      <w:r>
        <w:t>, дата початку</w:t>
      </w:r>
      <w:r>
        <w:rPr>
          <w:lang w:val="uk-UA"/>
        </w:rPr>
        <w:t xml:space="preserve"> заходу</w:t>
      </w:r>
      <w:r>
        <w:t>, дата закінцення</w:t>
      </w:r>
      <w:r>
        <w:rPr>
          <w:lang w:val="uk-UA"/>
        </w:rPr>
        <w:t xml:space="preserve"> заходу</w:t>
      </w:r>
      <w:r>
        <w:t xml:space="preserve">); </w:t>
      </w:r>
      <w:r>
        <w:rPr>
          <w:lang w:val="uk-UA"/>
        </w:rPr>
        <w:t>інформація про план заходу</w:t>
      </w:r>
      <w:r>
        <w:t xml:space="preserve"> (</w:t>
      </w:r>
      <w:r>
        <w:rPr>
          <w:lang w:val="uk-UA"/>
        </w:rPr>
        <w:t xml:space="preserve">найменування </w:t>
      </w:r>
      <w:r>
        <w:t xml:space="preserve">пункт плану, </w:t>
      </w:r>
      <w:r>
        <w:rPr>
          <w:lang w:val="en-US"/>
        </w:rPr>
        <w:t>id</w:t>
      </w:r>
      <w:r>
        <w:rPr>
          <w:lang w:val="uk-UA"/>
        </w:rPr>
        <w:t xml:space="preserve"> пункту</w:t>
      </w:r>
      <w:r w:rsidRPr="00D63934">
        <w:t xml:space="preserve"> </w:t>
      </w:r>
      <w:r>
        <w:rPr>
          <w:lang w:val="uk-UA"/>
        </w:rPr>
        <w:t>плану</w:t>
      </w:r>
      <w:r>
        <w:t xml:space="preserve">, </w:t>
      </w:r>
      <w:r>
        <w:rPr>
          <w:lang w:val="uk-UA"/>
        </w:rPr>
        <w:t>дата початку пункту плану</w:t>
      </w:r>
      <w:r>
        <w:t>, дата</w:t>
      </w:r>
      <w:r>
        <w:rPr>
          <w:lang w:val="uk-UA"/>
        </w:rPr>
        <w:t xml:space="preserve"> </w:t>
      </w:r>
      <w:r>
        <w:t>закінчення</w:t>
      </w:r>
      <w:r>
        <w:rPr>
          <w:lang w:val="uk-UA"/>
        </w:rPr>
        <w:t xml:space="preserve"> пункту плану</w:t>
      </w:r>
      <w:r>
        <w:t>). Вихідними даними виступають</w:t>
      </w:r>
      <w:r>
        <w:rPr>
          <w:lang w:val="uk-UA"/>
        </w:rPr>
        <w:t xml:space="preserve"> дані, розміщенні в</w:t>
      </w:r>
      <w:r>
        <w:t xml:space="preserve"> </w:t>
      </w:r>
      <w:r>
        <w:rPr>
          <w:lang w:val="uk-UA"/>
        </w:rPr>
        <w:t>елементах виводу інформації на вікнах програми.</w:t>
      </w:r>
    </w:p>
    <w:p w:rsidR="00DC6833" w:rsidRPr="00C02535" w:rsidRDefault="00DC6833" w:rsidP="00DC6833">
      <w:pPr>
        <w:pStyle w:val="Common"/>
      </w:pPr>
      <w:r>
        <w:lastRenderedPageBreak/>
        <w:t>Також в програмі реалізовано обробка виняткових ситуацій для окремих класів, що оброблюють помилки відкриття вхідних та вихідних файлів.</w:t>
      </w:r>
    </w:p>
    <w:p w:rsidR="00DC6833" w:rsidRDefault="00DC6833" w:rsidP="00DC6833">
      <w:pPr>
        <w:pStyle w:val="Common"/>
        <w:rPr>
          <w:lang w:val="uk-UA"/>
        </w:rPr>
      </w:pPr>
      <w:r>
        <w:rPr>
          <w:lang w:val="uk-UA"/>
        </w:rPr>
        <w:t xml:space="preserve">Так як в нашій програмі ми використовуємо базу даних типу </w:t>
      </w:r>
      <w:r>
        <w:rPr>
          <w:lang w:val="en-BZ"/>
        </w:rPr>
        <w:t>MYSQL</w:t>
      </w:r>
      <w:r>
        <w:rPr>
          <w:lang w:val="uk-UA"/>
        </w:rPr>
        <w:t xml:space="preserve"> то </w:t>
      </w:r>
    </w:p>
    <w:p w:rsidR="00DC6833" w:rsidRPr="001E6444" w:rsidRDefault="00DC6833" w:rsidP="00DC6833">
      <w:pPr>
        <w:pStyle w:val="Common"/>
        <w:ind w:firstLine="0"/>
        <w:rPr>
          <w:lang w:val="uk-UA"/>
        </w:rPr>
      </w:pPr>
      <w:r>
        <w:rPr>
          <w:lang w:val="uk-UA"/>
        </w:rPr>
        <w:t xml:space="preserve">спочатку ми, приєднуємося до нашого серверу за допомогою </w:t>
      </w:r>
      <w:r>
        <w:rPr>
          <w:lang w:val="en-BZ"/>
        </w:rPr>
        <w:t>IP</w:t>
      </w:r>
      <w:r w:rsidRPr="001E6444">
        <w:rPr>
          <w:lang w:val="uk-UA"/>
        </w:rPr>
        <w:t>,</w:t>
      </w:r>
      <w:r>
        <w:rPr>
          <w:lang w:val="uk-UA"/>
        </w:rPr>
        <w:t xml:space="preserve"> логіну і паролю від бази. Після посилання запиту дані записуються до таблиці. </w:t>
      </w:r>
    </w:p>
    <w:p w:rsidR="00DC6833" w:rsidRPr="001E6444" w:rsidRDefault="00DC6833" w:rsidP="00777D5B">
      <w:pPr>
        <w:pStyle w:val="20"/>
      </w:pPr>
      <w:bookmarkStart w:id="65" w:name="_Toc533586845"/>
      <w:r w:rsidRPr="001E6444">
        <w:t>Повідомлення</w:t>
      </w:r>
      <w:bookmarkEnd w:id="65"/>
    </w:p>
    <w:p w:rsidR="00DC6833" w:rsidRDefault="00DC6833" w:rsidP="00DC6833">
      <w:pPr>
        <w:pStyle w:val="Common"/>
      </w:pPr>
      <w:r>
        <w:t>В процесі роботи програми можуть виникнути помилки в роботі програми. В такому разі оператор отримає інформаційні повідомлення щодо деталей помилки.</w:t>
      </w:r>
    </w:p>
    <w:p w:rsidR="00DC6833" w:rsidRDefault="00DC6833" w:rsidP="00DC6833">
      <w:pPr>
        <w:pStyle w:val="Common"/>
      </w:pPr>
      <w:r>
        <w:t>При роботі можуть бути отримані такі повідомлення:</w:t>
      </w:r>
    </w:p>
    <w:p w:rsidR="00DC6833" w:rsidRDefault="00DC6833" w:rsidP="00DC6833">
      <w:pPr>
        <w:pStyle w:val="a3"/>
      </w:pPr>
      <w:r w:rsidRPr="00205658">
        <w:t xml:space="preserve">помилка </w:t>
      </w:r>
      <w:r>
        <w:t>заповнення даних в полях вводу інформації</w:t>
      </w:r>
      <w:r w:rsidRPr="00205658">
        <w:t xml:space="preserve">, така помилка може виникнути у випадку, якщо </w:t>
      </w:r>
      <w:r>
        <w:t>в полі вводу інформації дані відсутні або некоректно введені</w:t>
      </w:r>
      <w:r w:rsidRPr="00205658">
        <w:t xml:space="preserve"> (рис. 4.3). В такому разі необхідно перевірити правильність </w:t>
      </w:r>
      <w:r>
        <w:t>введення даних в поля введення інфомації</w:t>
      </w:r>
      <w:r w:rsidRPr="00205658">
        <w:t>.</w:t>
      </w:r>
    </w:p>
    <w:p w:rsidR="00DC6833" w:rsidRDefault="00DC6833" w:rsidP="00777D5B">
      <w:pPr>
        <w:pStyle w:val="aff1"/>
      </w:pPr>
      <w:r>
        <w:rPr>
          <w:lang w:val="ru-RU" w:eastAsia="ru-RU"/>
        </w:rPr>
        <w:drawing>
          <wp:inline distT="0" distB="0" distL="0" distR="0" wp14:anchorId="76237645" wp14:editId="497D21F0">
            <wp:extent cx="2800350" cy="11239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833" w:rsidRDefault="00DC6833" w:rsidP="00777D5B">
      <w:pPr>
        <w:pStyle w:val="aff1"/>
      </w:pPr>
      <w:r>
        <w:t>Рисунок 4.3 – Помилка вводу даних</w:t>
      </w:r>
    </w:p>
    <w:p w:rsidR="00DC6833" w:rsidRPr="00C02535" w:rsidRDefault="00DC6833" w:rsidP="00DC6833">
      <w:pPr>
        <w:pStyle w:val="a3"/>
      </w:pPr>
      <w:r w:rsidRPr="00C02535">
        <w:t>Помилка підключення до бази даних через посилання до бази некоректного пакету даних  (рис. 4.4).</w:t>
      </w:r>
    </w:p>
    <w:p w:rsidR="00DC6833" w:rsidRDefault="00DC6833" w:rsidP="00777D5B">
      <w:pPr>
        <w:pStyle w:val="aff1"/>
      </w:pPr>
      <w:r>
        <w:rPr>
          <w:lang w:val="ru-RU" w:eastAsia="ru-RU"/>
        </w:rPr>
        <w:lastRenderedPageBreak/>
        <w:drawing>
          <wp:inline distT="0" distB="0" distL="0" distR="0" wp14:anchorId="608BCB2D" wp14:editId="6DFE7920">
            <wp:extent cx="3905250" cy="11239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833" w:rsidRPr="00205658" w:rsidRDefault="00DC6833" w:rsidP="00777D5B">
      <w:pPr>
        <w:pStyle w:val="aff1"/>
      </w:pPr>
      <w:r>
        <w:t>Рисунок 4.4 – Помилка БД</w:t>
      </w:r>
    </w:p>
    <w:p w:rsidR="00DC6833" w:rsidRPr="00DC6833" w:rsidRDefault="00DC6833" w:rsidP="00DC6833">
      <w:pPr>
        <w:pStyle w:val="ab"/>
        <w:rPr>
          <w:lang w:val="uk-UA"/>
        </w:rPr>
      </w:pPr>
    </w:p>
    <w:p w:rsidR="003B719C" w:rsidRPr="00A25DC7" w:rsidRDefault="00C01915" w:rsidP="00A25DC7">
      <w:pPr>
        <w:pStyle w:val="11"/>
      </w:pPr>
      <w:bookmarkStart w:id="66" w:name="_Toc533586846"/>
      <w:r w:rsidRPr="00A25DC7">
        <w:rPr>
          <w:rStyle w:val="14"/>
          <w:b/>
          <w:caps/>
          <w:color w:val="auto"/>
        </w:rPr>
        <w:lastRenderedPageBreak/>
        <w:t>ІНСТРУКЦІЯ КОРИСТУВАЧА</w:t>
      </w:r>
      <w:bookmarkEnd w:id="66"/>
    </w:p>
    <w:p w:rsidR="00C01915" w:rsidRPr="00A25DC7" w:rsidRDefault="00C01915" w:rsidP="00A25DC7">
      <w:pPr>
        <w:pStyle w:val="20"/>
      </w:pPr>
      <w:bookmarkStart w:id="67" w:name="_Toc533586847"/>
      <w:r w:rsidRPr="00C01915">
        <w:t>Призначення програми</w:t>
      </w:r>
      <w:bookmarkEnd w:id="67"/>
    </w:p>
    <w:p w:rsidR="00C01915" w:rsidRDefault="00C01915" w:rsidP="00A25DC7">
      <w:pPr>
        <w:pStyle w:val="ab"/>
        <w:rPr>
          <w:lang w:val="ru-RU"/>
        </w:rPr>
      </w:pPr>
      <w:r>
        <w:rPr>
          <w:lang w:val="ru-RU"/>
        </w:rPr>
        <w:t>Програма приначена для робот з різними наборами інформації, їх оновлення, зміни та зберега</w:t>
      </w:r>
      <w:r w:rsidR="00A25DC7">
        <w:rPr>
          <w:lang w:val="ru-RU"/>
        </w:rPr>
        <w:t>ння в окремих текстових файлах.</w:t>
      </w:r>
    </w:p>
    <w:p w:rsidR="00C01915" w:rsidRDefault="00C01915" w:rsidP="00A25DC7">
      <w:pPr>
        <w:pStyle w:val="20"/>
      </w:pPr>
      <w:bookmarkStart w:id="68" w:name="_Toc533586848"/>
      <w:r w:rsidRPr="00C01915">
        <w:t>Умови виконання програми</w:t>
      </w:r>
      <w:bookmarkEnd w:id="68"/>
    </w:p>
    <w:p w:rsidR="00C01915" w:rsidRDefault="00C01915" w:rsidP="00D46D48">
      <w:pPr>
        <w:pStyle w:val="ab"/>
        <w:rPr>
          <w:lang w:val="ru-RU"/>
        </w:rPr>
      </w:pPr>
      <w:r>
        <w:rPr>
          <w:lang w:val="ru-RU"/>
        </w:rPr>
        <w:t xml:space="preserve">Програма має </w:t>
      </w:r>
      <w:r w:rsidRPr="00C01915">
        <w:rPr>
          <w:lang w:val="uk-UA"/>
        </w:rPr>
        <w:t>коректно</w:t>
      </w:r>
      <w:r>
        <w:rPr>
          <w:lang w:val="ru-RU"/>
        </w:rPr>
        <w:t xml:space="preserve"> працювати за умов:</w:t>
      </w:r>
    </w:p>
    <w:p w:rsidR="00C01915" w:rsidRDefault="00C01915" w:rsidP="00D46D48">
      <w:pPr>
        <w:pStyle w:val="ab"/>
        <w:rPr>
          <w:lang w:val="ru-RU"/>
        </w:rPr>
      </w:pPr>
      <w:r>
        <w:rPr>
          <w:lang w:val="ru-RU"/>
        </w:rPr>
        <w:t>-  запуску останньої версії програми;</w:t>
      </w:r>
    </w:p>
    <w:p w:rsidR="00D46D48" w:rsidRDefault="00C01915" w:rsidP="00D46D48">
      <w:pPr>
        <w:pStyle w:val="ab"/>
        <w:rPr>
          <w:lang w:val="ru-RU"/>
        </w:rPr>
      </w:pPr>
      <w:r>
        <w:rPr>
          <w:lang w:val="ru-RU"/>
        </w:rPr>
        <w:t>-  збереження наборів інформації у директорії, в яких є права на читання та запис файлів, що не є заблокованими</w:t>
      </w:r>
      <w:r w:rsidR="00D46D48">
        <w:rPr>
          <w:lang w:val="ru-RU"/>
        </w:rPr>
        <w:t>;</w:t>
      </w:r>
    </w:p>
    <w:p w:rsidR="00D46D48" w:rsidRDefault="00D46D48" w:rsidP="00A25DC7">
      <w:pPr>
        <w:pStyle w:val="ab"/>
        <w:rPr>
          <w:lang w:val="ru-RU"/>
        </w:rPr>
      </w:pPr>
      <w:r>
        <w:rPr>
          <w:lang w:val="ru-RU"/>
        </w:rPr>
        <w:t xml:space="preserve">-  правильного вводу даних </w:t>
      </w:r>
      <w:r w:rsidR="00A25DC7">
        <w:rPr>
          <w:lang w:val="ru-RU"/>
        </w:rPr>
        <w:t>до таблиці, згідно із вимогами.</w:t>
      </w:r>
    </w:p>
    <w:p w:rsidR="00D46D48" w:rsidRPr="00A25DC7" w:rsidRDefault="00D46D48" w:rsidP="00A25DC7">
      <w:pPr>
        <w:pStyle w:val="20"/>
      </w:pPr>
      <w:bookmarkStart w:id="69" w:name="_Toc533586849"/>
      <w:r w:rsidRPr="00550CAD">
        <w:t>Як запустити програму</w:t>
      </w:r>
      <w:bookmarkEnd w:id="69"/>
    </w:p>
    <w:p w:rsidR="00D46D48" w:rsidRPr="00266818" w:rsidRDefault="00D46D48" w:rsidP="00550CAD">
      <w:pPr>
        <w:pStyle w:val="ab"/>
        <w:rPr>
          <w:rFonts w:cs="Times New Roman"/>
          <w:color w:val="000000"/>
          <w:szCs w:val="28"/>
          <w:lang w:val="ru-RU"/>
        </w:rPr>
      </w:pPr>
      <w:r w:rsidRPr="00550CAD">
        <w:rPr>
          <w:rFonts w:cs="Times New Roman"/>
          <w:color w:val="000000"/>
          <w:szCs w:val="28"/>
          <w:lang w:val="ru-RU"/>
        </w:rPr>
        <w:t>Для роботи у програмі перш за все</w:t>
      </w:r>
      <w:r w:rsidR="00550CAD">
        <w:rPr>
          <w:rFonts w:cs="Times New Roman"/>
          <w:color w:val="000000"/>
          <w:szCs w:val="28"/>
          <w:lang w:val="ru-RU"/>
        </w:rPr>
        <w:t xml:space="preserve"> необхідно розархівувати теку з</w:t>
      </w:r>
      <w:r w:rsidR="00550CAD" w:rsidRPr="00550CAD">
        <w:rPr>
          <w:rFonts w:cs="Times New Roman"/>
          <w:color w:val="000000"/>
          <w:szCs w:val="28"/>
          <w:lang w:val="ru-RU"/>
        </w:rPr>
        <w:t xml:space="preserve"> </w:t>
      </w:r>
      <w:r w:rsidRPr="00550CAD">
        <w:rPr>
          <w:rFonts w:cs="Times New Roman"/>
          <w:color w:val="000000"/>
          <w:szCs w:val="28"/>
          <w:lang w:val="ru-RU"/>
        </w:rPr>
        <w:t>програмою та розташувати її у каталог, до яко</w:t>
      </w:r>
      <w:r w:rsidR="00550CAD">
        <w:rPr>
          <w:rFonts w:cs="Times New Roman"/>
          <w:color w:val="000000"/>
          <w:szCs w:val="28"/>
          <w:lang w:val="ru-RU"/>
        </w:rPr>
        <w:t>го ви маєте доступ. Для запуску</w:t>
      </w:r>
      <w:r w:rsidR="00550CAD" w:rsidRPr="00550CAD">
        <w:rPr>
          <w:rFonts w:cs="Times New Roman"/>
          <w:color w:val="000000"/>
          <w:szCs w:val="28"/>
          <w:lang w:val="ru-RU"/>
        </w:rPr>
        <w:t xml:space="preserve"> </w:t>
      </w:r>
      <w:r w:rsidRPr="00550CAD">
        <w:rPr>
          <w:rFonts w:cs="Times New Roman"/>
          <w:color w:val="000000"/>
          <w:szCs w:val="28"/>
          <w:lang w:val="ru-RU"/>
        </w:rPr>
        <w:t xml:space="preserve">застосунку у папці </w:t>
      </w:r>
      <w:r w:rsidR="00867FDC">
        <w:rPr>
          <w:rFonts w:cs="Times New Roman"/>
          <w:color w:val="000000"/>
          <w:szCs w:val="28"/>
        </w:rPr>
        <w:t>TimeTask</w:t>
      </w:r>
      <w:r w:rsidR="00550CAD">
        <w:rPr>
          <w:rFonts w:cs="Times New Roman"/>
          <w:color w:val="000000"/>
          <w:szCs w:val="28"/>
          <w:lang w:val="ru-RU"/>
        </w:rPr>
        <w:t xml:space="preserve"> (рис.5.1) треба запустити файл</w:t>
      </w:r>
      <w:r w:rsidR="00550CAD" w:rsidRPr="00550CAD">
        <w:rPr>
          <w:rFonts w:cs="Times New Roman"/>
          <w:color w:val="000000"/>
          <w:szCs w:val="28"/>
          <w:lang w:val="ru-RU"/>
        </w:rPr>
        <w:t xml:space="preserve"> </w:t>
      </w:r>
      <w:r w:rsidR="00867FDC">
        <w:rPr>
          <w:rFonts w:cs="Times New Roman"/>
          <w:color w:val="000000"/>
          <w:szCs w:val="28"/>
        </w:rPr>
        <w:t>TimeTask</w:t>
      </w:r>
      <w:r w:rsidRPr="00550CAD">
        <w:rPr>
          <w:rFonts w:cs="Times New Roman"/>
          <w:color w:val="000000"/>
          <w:szCs w:val="28"/>
          <w:lang w:val="ru-RU"/>
        </w:rPr>
        <w:t>.</w:t>
      </w:r>
      <w:r w:rsidRPr="00550CAD">
        <w:rPr>
          <w:rFonts w:cs="Times New Roman"/>
          <w:color w:val="000000"/>
          <w:szCs w:val="28"/>
        </w:rPr>
        <w:t>pro</w:t>
      </w:r>
      <w:r w:rsidR="00550CAD" w:rsidRPr="00550CAD">
        <w:rPr>
          <w:rFonts w:cs="Times New Roman"/>
          <w:color w:val="000000"/>
          <w:szCs w:val="28"/>
          <w:lang w:val="ru-RU"/>
        </w:rPr>
        <w:t xml:space="preserve">, </w:t>
      </w:r>
      <w:r w:rsidRPr="00550CAD">
        <w:rPr>
          <w:rFonts w:cs="Times New Roman"/>
          <w:color w:val="000000"/>
          <w:szCs w:val="28"/>
          <w:lang w:val="ru-RU"/>
        </w:rPr>
        <w:t>дочекатися запуску проект</w:t>
      </w:r>
      <w:r w:rsidR="00550CAD">
        <w:rPr>
          <w:rFonts w:cs="Times New Roman"/>
          <w:color w:val="000000"/>
          <w:szCs w:val="28"/>
          <w:lang w:val="ru-RU"/>
        </w:rPr>
        <w:t>у та натиснути кнопку</w:t>
      </w:r>
      <w:r w:rsidR="00550CAD" w:rsidRPr="00550CAD">
        <w:rPr>
          <w:rFonts w:cs="Times New Roman"/>
          <w:color w:val="000000"/>
          <w:szCs w:val="28"/>
          <w:lang w:val="ru-RU"/>
        </w:rPr>
        <w:t xml:space="preserve"> </w:t>
      </w:r>
      <w:r w:rsidR="00550CAD">
        <w:rPr>
          <w:rFonts w:cs="Times New Roman"/>
          <w:color w:val="000000"/>
          <w:szCs w:val="28"/>
          <w:lang w:val="ru-RU"/>
        </w:rPr>
        <w:t>«Сборка».Програма готова до</w:t>
      </w:r>
      <w:r w:rsidR="00550CAD" w:rsidRPr="00550CAD">
        <w:rPr>
          <w:rFonts w:cs="Times New Roman"/>
          <w:color w:val="000000"/>
          <w:szCs w:val="28"/>
          <w:lang w:val="ru-RU"/>
        </w:rPr>
        <w:t xml:space="preserve"> </w:t>
      </w:r>
      <w:r w:rsidRPr="00550CAD">
        <w:rPr>
          <w:rFonts w:cs="Times New Roman"/>
          <w:color w:val="000000"/>
          <w:szCs w:val="28"/>
          <w:lang w:val="ru-RU"/>
        </w:rPr>
        <w:t>роботи.</w:t>
      </w:r>
    </w:p>
    <w:p w:rsidR="000A1752" w:rsidRPr="00266818" w:rsidRDefault="000A1752" w:rsidP="00550CAD">
      <w:pPr>
        <w:pStyle w:val="ab"/>
        <w:rPr>
          <w:rFonts w:cs="Times New Roman"/>
          <w:color w:val="000000"/>
          <w:szCs w:val="28"/>
          <w:lang w:val="ru-RU"/>
        </w:rPr>
      </w:pPr>
    </w:p>
    <w:p w:rsidR="000A1752" w:rsidRPr="00867FDC" w:rsidRDefault="00867FDC" w:rsidP="00867FDC">
      <w:pPr>
        <w:pStyle w:val="aff1"/>
      </w:pPr>
      <w:r w:rsidRPr="00867FDC">
        <w:lastRenderedPageBreak/>
        <w:drawing>
          <wp:inline distT="0" distB="0" distL="0" distR="0" wp14:anchorId="5679C386" wp14:editId="184ED21C">
            <wp:extent cx="6119495" cy="18097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52" w:rsidRPr="00867FDC" w:rsidRDefault="000A1752" w:rsidP="00867FDC">
      <w:pPr>
        <w:pStyle w:val="aff1"/>
      </w:pPr>
      <w:r w:rsidRPr="00867FDC">
        <w:t>Рисунок 5.1</w:t>
      </w:r>
      <w:r w:rsidR="00DC6833" w:rsidRPr="00867FDC">
        <w:t xml:space="preserve"> – Каталог з файлами програми</w:t>
      </w:r>
    </w:p>
    <w:p w:rsidR="00B8289F" w:rsidRDefault="00DC6833" w:rsidP="00DC6833">
      <w:pPr>
        <w:pStyle w:val="20"/>
      </w:pPr>
      <w:bookmarkStart w:id="70" w:name="_Toc533586850"/>
      <w:r>
        <w:t>Виконання програми</w:t>
      </w:r>
      <w:bookmarkEnd w:id="70"/>
    </w:p>
    <w:p w:rsidR="000A1752" w:rsidRDefault="00B8289F" w:rsidP="00DC6833">
      <w:pPr>
        <w:pStyle w:val="ab"/>
        <w:rPr>
          <w:rFonts w:cs="Times New Roman"/>
          <w:szCs w:val="28"/>
          <w:lang w:val="ru-RU"/>
        </w:rPr>
      </w:pPr>
      <w:r w:rsidRPr="00B8289F">
        <w:rPr>
          <w:rFonts w:cs="Times New Roman"/>
          <w:color w:val="000000"/>
          <w:szCs w:val="28"/>
          <w:lang w:val="ru-RU"/>
        </w:rPr>
        <w:t>Після того, як було запущено прог</w:t>
      </w:r>
      <w:r>
        <w:rPr>
          <w:rFonts w:cs="Times New Roman"/>
          <w:color w:val="000000"/>
          <w:szCs w:val="28"/>
          <w:lang w:val="ru-RU"/>
        </w:rPr>
        <w:t xml:space="preserve">раму, перед користувачем постає </w:t>
      </w:r>
      <w:r w:rsidRPr="00B8289F">
        <w:rPr>
          <w:rFonts w:cs="Times New Roman"/>
          <w:color w:val="000000"/>
          <w:szCs w:val="28"/>
          <w:lang w:val="ru-RU"/>
        </w:rPr>
        <w:t>стартова форма з кнопками переходу на інші форми. Головна форма з</w:t>
      </w:r>
      <w:r>
        <w:rPr>
          <w:rFonts w:cs="Times New Roman"/>
          <w:color w:val="000000"/>
          <w:szCs w:val="28"/>
          <w:lang w:val="ru-RU"/>
        </w:rPr>
        <w:t xml:space="preserve">ображена </w:t>
      </w:r>
      <w:r w:rsidRPr="00B8289F">
        <w:rPr>
          <w:rFonts w:cs="Times New Roman"/>
          <w:color w:val="000000"/>
          <w:szCs w:val="28"/>
          <w:lang w:val="ru-RU"/>
        </w:rPr>
        <w:t>на рис. 5.2.</w:t>
      </w:r>
    </w:p>
    <w:p w:rsidR="00B8289F" w:rsidRPr="00DC6833" w:rsidRDefault="00423B95" w:rsidP="00DC6833">
      <w:pPr>
        <w:pStyle w:val="aff1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264pt;height:302.25pt">
            <v:imagedata r:id="rId35" o:title="photo_2018-12-25_01-57-16"/>
          </v:shape>
        </w:pict>
      </w:r>
    </w:p>
    <w:p w:rsidR="00B8289F" w:rsidRPr="00FE7A3D" w:rsidRDefault="00B8289F" w:rsidP="00DC6833">
      <w:pPr>
        <w:pStyle w:val="aff1"/>
        <w:rPr>
          <w:lang w:val="ru-RU"/>
        </w:rPr>
      </w:pPr>
      <w:r w:rsidRPr="00FE7A3D">
        <w:rPr>
          <w:lang w:val="ru-RU"/>
        </w:rPr>
        <w:t>Рисунок 5.2 – Головна форма програми</w:t>
      </w:r>
    </w:p>
    <w:p w:rsidR="00B8289F" w:rsidRDefault="00B8289F" w:rsidP="00B8289F">
      <w:pPr>
        <w:tabs>
          <w:tab w:val="left" w:pos="3971"/>
        </w:tabs>
        <w:ind w:left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97834" w:rsidRDefault="00333E8A" w:rsidP="00DC6833">
      <w:pPr>
        <w:tabs>
          <w:tab w:val="left" w:pos="3971"/>
        </w:tabs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333E8A">
        <w:rPr>
          <w:rFonts w:ascii="Times New Roman" w:hAnsi="Times New Roman" w:cs="Times New Roman"/>
          <w:color w:val="000000"/>
          <w:sz w:val="28"/>
          <w:szCs w:val="28"/>
          <w:lang w:val="ru-RU"/>
        </w:rPr>
        <w:t>Після натискання на кнопку «П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оказати заходи</w:t>
      </w:r>
      <w:r w:rsidRPr="00333E8A">
        <w:rPr>
          <w:rFonts w:ascii="Times New Roman" w:hAnsi="Times New Roman" w:cs="Times New Roman"/>
          <w:color w:val="000000"/>
          <w:sz w:val="28"/>
          <w:szCs w:val="28"/>
          <w:lang w:val="ru-RU"/>
        </w:rPr>
        <w:t>» користувач переходить до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дати початку заходу,</w:t>
      </w:r>
      <w:r w:rsidRPr="00333E8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переліку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заход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ів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та планів</w:t>
      </w:r>
      <w:r w:rsidRPr="00333E8A">
        <w:rPr>
          <w:rFonts w:ascii="Times New Roman" w:hAnsi="Times New Roman" w:cs="Times New Roman"/>
          <w:color w:val="000000"/>
          <w:sz w:val="28"/>
          <w:szCs w:val="28"/>
          <w:lang w:val="ru-RU"/>
        </w:rPr>
        <w:t>, які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принадлежать</w:t>
      </w:r>
      <w:r w:rsidRPr="00333E8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до кожного заходу окремо</w:t>
      </w:r>
      <w:r w:rsidRPr="00333E8A">
        <w:rPr>
          <w:rFonts w:ascii="Times New Roman" w:hAnsi="Times New Roman" w:cs="Times New Roman"/>
          <w:color w:val="000000"/>
          <w:sz w:val="28"/>
          <w:szCs w:val="28"/>
          <w:lang w:val="ru-RU"/>
        </w:rPr>
        <w:t>(рис. 5.3).</w:t>
      </w:r>
    </w:p>
    <w:p w:rsidR="00333E8A" w:rsidRPr="00DC6833" w:rsidRDefault="00423B95" w:rsidP="00DC6833">
      <w:pPr>
        <w:pStyle w:val="aff1"/>
      </w:pPr>
      <w:r>
        <w:pict>
          <v:shape id="_x0000_i1027" type="#_x0000_t75" style="width:359.25pt;height:186pt">
            <v:imagedata r:id="rId36" o:title="photo_2018-12-25_02-06-19"/>
          </v:shape>
        </w:pict>
      </w:r>
    </w:p>
    <w:p w:rsidR="00C97834" w:rsidRPr="00FE7A3D" w:rsidRDefault="00C97834" w:rsidP="00DC6833">
      <w:pPr>
        <w:pStyle w:val="aff1"/>
        <w:rPr>
          <w:lang w:val="ru-RU"/>
        </w:rPr>
      </w:pPr>
      <w:r w:rsidRPr="00FE7A3D">
        <w:rPr>
          <w:lang w:val="ru-RU"/>
        </w:rPr>
        <w:t>Рисунок 5.3 – Форма показу заходів</w:t>
      </w:r>
    </w:p>
    <w:p w:rsidR="00074DD3" w:rsidRDefault="00333E8A" w:rsidP="00DC6833">
      <w:pPr>
        <w:tabs>
          <w:tab w:val="left" w:pos="3971"/>
        </w:tabs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Для додавання нового заходу користувач</w:t>
      </w:r>
      <w:r w:rsidR="00CD616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повинен натиснути на кнопку «Додати захід», після чого заповнити отриману форму зображену на рис. 5.4.</w:t>
      </w:r>
      <w:r w:rsidR="00074DD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А щоб додати план заходу, користувач повинен натиснути на кнопку «Додати плани заходів», після чого заповн</w:t>
      </w:r>
      <w:r w:rsidR="00DC683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ити отриману форму (рис. 5.5). </w:t>
      </w:r>
    </w:p>
    <w:p w:rsidR="00C97834" w:rsidRDefault="00867FDC" w:rsidP="00DC6833">
      <w:pPr>
        <w:pStyle w:val="aff1"/>
        <w:rPr>
          <w:lang w:val="ru-RU"/>
        </w:rPr>
      </w:pPr>
      <w:r>
        <w:rPr>
          <w:lang w:val="ru-RU"/>
        </w:rPr>
        <w:pict>
          <v:shape id="_x0000_i1028" type="#_x0000_t75" style="width:246pt;height:205.5pt">
            <v:imagedata r:id="rId37" o:title="photo_2018-12-25_02-07-02"/>
          </v:shape>
        </w:pict>
      </w:r>
    </w:p>
    <w:p w:rsidR="00C97834" w:rsidRDefault="00C97834" w:rsidP="00DC6833">
      <w:pPr>
        <w:pStyle w:val="aff1"/>
        <w:rPr>
          <w:lang w:val="ru-RU"/>
        </w:rPr>
      </w:pPr>
      <w:r w:rsidRPr="000A1752">
        <w:rPr>
          <w:lang w:val="ru-RU"/>
        </w:rPr>
        <w:t>Рисунок 5.</w:t>
      </w:r>
      <w:r>
        <w:rPr>
          <w:lang w:val="ru-RU"/>
        </w:rPr>
        <w:t>4 – Форма додавання заходу</w:t>
      </w:r>
    </w:p>
    <w:p w:rsidR="00C97834" w:rsidRDefault="00C97834" w:rsidP="00C97834">
      <w:pPr>
        <w:tabs>
          <w:tab w:val="left" w:pos="3971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97834" w:rsidRDefault="00423B95" w:rsidP="00DC6833">
      <w:pPr>
        <w:pStyle w:val="aff1"/>
        <w:rPr>
          <w:lang w:val="ru-RU"/>
        </w:rPr>
      </w:pPr>
      <w:r>
        <w:rPr>
          <w:lang w:val="ru-RU"/>
        </w:rPr>
        <w:pict>
          <v:shape id="_x0000_i1029" type="#_x0000_t75" style="width:244.5pt;height:183pt">
            <v:imagedata r:id="rId38" o:title="photo_2018-12-25_02-07-19"/>
          </v:shape>
        </w:pict>
      </w:r>
    </w:p>
    <w:p w:rsidR="00C97834" w:rsidRPr="00DC6833" w:rsidRDefault="00C97834" w:rsidP="00DC6833">
      <w:pPr>
        <w:pStyle w:val="aff1"/>
        <w:rPr>
          <w:lang w:val="ru-RU"/>
        </w:rPr>
      </w:pPr>
      <w:r w:rsidRPr="000A1752">
        <w:rPr>
          <w:lang w:val="ru-RU"/>
        </w:rPr>
        <w:t>Рисунок 5.</w:t>
      </w:r>
      <w:r>
        <w:rPr>
          <w:lang w:val="ru-RU"/>
        </w:rPr>
        <w:t>5</w:t>
      </w:r>
      <w:r w:rsidR="00DC6833">
        <w:rPr>
          <w:lang w:val="ru-RU"/>
        </w:rPr>
        <w:t xml:space="preserve"> – Форма додавання плану заходу</w:t>
      </w:r>
    </w:p>
    <w:p w:rsidR="00C97834" w:rsidRDefault="0055164D" w:rsidP="00DC6833">
      <w:pPr>
        <w:tabs>
          <w:tab w:val="left" w:pos="3971"/>
        </w:tabs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Для редагування існуючого заходу користувач повинен натиснути на кнопку «Редагування заходу», після чого отримаємо форму зображену на рис. 5.6. А щоб в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ідредагувати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план заходу, користувач повинен натиснути на кнопку «Відредагувати плани заходів», після чо</w:t>
      </w:r>
      <w:r w:rsidR="00DC683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го отримаємо форму (рис. 5.7). </w:t>
      </w:r>
    </w:p>
    <w:p w:rsidR="00074DD3" w:rsidRDefault="00423B95" w:rsidP="00DC6833">
      <w:pPr>
        <w:pStyle w:val="aff1"/>
        <w:rPr>
          <w:lang w:val="ru-RU"/>
        </w:rPr>
      </w:pPr>
      <w:r>
        <w:rPr>
          <w:lang w:val="ru-RU"/>
        </w:rPr>
        <w:pict>
          <v:shape id="_x0000_i1030" type="#_x0000_t75" style="width:364.5pt;height:127.5pt">
            <v:imagedata r:id="rId39" o:title="photo_2018-12-25_02-08-22"/>
          </v:shape>
        </w:pict>
      </w:r>
    </w:p>
    <w:p w:rsidR="00C97834" w:rsidRDefault="00C97834" w:rsidP="00DC6833">
      <w:pPr>
        <w:pStyle w:val="aff1"/>
        <w:rPr>
          <w:lang w:val="ru-RU"/>
        </w:rPr>
      </w:pPr>
      <w:r w:rsidRPr="000A1752">
        <w:rPr>
          <w:lang w:val="ru-RU"/>
        </w:rPr>
        <w:t>Рисунок 5.</w:t>
      </w:r>
      <w:r>
        <w:rPr>
          <w:lang w:val="ru-RU"/>
        </w:rPr>
        <w:t>6 – Форма редагування  заходу</w:t>
      </w:r>
    </w:p>
    <w:p w:rsidR="00C97834" w:rsidRDefault="00C97834" w:rsidP="00C97834">
      <w:pPr>
        <w:tabs>
          <w:tab w:val="left" w:pos="3971"/>
        </w:tabs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C97834" w:rsidRDefault="00423B95" w:rsidP="00DC6833">
      <w:pPr>
        <w:pStyle w:val="aff1"/>
        <w:rPr>
          <w:lang w:val="ru-RU"/>
        </w:rPr>
      </w:pPr>
      <w:r>
        <w:rPr>
          <w:lang w:val="ru-RU"/>
        </w:rPr>
        <w:lastRenderedPageBreak/>
        <w:pict>
          <v:shape id="_x0000_i1031" type="#_x0000_t75" style="width:282.75pt;height:184.5pt">
            <v:imagedata r:id="rId40" o:title="photo_2018-12-25_02-08-42"/>
          </v:shape>
        </w:pict>
      </w:r>
    </w:p>
    <w:p w:rsidR="00C97834" w:rsidRPr="00DC6833" w:rsidRDefault="00C97834" w:rsidP="00DC6833">
      <w:pPr>
        <w:pStyle w:val="aff1"/>
        <w:rPr>
          <w:lang w:val="ru-RU"/>
        </w:rPr>
      </w:pPr>
      <w:r w:rsidRPr="000A1752">
        <w:rPr>
          <w:lang w:val="ru-RU"/>
        </w:rPr>
        <w:t>Рисунок 5.</w:t>
      </w:r>
      <w:r>
        <w:rPr>
          <w:lang w:val="ru-RU"/>
        </w:rPr>
        <w:t xml:space="preserve">7 – </w:t>
      </w:r>
      <w:r w:rsidR="00DC6833">
        <w:rPr>
          <w:lang w:val="ru-RU"/>
        </w:rPr>
        <w:t>Форма редагування планів заходу</w:t>
      </w:r>
    </w:p>
    <w:p w:rsidR="00DA2235" w:rsidRDefault="0055164D" w:rsidP="00DC6833">
      <w:pPr>
        <w:tabs>
          <w:tab w:val="left" w:pos="3971"/>
        </w:tabs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видалення існуючого заходу користувач повинен натиснути на кнопку «Видалити захід», після чого зробити вибір в отриманій формі зображеної на рис. 5.8. А щоб </w:t>
      </w:r>
      <w:r w:rsidR="002D30DF">
        <w:rPr>
          <w:rFonts w:ascii="Times New Roman" w:hAnsi="Times New Roman" w:cs="Times New Roman"/>
          <w:color w:val="000000"/>
          <w:sz w:val="28"/>
          <w:szCs w:val="28"/>
          <w:lang w:val="ru-RU"/>
        </w:rPr>
        <w:t>видалити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план</w:t>
      </w:r>
      <w:r w:rsidR="00B53041">
        <w:rPr>
          <w:rFonts w:ascii="Times New Roman" w:hAnsi="Times New Roman" w:cs="Times New Roman"/>
          <w:color w:val="000000"/>
          <w:sz w:val="28"/>
          <w:szCs w:val="28"/>
          <w:lang w:val="ru-RU"/>
        </w:rPr>
        <w:t>и</w:t>
      </w:r>
      <w:r w:rsidR="002D30D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існуючого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заходу, користувач повинен натиснути на кнопку «</w:t>
      </w:r>
      <w:r w:rsidR="002D30D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Видалити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плани заходів», </w:t>
      </w:r>
      <w:r w:rsidR="002D30D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зробити вибір в отриманій формі </w:t>
      </w:r>
      <w:r w:rsidR="00DC683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(рис. 5.9). </w:t>
      </w:r>
    </w:p>
    <w:p w:rsidR="00DA2235" w:rsidRDefault="00423B95" w:rsidP="00DC6833">
      <w:pPr>
        <w:pStyle w:val="aff1"/>
        <w:rPr>
          <w:lang w:val="ru-RU"/>
        </w:rPr>
      </w:pPr>
      <w:r>
        <w:rPr>
          <w:lang w:val="ru-RU"/>
        </w:rPr>
        <w:pict>
          <v:shape id="_x0000_i1032" type="#_x0000_t75" style="width:210pt;height:96.75pt">
            <v:imagedata r:id="rId41" o:title="photo_2018-12-25_02-08-58"/>
          </v:shape>
        </w:pict>
      </w:r>
    </w:p>
    <w:p w:rsidR="00DA2235" w:rsidRDefault="00DA2235" w:rsidP="00DC6833">
      <w:pPr>
        <w:pStyle w:val="aff1"/>
        <w:rPr>
          <w:lang w:val="ru-RU"/>
        </w:rPr>
      </w:pPr>
      <w:r w:rsidRPr="000A1752">
        <w:rPr>
          <w:lang w:val="ru-RU"/>
        </w:rPr>
        <w:t>Рисунок 5.</w:t>
      </w:r>
      <w:r>
        <w:rPr>
          <w:lang w:val="ru-RU"/>
        </w:rPr>
        <w:t>8 – Форма видалення заход</w:t>
      </w:r>
      <w:r w:rsidR="00C97834">
        <w:rPr>
          <w:lang w:val="ru-RU"/>
        </w:rPr>
        <w:t>у</w:t>
      </w:r>
    </w:p>
    <w:p w:rsidR="002D30DF" w:rsidRDefault="00423B95" w:rsidP="00DC6833">
      <w:pPr>
        <w:pStyle w:val="aff1"/>
        <w:rPr>
          <w:lang w:val="ru-RU"/>
        </w:rPr>
      </w:pPr>
      <w:r>
        <w:rPr>
          <w:lang w:val="ru-RU"/>
        </w:rPr>
        <w:lastRenderedPageBreak/>
        <w:pict>
          <v:shape id="_x0000_i1033" type="#_x0000_t75" style="width:336.75pt;height:217.5pt">
            <v:imagedata r:id="rId42" o:title="photo_2018-12-25_02-09-14"/>
          </v:shape>
        </w:pict>
      </w:r>
    </w:p>
    <w:p w:rsidR="00C97834" w:rsidRPr="00DC6833" w:rsidRDefault="00DA2235" w:rsidP="00DC6833">
      <w:pPr>
        <w:pStyle w:val="aff1"/>
        <w:rPr>
          <w:lang w:val="ru-RU"/>
        </w:rPr>
      </w:pPr>
      <w:r w:rsidRPr="000A1752">
        <w:rPr>
          <w:lang w:val="ru-RU"/>
        </w:rPr>
        <w:t>Рисунок 5.</w:t>
      </w:r>
      <w:r>
        <w:rPr>
          <w:lang w:val="ru-RU"/>
        </w:rPr>
        <w:t>9 – Форма видалення план</w:t>
      </w:r>
      <w:r w:rsidR="00C97834">
        <w:rPr>
          <w:lang w:val="ru-RU"/>
        </w:rPr>
        <w:t>у</w:t>
      </w:r>
      <w:r>
        <w:rPr>
          <w:lang w:val="ru-RU"/>
        </w:rPr>
        <w:t xml:space="preserve"> заход</w:t>
      </w:r>
      <w:r w:rsidR="00C97834">
        <w:rPr>
          <w:lang w:val="ru-RU"/>
        </w:rPr>
        <w:t>у</w:t>
      </w:r>
    </w:p>
    <w:p w:rsidR="00C97834" w:rsidRDefault="00C97834" w:rsidP="00DC6833">
      <w:pPr>
        <w:pStyle w:val="20"/>
      </w:pPr>
      <w:bookmarkStart w:id="71" w:name="_Toc533586851"/>
      <w:r>
        <w:t>Повідомлення користувачу</w:t>
      </w:r>
      <w:bookmarkEnd w:id="71"/>
    </w:p>
    <w:p w:rsidR="00C97834" w:rsidRDefault="00C97834" w:rsidP="00C97834">
      <w:pPr>
        <w:pStyle w:val="ab"/>
        <w:jc w:val="left"/>
        <w:rPr>
          <w:b/>
          <w:lang w:val="ru-RU"/>
        </w:rPr>
      </w:pPr>
    </w:p>
    <w:p w:rsidR="00C97834" w:rsidRPr="00636A14" w:rsidRDefault="00C97834" w:rsidP="00C97834">
      <w:pPr>
        <w:pStyle w:val="ab"/>
        <w:rPr>
          <w:rFonts w:cs="Times New Roman"/>
          <w:color w:val="000000"/>
          <w:szCs w:val="28"/>
          <w:lang w:val="ru-RU"/>
        </w:rPr>
      </w:pPr>
      <w:r w:rsidRPr="00636A14">
        <w:rPr>
          <w:rFonts w:cs="Times New Roman"/>
          <w:color w:val="000000"/>
          <w:szCs w:val="28"/>
          <w:lang w:val="ru-RU"/>
        </w:rPr>
        <w:t>В процесі роботи програми можуть виникнути помилки в роботі</w:t>
      </w:r>
      <w:r w:rsidRPr="00636A14">
        <w:rPr>
          <w:rFonts w:cs="Times New Roman"/>
          <w:color w:val="000000"/>
          <w:szCs w:val="28"/>
          <w:lang w:val="ru-RU"/>
        </w:rPr>
        <w:br/>
        <w:t>програми. В такому разі користувач отримає інформаційні повідомлення щодо</w:t>
      </w:r>
      <w:r w:rsidRPr="00636A14">
        <w:rPr>
          <w:rFonts w:cs="Times New Roman"/>
          <w:color w:val="000000"/>
          <w:szCs w:val="28"/>
          <w:lang w:val="ru-RU"/>
        </w:rPr>
        <w:br/>
        <w:t>деталей помилки.</w:t>
      </w:r>
    </w:p>
    <w:p w:rsidR="00636A14" w:rsidRDefault="00636A14" w:rsidP="00DC6833">
      <w:pPr>
        <w:pStyle w:val="ab"/>
        <w:rPr>
          <w:rFonts w:cs="Times New Roman"/>
          <w:color w:val="000000"/>
          <w:szCs w:val="28"/>
          <w:lang w:val="uk-UA"/>
        </w:rPr>
      </w:pPr>
      <w:r w:rsidRPr="00636A14">
        <w:rPr>
          <w:rFonts w:cs="Times New Roman"/>
          <w:color w:val="000000"/>
          <w:szCs w:val="28"/>
          <w:lang w:val="ru-RU"/>
        </w:rPr>
        <w:t>У системі реалізовано функції винятків, тому усі непередбачені ситуації</w:t>
      </w:r>
      <w:r w:rsidRPr="00636A14">
        <w:rPr>
          <w:rFonts w:cs="Times New Roman"/>
          <w:color w:val="000000"/>
          <w:szCs w:val="28"/>
          <w:lang w:val="ru-RU"/>
        </w:rPr>
        <w:br/>
        <w:t>оброблюються та програма адекватно реагує Одне з можливих повідомлень, що</w:t>
      </w:r>
      <w:r w:rsidRPr="00636A14">
        <w:rPr>
          <w:rFonts w:cs="Times New Roman"/>
          <w:color w:val="000000"/>
          <w:szCs w:val="28"/>
          <w:lang w:val="ru-RU"/>
        </w:rPr>
        <w:br/>
        <w:t xml:space="preserve">можуть бути отримані при роботі – помилка при відсутності тексту в рядках (рис. 5.10) . Також, при  розірваному з'єднанні з </w:t>
      </w:r>
      <w:r w:rsidRPr="00636A14">
        <w:rPr>
          <w:rFonts w:cs="Times New Roman"/>
          <w:color w:val="000000"/>
          <w:szCs w:val="28"/>
        </w:rPr>
        <w:t>SQL</w:t>
      </w:r>
      <w:r w:rsidRPr="00636A14">
        <w:rPr>
          <w:rFonts w:cs="Times New Roman"/>
          <w:color w:val="000000"/>
          <w:szCs w:val="28"/>
          <w:lang w:val="ru-RU"/>
        </w:rPr>
        <w:t xml:space="preserve"> </w:t>
      </w:r>
      <w:r w:rsidRPr="00636A14">
        <w:rPr>
          <w:rFonts w:cs="Times New Roman"/>
          <w:color w:val="000000"/>
          <w:szCs w:val="28"/>
          <w:lang w:val="uk-UA"/>
        </w:rPr>
        <w:t>сервер</w:t>
      </w:r>
      <w:r>
        <w:rPr>
          <w:rFonts w:cs="Times New Roman"/>
          <w:color w:val="000000"/>
          <w:szCs w:val="28"/>
          <w:lang w:val="uk-UA"/>
        </w:rPr>
        <w:t>,</w:t>
      </w:r>
      <w:r w:rsidRPr="00636A14">
        <w:rPr>
          <w:rFonts w:cs="Times New Roman"/>
          <w:color w:val="000000"/>
          <w:szCs w:val="28"/>
          <w:lang w:val="uk-UA"/>
        </w:rPr>
        <w:t xml:space="preserve"> з</w:t>
      </w:r>
      <w:r>
        <w:rPr>
          <w:rFonts w:cs="Times New Roman"/>
          <w:color w:val="000000"/>
          <w:szCs w:val="28"/>
          <w:lang w:val="uk-UA"/>
        </w:rPr>
        <w:t>’являєтся повід</w:t>
      </w:r>
      <w:r w:rsidR="00DC6833">
        <w:rPr>
          <w:rFonts w:cs="Times New Roman"/>
          <w:color w:val="000000"/>
          <w:szCs w:val="28"/>
          <w:lang w:val="uk-UA"/>
        </w:rPr>
        <w:t>омлення зображенне на рис 5.11.</w:t>
      </w:r>
    </w:p>
    <w:p w:rsidR="00636A14" w:rsidRDefault="00423B95" w:rsidP="00DC6833">
      <w:pPr>
        <w:pStyle w:val="aff1"/>
        <w:rPr>
          <w:lang w:val="uk-UA"/>
        </w:rPr>
      </w:pPr>
      <w:r>
        <w:rPr>
          <w:lang w:val="uk-UA"/>
        </w:rPr>
        <w:pict>
          <v:shape id="_x0000_i1034" type="#_x0000_t75" style="width:217.5pt;height:93pt">
            <v:imagedata r:id="rId43" o:title="photo_2018-12-22_03-04-29"/>
          </v:shape>
        </w:pict>
      </w:r>
    </w:p>
    <w:p w:rsidR="00636A14" w:rsidRPr="00DC6833" w:rsidRDefault="00636A14" w:rsidP="00DC6833">
      <w:pPr>
        <w:pStyle w:val="aff1"/>
        <w:rPr>
          <w:lang w:val="ru-RU"/>
        </w:rPr>
      </w:pPr>
      <w:r w:rsidRPr="000A1752">
        <w:rPr>
          <w:lang w:val="ru-RU"/>
        </w:rPr>
        <w:t>Рисунок 5.</w:t>
      </w:r>
      <w:r>
        <w:rPr>
          <w:lang w:val="ru-RU"/>
        </w:rPr>
        <w:t xml:space="preserve">10 – </w:t>
      </w:r>
      <w:r w:rsidRPr="00636A14">
        <w:rPr>
          <w:lang w:val="ru-RU"/>
        </w:rPr>
        <w:t>Повідомлення при при відсутності тексту в деяких рядках</w:t>
      </w:r>
    </w:p>
    <w:p w:rsidR="00636A14" w:rsidRDefault="00423B95" w:rsidP="00DC6833">
      <w:pPr>
        <w:pStyle w:val="aff1"/>
        <w:rPr>
          <w:lang w:val="ru-RU"/>
        </w:rPr>
      </w:pPr>
      <w:r>
        <w:rPr>
          <w:lang w:val="ru-RU"/>
        </w:rPr>
        <w:lastRenderedPageBreak/>
        <w:pict>
          <v:shape id="_x0000_i1035" type="#_x0000_t75" style="width:306pt;height:84pt">
            <v:imagedata r:id="rId44" o:title="photo_2018-12-22_03-04-33"/>
          </v:shape>
        </w:pict>
      </w:r>
    </w:p>
    <w:p w:rsidR="00636A14" w:rsidRPr="00DC6833" w:rsidRDefault="00636A14" w:rsidP="00DC6833">
      <w:pPr>
        <w:pStyle w:val="aff1"/>
        <w:rPr>
          <w:lang w:val="ru-RU"/>
        </w:rPr>
      </w:pPr>
      <w:r w:rsidRPr="00636A14">
        <w:rPr>
          <w:lang w:val="ru-RU"/>
        </w:rPr>
        <w:t>Рисунок 5.1</w:t>
      </w:r>
      <w:r>
        <w:rPr>
          <w:lang w:val="ru-RU"/>
        </w:rPr>
        <w:t>1</w:t>
      </w:r>
      <w:r w:rsidRPr="00636A14">
        <w:rPr>
          <w:lang w:val="ru-RU"/>
        </w:rPr>
        <w:t xml:space="preserve"> – Повідомлення при при розірваному з'єднанні з </w:t>
      </w:r>
      <w:r w:rsidRPr="00636A14">
        <w:t>SQL</w:t>
      </w:r>
      <w:r w:rsidRPr="00636A14">
        <w:rPr>
          <w:lang w:val="ru-RU"/>
        </w:rPr>
        <w:t xml:space="preserve"> </w:t>
      </w:r>
      <w:r w:rsidRPr="00636A14">
        <w:rPr>
          <w:lang w:val="uk-UA"/>
        </w:rPr>
        <w:t>сервер</w:t>
      </w:r>
    </w:p>
    <w:p w:rsidR="0055164D" w:rsidRDefault="0055164D" w:rsidP="00DA2235">
      <w:pPr>
        <w:tabs>
          <w:tab w:val="left" w:pos="3971"/>
        </w:tabs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867FDC" w:rsidRPr="00867FDC" w:rsidRDefault="00867FDC" w:rsidP="00867FDC">
      <w:pPr>
        <w:pStyle w:val="110"/>
      </w:pPr>
      <w:bookmarkStart w:id="72" w:name="_Toc533586852"/>
      <w:r w:rsidRPr="00416029">
        <w:lastRenderedPageBreak/>
        <w:t>ВИСНОВКИ</w:t>
      </w:r>
      <w:bookmarkEnd w:id="72"/>
    </w:p>
    <w:p w:rsidR="00867FDC" w:rsidRPr="00416029" w:rsidRDefault="00867FDC" w:rsidP="00867FDC">
      <w:pPr>
        <w:pStyle w:val="ab"/>
        <w:rPr>
          <w:lang w:val="ru-RU"/>
        </w:rPr>
      </w:pPr>
      <w:r w:rsidRPr="00416029">
        <w:rPr>
          <w:lang w:val="ru-RU"/>
        </w:rPr>
        <w:t>Під час виконання курсового проекту була розроблена «</w:t>
      </w:r>
      <w:r>
        <w:rPr>
          <w:lang w:val="uk-UA"/>
        </w:rPr>
        <w:t xml:space="preserve">Програма розпорядку заходів </w:t>
      </w:r>
      <w:r w:rsidRPr="00416029">
        <w:rPr>
          <w:lang w:val="ru-RU"/>
        </w:rPr>
        <w:t xml:space="preserve"> «</w:t>
      </w:r>
      <w:r>
        <w:t>TimeTask</w:t>
      </w:r>
      <w:r w:rsidRPr="00416029">
        <w:rPr>
          <w:lang w:val="ru-RU"/>
        </w:rPr>
        <w:t>»».</w:t>
      </w:r>
    </w:p>
    <w:p w:rsidR="00867FDC" w:rsidRPr="00416029" w:rsidRDefault="00867FDC" w:rsidP="00867FDC">
      <w:pPr>
        <w:pStyle w:val="ab"/>
        <w:rPr>
          <w:lang w:val="ru-RU"/>
        </w:rPr>
      </w:pPr>
      <w:r w:rsidRPr="00416029">
        <w:rPr>
          <w:lang w:val="ru-RU"/>
        </w:rPr>
        <w:t>Створена програма призначена для користувача у вигляді файлу “</w:t>
      </w:r>
      <w:r>
        <w:t>TimeTask</w:t>
      </w:r>
      <w:r w:rsidRPr="00416029">
        <w:rPr>
          <w:lang w:val="ru-RU"/>
        </w:rPr>
        <w:t>.</w:t>
      </w:r>
      <w:r w:rsidRPr="00416029">
        <w:t>exe</w:t>
      </w:r>
      <w:r>
        <w:rPr>
          <w:lang w:val="ru-RU"/>
        </w:rPr>
        <w:t>”.</w:t>
      </w:r>
    </w:p>
    <w:p w:rsidR="00867FDC" w:rsidRPr="00416029" w:rsidRDefault="00867FDC" w:rsidP="00867FDC">
      <w:pPr>
        <w:pStyle w:val="ab"/>
        <w:rPr>
          <w:lang w:val="ru-RU"/>
        </w:rPr>
      </w:pPr>
      <w:r w:rsidRPr="00416029">
        <w:rPr>
          <w:lang w:val="ru-RU"/>
        </w:rPr>
        <w:t>Також було розглянуто та проаналізовано існуючі програмні засоби, які виконують аналогічні завдання. А саме було розглянуто такі програми, як: «</w:t>
      </w:r>
      <w:r>
        <w:t>EventLook</w:t>
      </w:r>
      <w:r w:rsidRPr="00416029">
        <w:rPr>
          <w:lang w:val="ru-RU"/>
        </w:rPr>
        <w:t>», «</w:t>
      </w:r>
      <w:r>
        <w:t>Wanderlist</w:t>
      </w:r>
      <w:r w:rsidRPr="00416029">
        <w:rPr>
          <w:lang w:val="ru-RU"/>
        </w:rPr>
        <w:t>», «</w:t>
      </w:r>
      <w:r>
        <w:t>GoogleNow</w:t>
      </w:r>
      <w:r w:rsidRPr="00416029">
        <w:rPr>
          <w:lang w:val="ru-RU"/>
        </w:rPr>
        <w:t>». Розгляд даних програм дав можливість грамотно поставити завдання до роботи та приступити до р</w:t>
      </w:r>
      <w:r>
        <w:rPr>
          <w:lang w:val="ru-RU"/>
        </w:rPr>
        <w:t>еалізації програмного продукту.</w:t>
      </w:r>
    </w:p>
    <w:p w:rsidR="00867FDC" w:rsidRPr="00867FDC" w:rsidRDefault="00867FDC" w:rsidP="00867FDC">
      <w:pPr>
        <w:pStyle w:val="ab"/>
        <w:rPr>
          <w:lang w:val="ru-RU"/>
        </w:rPr>
      </w:pPr>
      <w:r w:rsidRPr="00416029">
        <w:rPr>
          <w:lang w:val="ru-RU"/>
        </w:rPr>
        <w:t xml:space="preserve">Було вирішено завдання, </w:t>
      </w:r>
      <w:r>
        <w:rPr>
          <w:lang w:val="ru-RU"/>
        </w:rPr>
        <w:t>які ставив курсовий проект:</w:t>
      </w:r>
    </w:p>
    <w:p w:rsidR="00867FDC" w:rsidRPr="00416029" w:rsidRDefault="00867FDC" w:rsidP="00867FDC">
      <w:pPr>
        <w:pStyle w:val="a4"/>
      </w:pPr>
      <w:r w:rsidRPr="00416029">
        <w:t>розглянуто та проаналізовано подібні існуючі</w:t>
      </w:r>
      <w:r w:rsidRPr="001A3D66">
        <w:t xml:space="preserve"> </w:t>
      </w:r>
      <w:r w:rsidRPr="00416029">
        <w:t>програмні засоби;</w:t>
      </w:r>
    </w:p>
    <w:p w:rsidR="00867FDC" w:rsidRPr="00867FDC" w:rsidRDefault="00867FDC" w:rsidP="00867FDC">
      <w:pPr>
        <w:pStyle w:val="a4"/>
      </w:pPr>
      <w:r>
        <w:t>поставлено завдання до роботи;</w:t>
      </w:r>
    </w:p>
    <w:p w:rsidR="00867FDC" w:rsidRPr="00416029" w:rsidRDefault="00867FDC" w:rsidP="00867FDC">
      <w:pPr>
        <w:pStyle w:val="a4"/>
      </w:pPr>
      <w:r w:rsidRPr="00416029">
        <w:t>розглянуто  можливості  мови  програмування  С++,  середовища  розробки  QtCreator</w:t>
      </w:r>
      <w:r>
        <w:t>;</w:t>
      </w:r>
    </w:p>
    <w:p w:rsidR="00867FDC" w:rsidRPr="00416029" w:rsidRDefault="00867FDC" w:rsidP="00867FDC">
      <w:pPr>
        <w:pStyle w:val="a4"/>
      </w:pPr>
      <w:r w:rsidRPr="00416029">
        <w:t>розроблена «</w:t>
      </w:r>
      <w:r>
        <w:rPr>
          <w:lang w:val="uk-UA"/>
        </w:rPr>
        <w:t xml:space="preserve">Програма розпорядку заходів </w:t>
      </w:r>
      <w:r w:rsidRPr="00416029">
        <w:t xml:space="preserve"> «</w:t>
      </w:r>
      <w:r>
        <w:t>TimeTask» »;</w:t>
      </w:r>
    </w:p>
    <w:p w:rsidR="00867FDC" w:rsidRPr="00416029" w:rsidRDefault="00867FDC" w:rsidP="00867FDC">
      <w:pPr>
        <w:pStyle w:val="a4"/>
      </w:pPr>
      <w:r w:rsidRPr="00416029">
        <w:t>описано основні рішення з реалізації компонентів системи;</w:t>
      </w:r>
    </w:p>
    <w:p w:rsidR="00867FDC" w:rsidRPr="00416029" w:rsidRDefault="00867FDC" w:rsidP="00867FDC">
      <w:pPr>
        <w:pStyle w:val="a4"/>
      </w:pPr>
      <w:r w:rsidRPr="00416029">
        <w:t>реалізовано «Керівництво програмі</w:t>
      </w:r>
      <w:r>
        <w:t>ста» згідно з ГОСТом 19.504-79;</w:t>
      </w:r>
    </w:p>
    <w:p w:rsidR="00867FDC" w:rsidRPr="00416029" w:rsidRDefault="00867FDC" w:rsidP="00867FDC">
      <w:pPr>
        <w:pStyle w:val="a4"/>
      </w:pPr>
      <w:r w:rsidRPr="00416029">
        <w:t>реалізовано «Інструкція користувача» згідно з ГОСТом 19.503-79.</w:t>
      </w:r>
    </w:p>
    <w:p w:rsidR="00867FDC" w:rsidRDefault="00867FDC" w:rsidP="00867FDC">
      <w:pPr>
        <w:tabs>
          <w:tab w:val="left" w:pos="3971"/>
        </w:tabs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867FDC" w:rsidRDefault="00867FDC" w:rsidP="00867FD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867FDC" w:rsidRPr="00867FDC" w:rsidRDefault="00867FDC" w:rsidP="00867FDC">
      <w:pPr>
        <w:pStyle w:val="110"/>
      </w:pPr>
      <w:bookmarkStart w:id="73" w:name="_Toc533586853"/>
      <w:r w:rsidRPr="00E86F84">
        <w:lastRenderedPageBreak/>
        <w:t>СПИСОК ВИКОРИСТАНОЇ ЛІТЕРАТУРИ</w:t>
      </w:r>
      <w:bookmarkEnd w:id="73"/>
    </w:p>
    <w:p w:rsidR="00867FDC" w:rsidRPr="00E86F84" w:rsidRDefault="00867FDC" w:rsidP="00114F2C">
      <w:pPr>
        <w:numPr>
          <w:ilvl w:val="0"/>
          <w:numId w:val="10"/>
        </w:numPr>
        <w:tabs>
          <w:tab w:val="left" w:pos="0"/>
        </w:tabs>
        <w:spacing w:after="0" w:line="0" w:lineRule="atLeast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E86F84">
        <w:rPr>
          <w:rFonts w:ascii="Times New Roman" w:eastAsia="Times New Roman" w:hAnsi="Times New Roman"/>
          <w:sz w:val="28"/>
          <w:szCs w:val="28"/>
          <w:lang w:val="ru-RU"/>
        </w:rPr>
        <w:t xml:space="preserve">Бланшет  Ж.  </w:t>
      </w:r>
      <w:r w:rsidRPr="00E86F84">
        <w:rPr>
          <w:rFonts w:ascii="Times New Roman" w:eastAsia="Times New Roman" w:hAnsi="Times New Roman"/>
          <w:sz w:val="28"/>
          <w:szCs w:val="28"/>
        </w:rPr>
        <w:t>Qt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 xml:space="preserve">  4:  программирование  </w:t>
      </w:r>
      <w:r w:rsidRPr="00E86F84">
        <w:rPr>
          <w:rFonts w:ascii="Times New Roman" w:eastAsia="Times New Roman" w:hAnsi="Times New Roman"/>
          <w:sz w:val="28"/>
          <w:szCs w:val="28"/>
        </w:rPr>
        <w:t>GUI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 xml:space="preserve">  на  </w:t>
      </w:r>
      <w:r w:rsidRPr="00E86F84">
        <w:rPr>
          <w:rFonts w:ascii="Times New Roman" w:eastAsia="Times New Roman" w:hAnsi="Times New Roman"/>
          <w:sz w:val="28"/>
          <w:szCs w:val="28"/>
        </w:rPr>
        <w:t>C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++  [Текст</w:t>
      </w:r>
      <w:r>
        <w:rPr>
          <w:rFonts w:ascii="Times New Roman" w:eastAsia="Times New Roman" w:hAnsi="Times New Roman"/>
          <w:sz w:val="28"/>
          <w:szCs w:val="28"/>
          <w:lang w:val="ru-RU"/>
        </w:rPr>
        <w:t xml:space="preserve">]  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Ж.Бланшет,  М.Саммерфильд. – М.:КУДИЦ-ПРЕСС, 2008. – 736 с.</w:t>
      </w:r>
    </w:p>
    <w:p w:rsidR="00867FDC" w:rsidRPr="00E86F84" w:rsidRDefault="00867FDC" w:rsidP="00867FDC">
      <w:pPr>
        <w:spacing w:line="137" w:lineRule="exact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E86F84" w:rsidRDefault="00867FDC" w:rsidP="00114F2C">
      <w:pPr>
        <w:numPr>
          <w:ilvl w:val="0"/>
          <w:numId w:val="11"/>
        </w:numPr>
        <w:tabs>
          <w:tab w:val="left" w:pos="0"/>
        </w:tabs>
        <w:spacing w:after="0" w:line="0" w:lineRule="atLeast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E86F84">
        <w:rPr>
          <w:rFonts w:ascii="Times New Roman" w:eastAsia="Times New Roman" w:hAnsi="Times New Roman"/>
          <w:sz w:val="28"/>
          <w:szCs w:val="28"/>
          <w:lang w:val="ru-RU"/>
        </w:rPr>
        <w:t xml:space="preserve">Табунщик Г.В. Методичні вказівки до виконання курсової </w:t>
      </w:r>
      <w:r>
        <w:rPr>
          <w:rFonts w:ascii="Times New Roman" w:eastAsia="Times New Roman" w:hAnsi="Times New Roman"/>
          <w:sz w:val="28"/>
          <w:szCs w:val="28"/>
          <w:lang w:val="ru-RU"/>
        </w:rPr>
        <w:t>роботи з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 xml:space="preserve"> дисципліни “Об’єктно-орієнтоване програмування” для студентів напряму підготовки 6.050103 «Програмна інженерія» всіх форм навчання. Частина 2. Основні теоретичні відомості [Текст] /Укл.: Г.В. Табунщик, Г.В. Неласа, Н.О. Миронова – Запоріжжя: ЗНТУ, 2010. – 70 с.</w:t>
      </w:r>
    </w:p>
    <w:p w:rsidR="00867FDC" w:rsidRPr="00E86F84" w:rsidRDefault="00867FDC" w:rsidP="00867FDC">
      <w:pPr>
        <w:spacing w:line="7" w:lineRule="exact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E86F84" w:rsidRDefault="00867FDC" w:rsidP="00114F2C">
      <w:pPr>
        <w:numPr>
          <w:ilvl w:val="0"/>
          <w:numId w:val="12"/>
        </w:numPr>
        <w:tabs>
          <w:tab w:val="left" w:pos="0"/>
        </w:tabs>
        <w:spacing w:after="0" w:line="0" w:lineRule="atLeast"/>
        <w:ind w:firstLine="851"/>
        <w:jc w:val="both"/>
        <w:rPr>
          <w:rFonts w:ascii="Times New Roman" w:eastAsia="Times New Roman" w:hAnsi="Times New Roman"/>
          <w:sz w:val="28"/>
          <w:szCs w:val="28"/>
        </w:rPr>
      </w:pPr>
      <w:r w:rsidRPr="00E86F84">
        <w:rPr>
          <w:rFonts w:ascii="Times New Roman" w:eastAsia="Times New Roman" w:hAnsi="Times New Roman"/>
          <w:sz w:val="28"/>
          <w:szCs w:val="28"/>
          <w:lang w:val="ru-RU"/>
        </w:rPr>
        <w:t xml:space="preserve">Шилдт Г. Полный справочник по </w:t>
      </w:r>
      <w:r w:rsidRPr="00E86F84">
        <w:rPr>
          <w:rFonts w:ascii="Times New Roman" w:eastAsia="Times New Roman" w:hAnsi="Times New Roman"/>
          <w:sz w:val="28"/>
          <w:szCs w:val="28"/>
        </w:rPr>
        <w:t>C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 xml:space="preserve">++ [Текст] / Г. Шилдт. – М.:  «Вильямс». </w:t>
      </w:r>
      <w:r w:rsidRPr="00E86F84">
        <w:rPr>
          <w:rFonts w:ascii="Times New Roman" w:eastAsia="Times New Roman" w:hAnsi="Times New Roman"/>
          <w:sz w:val="28"/>
          <w:szCs w:val="28"/>
        </w:rPr>
        <w:t>2007.</w:t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  <w:r w:rsidRPr="00E86F84">
        <w:rPr>
          <w:rFonts w:ascii="Times New Roman" w:eastAsia="Times New Roman" w:hAnsi="Times New Roman"/>
          <w:sz w:val="28"/>
          <w:szCs w:val="28"/>
        </w:rPr>
        <w:t>– 800 с.</w:t>
      </w:r>
    </w:p>
    <w:p w:rsidR="00867FDC" w:rsidRPr="00E86F84" w:rsidRDefault="00867FDC" w:rsidP="00867FDC">
      <w:pPr>
        <w:spacing w:line="149" w:lineRule="exact"/>
        <w:ind w:firstLine="851"/>
        <w:jc w:val="both"/>
        <w:rPr>
          <w:rFonts w:ascii="Times New Roman" w:eastAsia="Times New Roman" w:hAnsi="Times New Roman"/>
          <w:sz w:val="28"/>
          <w:szCs w:val="28"/>
        </w:rPr>
      </w:pPr>
    </w:p>
    <w:p w:rsidR="00867FDC" w:rsidRPr="00E86F84" w:rsidRDefault="00867FDC" w:rsidP="00114F2C">
      <w:pPr>
        <w:numPr>
          <w:ilvl w:val="0"/>
          <w:numId w:val="13"/>
        </w:numPr>
        <w:tabs>
          <w:tab w:val="left" w:pos="1097"/>
        </w:tabs>
        <w:spacing w:after="0" w:line="35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E86F84">
        <w:rPr>
          <w:rFonts w:ascii="Times New Roman" w:eastAsia="Times New Roman" w:hAnsi="Times New Roman"/>
          <w:sz w:val="28"/>
          <w:szCs w:val="28"/>
          <w:lang w:val="ru-RU"/>
        </w:rPr>
        <w:t xml:space="preserve">Просто о </w:t>
      </w:r>
      <w:r w:rsidRPr="00E86F84">
        <w:rPr>
          <w:rFonts w:ascii="Times New Roman" w:eastAsia="Times New Roman" w:hAnsi="Times New Roman"/>
          <w:sz w:val="28"/>
          <w:szCs w:val="28"/>
        </w:rPr>
        <w:t>Qt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 xml:space="preserve">. Библиотека контейнеров: [Електронний ресурс]. – Режим доступу: </w:t>
      </w:r>
      <w:r w:rsidRPr="00E86F84">
        <w:rPr>
          <w:rFonts w:ascii="Times New Roman" w:eastAsia="Times New Roman" w:hAnsi="Times New Roman"/>
          <w:sz w:val="28"/>
          <w:szCs w:val="28"/>
        </w:rPr>
        <w:t>https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://</w:t>
      </w:r>
      <w:r w:rsidRPr="00E86F84">
        <w:rPr>
          <w:rFonts w:ascii="Times New Roman" w:eastAsia="Times New Roman" w:hAnsi="Times New Roman"/>
          <w:sz w:val="28"/>
          <w:szCs w:val="28"/>
        </w:rPr>
        <w:t>habrahabr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.</w:t>
      </w:r>
      <w:r w:rsidRPr="00E86F84">
        <w:rPr>
          <w:rFonts w:ascii="Times New Roman" w:eastAsia="Times New Roman" w:hAnsi="Times New Roman"/>
          <w:sz w:val="28"/>
          <w:szCs w:val="28"/>
        </w:rPr>
        <w:t>ru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/</w:t>
      </w:r>
      <w:r w:rsidRPr="00E86F84">
        <w:rPr>
          <w:rFonts w:ascii="Times New Roman" w:eastAsia="Times New Roman" w:hAnsi="Times New Roman"/>
          <w:sz w:val="28"/>
          <w:szCs w:val="28"/>
        </w:rPr>
        <w:t>post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/127870/.</w:t>
      </w:r>
    </w:p>
    <w:p w:rsidR="00867FDC" w:rsidRPr="00E86F84" w:rsidRDefault="00867FDC" w:rsidP="00867FDC">
      <w:pPr>
        <w:spacing w:line="23" w:lineRule="exact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E86F84" w:rsidRDefault="00867FDC" w:rsidP="00114F2C">
      <w:pPr>
        <w:numPr>
          <w:ilvl w:val="0"/>
          <w:numId w:val="13"/>
        </w:numPr>
        <w:tabs>
          <w:tab w:val="left" w:pos="1097"/>
        </w:tabs>
        <w:spacing w:after="0" w:line="35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E86F84">
        <w:rPr>
          <w:rFonts w:ascii="Times New Roman" w:eastAsia="Times New Roman" w:hAnsi="Times New Roman"/>
          <w:sz w:val="28"/>
          <w:szCs w:val="28"/>
          <w:lang w:val="ru-RU"/>
        </w:rPr>
        <w:t xml:space="preserve">Работа с базами данных в </w:t>
      </w:r>
      <w:r w:rsidRPr="00E86F84">
        <w:rPr>
          <w:rFonts w:ascii="Times New Roman" w:eastAsia="Times New Roman" w:hAnsi="Times New Roman"/>
          <w:sz w:val="28"/>
          <w:szCs w:val="28"/>
        </w:rPr>
        <w:t>Qt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 xml:space="preserve">: [Електронний ресурс]. – Режим доступу: </w:t>
      </w:r>
      <w:r w:rsidRPr="00E86F84">
        <w:rPr>
          <w:rFonts w:ascii="Times New Roman" w:eastAsia="Times New Roman" w:hAnsi="Times New Roman"/>
          <w:sz w:val="28"/>
          <w:szCs w:val="28"/>
        </w:rPr>
        <w:t>https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://</w:t>
      </w:r>
      <w:r w:rsidRPr="00E86F84">
        <w:rPr>
          <w:rFonts w:ascii="Times New Roman" w:eastAsia="Times New Roman" w:hAnsi="Times New Roman"/>
          <w:sz w:val="28"/>
          <w:szCs w:val="28"/>
        </w:rPr>
        <w:t>habrahabr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.</w:t>
      </w:r>
      <w:r w:rsidRPr="00E86F84">
        <w:rPr>
          <w:rFonts w:ascii="Times New Roman" w:eastAsia="Times New Roman" w:hAnsi="Times New Roman"/>
          <w:sz w:val="28"/>
          <w:szCs w:val="28"/>
        </w:rPr>
        <w:t>ru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/</w:t>
      </w:r>
      <w:r w:rsidRPr="00E86F84">
        <w:rPr>
          <w:rFonts w:ascii="Times New Roman" w:eastAsia="Times New Roman" w:hAnsi="Times New Roman"/>
          <w:sz w:val="28"/>
          <w:szCs w:val="28"/>
        </w:rPr>
        <w:t>post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/51650/.</w:t>
      </w:r>
    </w:p>
    <w:p w:rsidR="00867FDC" w:rsidRPr="00E86F84" w:rsidRDefault="00867FDC" w:rsidP="00867FDC">
      <w:pPr>
        <w:spacing w:line="11" w:lineRule="exact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E86F84" w:rsidRDefault="00867FDC" w:rsidP="00867FDC">
      <w:pPr>
        <w:tabs>
          <w:tab w:val="left" w:pos="2400"/>
          <w:tab w:val="left" w:pos="4640"/>
          <w:tab w:val="left" w:pos="6280"/>
          <w:tab w:val="left" w:pos="7220"/>
          <w:tab w:val="left" w:pos="8720"/>
        </w:tabs>
        <w:spacing w:line="0" w:lineRule="atLeast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E86F84">
        <w:rPr>
          <w:rFonts w:ascii="Times New Roman" w:eastAsia="Times New Roman" w:hAnsi="Times New Roman"/>
          <w:sz w:val="28"/>
          <w:szCs w:val="28"/>
          <w:lang w:val="ru-RU"/>
        </w:rPr>
        <w:t>6. С++: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ab/>
        <w:t>[Електронний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ab/>
        <w:t>ресурс].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ab/>
        <w:t>–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ab/>
        <w:t>Режим доступу:</w:t>
      </w:r>
    </w:p>
    <w:p w:rsidR="00867FDC" w:rsidRPr="00E86F84" w:rsidRDefault="00867FDC" w:rsidP="00867FDC">
      <w:pPr>
        <w:spacing w:line="0" w:lineRule="atLeast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E86F84">
        <w:rPr>
          <w:rFonts w:ascii="Times New Roman" w:eastAsia="Times New Roman" w:hAnsi="Times New Roman"/>
          <w:sz w:val="28"/>
          <w:szCs w:val="28"/>
        </w:rPr>
        <w:t>https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://</w:t>
      </w:r>
      <w:r w:rsidRPr="00E86F84">
        <w:rPr>
          <w:rFonts w:ascii="Times New Roman" w:eastAsia="Times New Roman" w:hAnsi="Times New Roman"/>
          <w:sz w:val="28"/>
          <w:szCs w:val="28"/>
        </w:rPr>
        <w:t>uk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.</w:t>
      </w:r>
      <w:r w:rsidRPr="00E86F84">
        <w:rPr>
          <w:rFonts w:ascii="Times New Roman" w:eastAsia="Times New Roman" w:hAnsi="Times New Roman"/>
          <w:sz w:val="28"/>
          <w:szCs w:val="28"/>
        </w:rPr>
        <w:t>wikipedia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.</w:t>
      </w:r>
      <w:r w:rsidRPr="00E86F84">
        <w:rPr>
          <w:rFonts w:ascii="Times New Roman" w:eastAsia="Times New Roman" w:hAnsi="Times New Roman"/>
          <w:sz w:val="28"/>
          <w:szCs w:val="28"/>
        </w:rPr>
        <w:t>org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/</w:t>
      </w:r>
      <w:r w:rsidRPr="00E86F84">
        <w:rPr>
          <w:rFonts w:ascii="Times New Roman" w:eastAsia="Times New Roman" w:hAnsi="Times New Roman"/>
          <w:sz w:val="28"/>
          <w:szCs w:val="28"/>
        </w:rPr>
        <w:t>wiki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/</w:t>
      </w:r>
      <w:r w:rsidRPr="00E86F84">
        <w:rPr>
          <w:rFonts w:ascii="Times New Roman" w:eastAsia="Times New Roman" w:hAnsi="Times New Roman"/>
          <w:sz w:val="28"/>
          <w:szCs w:val="28"/>
        </w:rPr>
        <w:t>C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%2</w:t>
      </w:r>
      <w:r w:rsidRPr="00E86F84">
        <w:rPr>
          <w:rFonts w:ascii="Times New Roman" w:eastAsia="Times New Roman" w:hAnsi="Times New Roman"/>
          <w:sz w:val="28"/>
          <w:szCs w:val="28"/>
        </w:rPr>
        <w:t>B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%2</w:t>
      </w:r>
      <w:r w:rsidRPr="00E86F84">
        <w:rPr>
          <w:rFonts w:ascii="Times New Roman" w:eastAsia="Times New Roman" w:hAnsi="Times New Roman"/>
          <w:sz w:val="28"/>
          <w:szCs w:val="28"/>
        </w:rPr>
        <w:t>B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.</w:t>
      </w:r>
    </w:p>
    <w:p w:rsidR="00867FDC" w:rsidRPr="00E86F84" w:rsidRDefault="00867FDC" w:rsidP="00867FDC">
      <w:pPr>
        <w:spacing w:line="20" w:lineRule="exact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E86F84" w:rsidRDefault="00867FDC" w:rsidP="00114F2C">
      <w:pPr>
        <w:numPr>
          <w:ilvl w:val="0"/>
          <w:numId w:val="14"/>
        </w:numPr>
        <w:tabs>
          <w:tab w:val="left" w:pos="1097"/>
        </w:tabs>
        <w:spacing w:after="0" w:line="35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E86F84">
        <w:rPr>
          <w:rFonts w:ascii="Times New Roman" w:eastAsia="Times New Roman" w:hAnsi="Times New Roman"/>
          <w:sz w:val="28"/>
          <w:szCs w:val="28"/>
        </w:rPr>
        <w:t>JSON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Pr="00E86F84">
        <w:rPr>
          <w:rFonts w:ascii="Times New Roman" w:eastAsia="Times New Roman" w:hAnsi="Times New Roman"/>
          <w:sz w:val="28"/>
          <w:szCs w:val="28"/>
        </w:rPr>
        <w:t>Support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Pr="00E86F84">
        <w:rPr>
          <w:rFonts w:ascii="Times New Roman" w:eastAsia="Times New Roman" w:hAnsi="Times New Roman"/>
          <w:sz w:val="28"/>
          <w:szCs w:val="28"/>
        </w:rPr>
        <w:t>in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Pr="00E86F84">
        <w:rPr>
          <w:rFonts w:ascii="Times New Roman" w:eastAsia="Times New Roman" w:hAnsi="Times New Roman"/>
          <w:sz w:val="28"/>
          <w:szCs w:val="28"/>
        </w:rPr>
        <w:t>Qt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 xml:space="preserve">: [Електронний ресурс]. – Режим доступу: </w:t>
      </w:r>
      <w:r w:rsidRPr="00E86F84">
        <w:rPr>
          <w:rFonts w:ascii="Times New Roman" w:eastAsia="Times New Roman" w:hAnsi="Times New Roman"/>
          <w:sz w:val="28"/>
          <w:szCs w:val="28"/>
        </w:rPr>
        <w:t>http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://</w:t>
      </w:r>
      <w:r w:rsidRPr="00E86F84">
        <w:rPr>
          <w:rFonts w:ascii="Times New Roman" w:eastAsia="Times New Roman" w:hAnsi="Times New Roman"/>
          <w:sz w:val="28"/>
          <w:szCs w:val="28"/>
        </w:rPr>
        <w:t>doc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.</w:t>
      </w:r>
      <w:r w:rsidRPr="00E86F84">
        <w:rPr>
          <w:rFonts w:ascii="Times New Roman" w:eastAsia="Times New Roman" w:hAnsi="Times New Roman"/>
          <w:sz w:val="28"/>
          <w:szCs w:val="28"/>
        </w:rPr>
        <w:t>qt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.</w:t>
      </w:r>
      <w:r w:rsidRPr="00E86F84">
        <w:rPr>
          <w:rFonts w:ascii="Times New Roman" w:eastAsia="Times New Roman" w:hAnsi="Times New Roman"/>
          <w:sz w:val="28"/>
          <w:szCs w:val="28"/>
        </w:rPr>
        <w:t>io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/</w:t>
      </w:r>
      <w:r w:rsidRPr="00E86F84">
        <w:rPr>
          <w:rFonts w:ascii="Times New Roman" w:eastAsia="Times New Roman" w:hAnsi="Times New Roman"/>
          <w:sz w:val="28"/>
          <w:szCs w:val="28"/>
        </w:rPr>
        <w:t>qt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-5/</w:t>
      </w:r>
      <w:r w:rsidRPr="00E86F84">
        <w:rPr>
          <w:rFonts w:ascii="Times New Roman" w:eastAsia="Times New Roman" w:hAnsi="Times New Roman"/>
          <w:sz w:val="28"/>
          <w:szCs w:val="28"/>
        </w:rPr>
        <w:t>json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.</w:t>
      </w:r>
      <w:r w:rsidRPr="00E86F84">
        <w:rPr>
          <w:rFonts w:ascii="Times New Roman" w:eastAsia="Times New Roman" w:hAnsi="Times New Roman"/>
          <w:sz w:val="28"/>
          <w:szCs w:val="28"/>
        </w:rPr>
        <w:t>html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.</w:t>
      </w:r>
    </w:p>
    <w:p w:rsidR="00867FDC" w:rsidRPr="00E86F84" w:rsidRDefault="00867FDC" w:rsidP="00867FDC">
      <w:pPr>
        <w:spacing w:line="10" w:lineRule="exact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E86F84" w:rsidRDefault="00867FDC" w:rsidP="00114F2C">
      <w:pPr>
        <w:numPr>
          <w:ilvl w:val="0"/>
          <w:numId w:val="14"/>
        </w:numPr>
        <w:tabs>
          <w:tab w:val="left" w:pos="1100"/>
        </w:tabs>
        <w:spacing w:after="0" w:line="0" w:lineRule="atLeast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E86F84">
        <w:rPr>
          <w:rFonts w:ascii="Times New Roman" w:eastAsia="Times New Roman" w:hAnsi="Times New Roman"/>
          <w:sz w:val="28"/>
          <w:szCs w:val="28"/>
        </w:rPr>
        <w:t>Qt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 xml:space="preserve">: [Електронний ресурс]. – Режим доступу: </w:t>
      </w:r>
      <w:r w:rsidRPr="00E86F84">
        <w:rPr>
          <w:rFonts w:ascii="Times New Roman" w:eastAsia="Times New Roman" w:hAnsi="Times New Roman"/>
          <w:sz w:val="28"/>
          <w:szCs w:val="28"/>
        </w:rPr>
        <w:t>https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://</w:t>
      </w:r>
      <w:r w:rsidRPr="00E86F84">
        <w:rPr>
          <w:rFonts w:ascii="Times New Roman" w:eastAsia="Times New Roman" w:hAnsi="Times New Roman"/>
          <w:sz w:val="28"/>
          <w:szCs w:val="28"/>
        </w:rPr>
        <w:t>uk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.</w:t>
      </w:r>
      <w:r w:rsidRPr="00E86F84">
        <w:rPr>
          <w:rFonts w:ascii="Times New Roman" w:eastAsia="Times New Roman" w:hAnsi="Times New Roman"/>
          <w:sz w:val="28"/>
          <w:szCs w:val="28"/>
        </w:rPr>
        <w:t>wikipedia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.</w:t>
      </w:r>
      <w:r w:rsidRPr="00E86F84">
        <w:rPr>
          <w:rFonts w:ascii="Times New Roman" w:eastAsia="Times New Roman" w:hAnsi="Times New Roman"/>
          <w:sz w:val="28"/>
          <w:szCs w:val="28"/>
        </w:rPr>
        <w:t>org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/</w:t>
      </w:r>
      <w:r w:rsidRPr="00E86F84">
        <w:rPr>
          <w:rFonts w:ascii="Times New Roman" w:eastAsia="Times New Roman" w:hAnsi="Times New Roman"/>
          <w:sz w:val="28"/>
          <w:szCs w:val="28"/>
        </w:rPr>
        <w:t>wiki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/</w:t>
      </w:r>
      <w:r w:rsidRPr="00E86F84">
        <w:rPr>
          <w:rFonts w:ascii="Times New Roman" w:eastAsia="Times New Roman" w:hAnsi="Times New Roman"/>
          <w:sz w:val="28"/>
          <w:szCs w:val="28"/>
        </w:rPr>
        <w:t>Qt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.</w:t>
      </w:r>
    </w:p>
    <w:p w:rsidR="00867FDC" w:rsidRPr="00E86F84" w:rsidRDefault="00867FDC" w:rsidP="00867FDC">
      <w:pPr>
        <w:spacing w:line="139" w:lineRule="exact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E86F84" w:rsidRDefault="00867FDC" w:rsidP="00114F2C">
      <w:pPr>
        <w:numPr>
          <w:ilvl w:val="0"/>
          <w:numId w:val="14"/>
        </w:numPr>
        <w:tabs>
          <w:tab w:val="left" w:pos="1220"/>
        </w:tabs>
        <w:spacing w:after="0" w:line="0" w:lineRule="atLeast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E86F84">
        <w:rPr>
          <w:rFonts w:ascii="Times New Roman" w:eastAsia="Times New Roman" w:hAnsi="Times New Roman"/>
          <w:sz w:val="28"/>
          <w:szCs w:val="28"/>
        </w:rPr>
        <w:t>Qt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 xml:space="preserve"> и базы данных:[Електроннийресурс].–Режим доступу:</w:t>
      </w:r>
    </w:p>
    <w:p w:rsidR="00867FDC" w:rsidRPr="00E86F84" w:rsidRDefault="00867FDC" w:rsidP="00867FDC">
      <w:pPr>
        <w:spacing w:line="0" w:lineRule="atLeast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E86F84">
        <w:rPr>
          <w:rFonts w:ascii="Times New Roman" w:eastAsia="Times New Roman" w:hAnsi="Times New Roman"/>
          <w:sz w:val="28"/>
          <w:szCs w:val="28"/>
        </w:rPr>
        <w:t>https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://</w:t>
      </w:r>
      <w:r w:rsidRPr="00E86F84">
        <w:rPr>
          <w:rFonts w:ascii="Times New Roman" w:eastAsia="Times New Roman" w:hAnsi="Times New Roman"/>
          <w:sz w:val="28"/>
          <w:szCs w:val="28"/>
        </w:rPr>
        <w:t>ru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.</w:t>
      </w:r>
      <w:r w:rsidRPr="00E86F84">
        <w:rPr>
          <w:rFonts w:ascii="Times New Roman" w:eastAsia="Times New Roman" w:hAnsi="Times New Roman"/>
          <w:sz w:val="28"/>
          <w:szCs w:val="28"/>
        </w:rPr>
        <w:t>opensuse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.</w:t>
      </w:r>
      <w:r w:rsidRPr="00E86F84">
        <w:rPr>
          <w:rFonts w:ascii="Times New Roman" w:eastAsia="Times New Roman" w:hAnsi="Times New Roman"/>
          <w:sz w:val="28"/>
          <w:szCs w:val="28"/>
        </w:rPr>
        <w:t>org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/</w:t>
      </w:r>
      <w:r w:rsidRPr="00E86F84">
        <w:rPr>
          <w:rFonts w:ascii="Times New Roman" w:eastAsia="Times New Roman" w:hAnsi="Times New Roman"/>
          <w:sz w:val="28"/>
          <w:szCs w:val="28"/>
        </w:rPr>
        <w:t>QT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_и_Базы_данных.</w:t>
      </w:r>
    </w:p>
    <w:p w:rsidR="00867FDC" w:rsidRPr="00E86F84" w:rsidRDefault="00867FDC" w:rsidP="00867FDC">
      <w:pPr>
        <w:spacing w:line="152" w:lineRule="exact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E86F84" w:rsidRDefault="00867FDC" w:rsidP="00867FDC">
      <w:pPr>
        <w:tabs>
          <w:tab w:val="left" w:pos="1217"/>
        </w:tabs>
        <w:spacing w:after="0" w:line="348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E86F84">
        <w:rPr>
          <w:rFonts w:ascii="Times New Roman" w:eastAsia="Times New Roman" w:hAnsi="Times New Roman"/>
          <w:sz w:val="28"/>
          <w:szCs w:val="28"/>
          <w:lang w:val="ru-RU"/>
        </w:rPr>
        <w:t>10.</w:t>
      </w:r>
      <w:r w:rsidRPr="00E86F84">
        <w:rPr>
          <w:rFonts w:ascii="Times New Roman" w:eastAsia="Times New Roman" w:hAnsi="Times New Roman"/>
          <w:sz w:val="28"/>
          <w:szCs w:val="28"/>
        </w:rPr>
        <w:t>Qt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 xml:space="preserve"> Довідкова Документація: [Електронний ресурс]. – Режим доступу: </w:t>
      </w:r>
      <w:r w:rsidRPr="00E86F84">
        <w:rPr>
          <w:rFonts w:ascii="Times New Roman" w:eastAsia="Times New Roman" w:hAnsi="Times New Roman"/>
          <w:sz w:val="28"/>
          <w:szCs w:val="28"/>
        </w:rPr>
        <w:t>http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://</w:t>
      </w:r>
      <w:r w:rsidRPr="00E86F84">
        <w:rPr>
          <w:rFonts w:ascii="Times New Roman" w:eastAsia="Times New Roman" w:hAnsi="Times New Roman"/>
          <w:sz w:val="28"/>
          <w:szCs w:val="28"/>
        </w:rPr>
        <w:t>qtdocs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.</w:t>
      </w:r>
      <w:r w:rsidRPr="00E86F84">
        <w:rPr>
          <w:rFonts w:ascii="Times New Roman" w:eastAsia="Times New Roman" w:hAnsi="Times New Roman"/>
          <w:sz w:val="28"/>
          <w:szCs w:val="28"/>
        </w:rPr>
        <w:t>narod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.</w:t>
      </w:r>
      <w:r w:rsidRPr="00E86F84">
        <w:rPr>
          <w:rFonts w:ascii="Times New Roman" w:eastAsia="Times New Roman" w:hAnsi="Times New Roman"/>
          <w:sz w:val="28"/>
          <w:szCs w:val="28"/>
        </w:rPr>
        <w:t>ru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/4.1.0/</w:t>
      </w:r>
      <w:r w:rsidRPr="00E86F84">
        <w:rPr>
          <w:rFonts w:ascii="Times New Roman" w:eastAsia="Times New Roman" w:hAnsi="Times New Roman"/>
          <w:sz w:val="28"/>
          <w:szCs w:val="28"/>
        </w:rPr>
        <w:t>doc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/</w:t>
      </w:r>
      <w:r w:rsidRPr="00E86F84">
        <w:rPr>
          <w:rFonts w:ascii="Times New Roman" w:eastAsia="Times New Roman" w:hAnsi="Times New Roman"/>
          <w:sz w:val="28"/>
          <w:szCs w:val="28"/>
        </w:rPr>
        <w:t>html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/</w:t>
      </w:r>
      <w:r w:rsidRPr="00E86F84">
        <w:rPr>
          <w:rFonts w:ascii="Times New Roman" w:eastAsia="Times New Roman" w:hAnsi="Times New Roman"/>
          <w:sz w:val="28"/>
          <w:szCs w:val="28"/>
        </w:rPr>
        <w:t>index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.</w:t>
      </w:r>
      <w:r w:rsidRPr="00E86F84">
        <w:rPr>
          <w:rFonts w:ascii="Times New Roman" w:eastAsia="Times New Roman" w:hAnsi="Times New Roman"/>
          <w:sz w:val="28"/>
          <w:szCs w:val="28"/>
        </w:rPr>
        <w:t>html</w:t>
      </w:r>
      <w:r w:rsidRPr="00E86F84">
        <w:rPr>
          <w:rFonts w:ascii="Times New Roman" w:eastAsia="Times New Roman" w:hAnsi="Times New Roman"/>
          <w:sz w:val="28"/>
          <w:szCs w:val="28"/>
          <w:lang w:val="ru-RU"/>
        </w:rPr>
        <w:t>.</w:t>
      </w:r>
    </w:p>
    <w:p w:rsidR="00074DD3" w:rsidRPr="00074DD3" w:rsidRDefault="00074DD3" w:rsidP="00074DD3">
      <w:pPr>
        <w:tabs>
          <w:tab w:val="left" w:pos="3971"/>
        </w:tabs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074DD3" w:rsidRPr="00074DD3" w:rsidRDefault="00074DD3" w:rsidP="00074DD3">
      <w:pPr>
        <w:tabs>
          <w:tab w:val="left" w:pos="3971"/>
        </w:tabs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</w:p>
    <w:p w:rsidR="00CD616B" w:rsidRDefault="00CD616B" w:rsidP="00333E8A">
      <w:pPr>
        <w:tabs>
          <w:tab w:val="left" w:pos="3971"/>
        </w:tabs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867FDC" w:rsidRDefault="00867FDC" w:rsidP="00333E8A">
      <w:pPr>
        <w:tabs>
          <w:tab w:val="left" w:pos="3971"/>
        </w:tabs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867FDC" w:rsidRDefault="00867FDC" w:rsidP="00333E8A">
      <w:pPr>
        <w:tabs>
          <w:tab w:val="left" w:pos="3971"/>
        </w:tabs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867FDC" w:rsidRDefault="00867FDC" w:rsidP="00333E8A">
      <w:pPr>
        <w:tabs>
          <w:tab w:val="left" w:pos="3971"/>
        </w:tabs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867FDC" w:rsidRDefault="00867FDC" w:rsidP="00333E8A">
      <w:pPr>
        <w:tabs>
          <w:tab w:val="left" w:pos="3971"/>
        </w:tabs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867FDC" w:rsidRDefault="00867FDC" w:rsidP="00333E8A">
      <w:pPr>
        <w:tabs>
          <w:tab w:val="left" w:pos="3971"/>
        </w:tabs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867FDC" w:rsidRDefault="00867FDC" w:rsidP="00333E8A">
      <w:pPr>
        <w:tabs>
          <w:tab w:val="left" w:pos="3971"/>
        </w:tabs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867FDC" w:rsidRDefault="00867FDC" w:rsidP="00333E8A">
      <w:pPr>
        <w:tabs>
          <w:tab w:val="left" w:pos="3971"/>
        </w:tabs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867FDC" w:rsidRDefault="00867FDC" w:rsidP="00333E8A">
      <w:pPr>
        <w:tabs>
          <w:tab w:val="left" w:pos="3971"/>
        </w:tabs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:rsidR="00867FDC" w:rsidRPr="00C45BA5" w:rsidRDefault="00867FDC" w:rsidP="00867FDC">
      <w:pPr>
        <w:spacing w:after="0" w:line="240" w:lineRule="auto"/>
        <w:ind w:right="20"/>
        <w:jc w:val="center"/>
        <w:rPr>
          <w:rFonts w:ascii="Times New Roman" w:eastAsia="Times New Roman" w:hAnsi="Times New Roman"/>
          <w:b/>
          <w:sz w:val="28"/>
          <w:lang w:val="ru-RU"/>
        </w:rPr>
      </w:pPr>
      <w:r w:rsidRPr="00C45BA5">
        <w:rPr>
          <w:rFonts w:ascii="Times New Roman" w:eastAsia="Times New Roman" w:hAnsi="Times New Roman"/>
          <w:b/>
          <w:sz w:val="28"/>
          <w:lang w:val="ru-RU"/>
        </w:rPr>
        <w:t>ДОДАТОК А</w:t>
      </w:r>
    </w:p>
    <w:p w:rsidR="00867FDC" w:rsidRPr="00C45BA5" w:rsidRDefault="00867FDC" w:rsidP="00867FDC">
      <w:pPr>
        <w:spacing w:after="0" w:line="240" w:lineRule="auto"/>
        <w:rPr>
          <w:rFonts w:ascii="Times New Roman" w:eastAsia="Times New Roman" w:hAnsi="Times New Roman"/>
          <w:lang w:val="ru-RU"/>
        </w:rPr>
      </w:pPr>
    </w:p>
    <w:p w:rsidR="00867FDC" w:rsidRPr="00C45BA5" w:rsidRDefault="00867FDC" w:rsidP="00867FDC">
      <w:pPr>
        <w:spacing w:after="0" w:line="240" w:lineRule="auto"/>
        <w:ind w:right="20"/>
        <w:jc w:val="center"/>
        <w:rPr>
          <w:rFonts w:ascii="Times New Roman" w:eastAsia="Times New Roman" w:hAnsi="Times New Roman"/>
          <w:b/>
          <w:sz w:val="28"/>
          <w:lang w:val="ru-RU"/>
        </w:rPr>
      </w:pPr>
      <w:r w:rsidRPr="00C45BA5">
        <w:rPr>
          <w:rFonts w:ascii="Times New Roman" w:eastAsia="Times New Roman" w:hAnsi="Times New Roman"/>
          <w:b/>
          <w:sz w:val="28"/>
          <w:lang w:val="ru-RU"/>
        </w:rPr>
        <w:t>ТЕКСТ ПРОГРАМИ</w:t>
      </w:r>
    </w:p>
    <w:p w:rsidR="00867FDC" w:rsidRDefault="00867FDC" w:rsidP="00867FD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867FDC" w:rsidRPr="00C45BA5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Модуль </w:t>
      </w:r>
      <w:r w:rsidRPr="00E86F84">
        <w:rPr>
          <w:rFonts w:ascii="Times New Roman" w:hAnsi="Times New Roman" w:cs="Times New Roman"/>
          <w:sz w:val="28"/>
          <w:szCs w:val="28"/>
          <w:lang w:val="uk-UA"/>
        </w:rPr>
        <w:t>aboutwindow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h</w:t>
      </w:r>
      <w:r w:rsidRPr="00C45BA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E86F84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ifndef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ABOUTWINDOW_H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E86F84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define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ABOUTWINDOW_H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E86F84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E86F84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QDialog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namespace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b/>
          <w:bCs/>
          <w:color w:val="800080"/>
          <w:sz w:val="20"/>
          <w:szCs w:val="20"/>
          <w:lang w:eastAsia="ru-RU"/>
        </w:rPr>
        <w:t>Ui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class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b/>
          <w:bCs/>
          <w:color w:val="800080"/>
          <w:sz w:val="20"/>
          <w:szCs w:val="20"/>
          <w:lang w:eastAsia="ru-RU"/>
        </w:rPr>
        <w:t>AboutWindow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class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b/>
          <w:bCs/>
          <w:color w:val="800080"/>
          <w:sz w:val="20"/>
          <w:szCs w:val="20"/>
          <w:lang w:eastAsia="ru-RU"/>
        </w:rPr>
        <w:t>AboutWindow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public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QDialog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E86F84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Q_OBJECT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public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E86F84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explicit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AboutWindow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E86F84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QWidget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E86F84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parent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0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~</w:t>
      </w:r>
      <w:r w:rsidRPr="00E86F84">
        <w:rPr>
          <w:rFonts w:ascii="Courier New" w:eastAsia="Times New Roman" w:hAnsi="Courier New" w:cs="Courier New"/>
          <w:b/>
          <w:bCs/>
          <w:i/>
          <w:iCs/>
          <w:color w:val="00677C"/>
          <w:sz w:val="20"/>
          <w:szCs w:val="20"/>
          <w:lang w:eastAsia="ru-RU"/>
        </w:rPr>
        <w:t>AboutWindow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private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slots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E86F84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on_pushButton_clicked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private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E86F84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Ui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E86F84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AboutWindow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E86F84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};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E86F84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endif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ABOUTWINDOW_H</w:t>
      </w: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Модуль </w:t>
      </w:r>
      <w:r w:rsidRPr="00E86F84">
        <w:rPr>
          <w:rFonts w:ascii="Times New Roman" w:hAnsi="Times New Roman" w:cs="Times New Roman"/>
          <w:sz w:val="28"/>
          <w:szCs w:val="28"/>
          <w:lang w:val="uk-UA"/>
        </w:rPr>
        <w:t>aboutwindow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cpp: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#include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"aboutwindow.h"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#include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"ui_aboutwindow.h"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AboutWindow::AboutWindow(QWidget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*parent)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QDialog(parent),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ui(</w:t>
      </w:r>
      <w:r w:rsidRPr="00E86F84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new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Ui::AboutWindow)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ui-&gt;setupUi(</w:t>
      </w:r>
      <w:r w:rsidRPr="00E86F84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this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AboutWindow::~AboutWindow()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E86F84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delete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ui;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E86F84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86F84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E86F84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E86F84">
        <w:rPr>
          <w:rFonts w:ascii="Courier New" w:eastAsia="Times New Roman" w:hAnsi="Courier New" w:cs="Courier New"/>
          <w:sz w:val="20"/>
          <w:szCs w:val="20"/>
          <w:lang w:eastAsia="ru-RU"/>
        </w:rPr>
        <w:t>AboutWindow::on_pushButton_clicked()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45BA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close();</w:t>
      </w:r>
    </w:p>
    <w:p w:rsidR="00867FDC" w:rsidRPr="00C45BA5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45BA5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67FDC" w:rsidRPr="00C45BA5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Модуль </w:t>
      </w:r>
      <w:r w:rsidRPr="00E86F84">
        <w:rPr>
          <w:rFonts w:ascii="Times New Roman" w:hAnsi="Times New Roman" w:cs="Times New Roman"/>
          <w:sz w:val="28"/>
          <w:szCs w:val="28"/>
          <w:lang w:val="uk-UA"/>
        </w:rPr>
        <w:t>addplans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h: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ifndef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0080"/>
          <w:lang w:val="en-US"/>
        </w:rPr>
        <w:t>ADDPLANS_H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define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0080"/>
          <w:lang w:val="en-US"/>
        </w:rPr>
        <w:t>ADDPLANS_H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include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&lt;</w:t>
      </w:r>
      <w:r w:rsidRPr="00380396">
        <w:rPr>
          <w:color w:val="008000"/>
          <w:lang w:val="en-US"/>
        </w:rPr>
        <w:t>QDialog</w:t>
      </w:r>
      <w:r w:rsidRPr="00380396">
        <w:rPr>
          <w:lang w:val="en-US"/>
        </w:rPr>
        <w:t>&gt;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include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"mainwindow.h"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namespace</w:t>
      </w:r>
      <w:r w:rsidRPr="00380396">
        <w:rPr>
          <w:color w:val="C0C0C0"/>
          <w:lang w:val="en-US"/>
        </w:rPr>
        <w:t xml:space="preserve"> </w:t>
      </w:r>
      <w:r w:rsidRPr="00380396">
        <w:rPr>
          <w:b/>
          <w:bCs/>
          <w:color w:val="800080"/>
          <w:lang w:val="en-US"/>
        </w:rPr>
        <w:t>Ui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class</w:t>
      </w:r>
      <w:r w:rsidRPr="00380396">
        <w:rPr>
          <w:color w:val="C0C0C0"/>
          <w:lang w:val="en-US"/>
        </w:rPr>
        <w:t xml:space="preserve"> </w:t>
      </w:r>
      <w:r w:rsidRPr="00380396">
        <w:rPr>
          <w:b/>
          <w:bCs/>
          <w:color w:val="800080"/>
          <w:lang w:val="en-US"/>
        </w:rPr>
        <w:t>AddPlans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lastRenderedPageBreak/>
        <w:t>}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class</w:t>
      </w:r>
      <w:r w:rsidRPr="00380396">
        <w:rPr>
          <w:color w:val="C0C0C0"/>
          <w:lang w:val="en-US"/>
        </w:rPr>
        <w:t xml:space="preserve"> </w:t>
      </w:r>
      <w:r w:rsidRPr="00380396">
        <w:rPr>
          <w:b/>
          <w:bCs/>
          <w:color w:val="800080"/>
          <w:lang w:val="en-US"/>
        </w:rPr>
        <w:t>AddPlans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: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8000"/>
          <w:lang w:val="en-US"/>
        </w:rPr>
        <w:t>public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QDialog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000080"/>
          <w:lang w:val="en-US"/>
        </w:rPr>
        <w:t>Q_OBJECT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public</w:t>
      </w:r>
      <w:r w:rsidRPr="00380396">
        <w:rPr>
          <w:lang w:val="en-US"/>
        </w:rPr>
        <w:t>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explicit</w:t>
      </w:r>
      <w:r w:rsidRPr="00380396">
        <w:rPr>
          <w:color w:val="C0C0C0"/>
          <w:lang w:val="en-US"/>
        </w:rPr>
        <w:t xml:space="preserve"> </w:t>
      </w:r>
      <w:r w:rsidRPr="00380396">
        <w:rPr>
          <w:b/>
          <w:bCs/>
          <w:color w:val="00677C"/>
          <w:lang w:val="en-US"/>
        </w:rPr>
        <w:t>AddPlans</w:t>
      </w:r>
      <w:r w:rsidRPr="00380396">
        <w:rPr>
          <w:lang w:val="en-US"/>
        </w:rPr>
        <w:t>(</w:t>
      </w:r>
      <w:r w:rsidRPr="00380396">
        <w:rPr>
          <w:color w:val="800080"/>
          <w:lang w:val="en-US"/>
        </w:rPr>
        <w:t>QWidget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*</w:t>
      </w:r>
      <w:r w:rsidRPr="00380396">
        <w:rPr>
          <w:color w:val="092E64"/>
          <w:lang w:val="en-US"/>
        </w:rPr>
        <w:t>parent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0080"/>
          <w:lang w:val="en-US"/>
        </w:rPr>
        <w:t>0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lang w:val="en-US"/>
        </w:rPr>
        <w:t>~</w:t>
      </w:r>
      <w:r w:rsidRPr="00380396">
        <w:rPr>
          <w:b/>
          <w:bCs/>
          <w:i/>
          <w:iCs/>
          <w:color w:val="00677C"/>
          <w:lang w:val="en-US"/>
        </w:rPr>
        <w:t>AddPlans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private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0080"/>
          <w:lang w:val="en-US"/>
        </w:rPr>
        <w:t>slots</w:t>
      </w:r>
      <w:r w:rsidRPr="00380396">
        <w:rPr>
          <w:lang w:val="en-US"/>
        </w:rPr>
        <w:t>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void</w:t>
      </w:r>
      <w:r w:rsidRPr="00380396">
        <w:rPr>
          <w:color w:val="C0C0C0"/>
          <w:lang w:val="en-US"/>
        </w:rPr>
        <w:t xml:space="preserve"> </w:t>
      </w:r>
      <w:r w:rsidRPr="00380396">
        <w:rPr>
          <w:b/>
          <w:bCs/>
          <w:color w:val="00677C"/>
          <w:lang w:val="en-US"/>
        </w:rPr>
        <w:t>on_pushButton_clicked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void</w:t>
      </w:r>
      <w:r w:rsidRPr="00380396">
        <w:rPr>
          <w:color w:val="C0C0C0"/>
          <w:lang w:val="en-US"/>
        </w:rPr>
        <w:t xml:space="preserve"> </w:t>
      </w:r>
      <w:r w:rsidRPr="00380396">
        <w:rPr>
          <w:b/>
          <w:bCs/>
          <w:color w:val="00677C"/>
          <w:lang w:val="en-US"/>
        </w:rPr>
        <w:t>on_pushButton_2_clicked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private</w:t>
      </w:r>
      <w:r w:rsidRPr="00380396">
        <w:rPr>
          <w:lang w:val="en-US"/>
        </w:rPr>
        <w:t>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Ui</w:t>
      </w:r>
      <w:r w:rsidRPr="00380396">
        <w:rPr>
          <w:lang w:val="en-US"/>
        </w:rPr>
        <w:t>::</w:t>
      </w:r>
      <w:r w:rsidRPr="00380396">
        <w:rPr>
          <w:color w:val="800080"/>
          <w:lang w:val="en-US"/>
        </w:rPr>
        <w:t>AddPlans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*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QSqlDatabase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db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QSqlTableModel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*</w:t>
      </w:r>
      <w:r w:rsidRPr="00380396">
        <w:rPr>
          <w:color w:val="800000"/>
          <w:lang w:val="en-US"/>
        </w:rPr>
        <w:t>model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};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endif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//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ADDPLANS_H</w:t>
      </w:r>
    </w:p>
    <w:p w:rsidR="00867FDC" w:rsidRPr="00380396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Модуль </w:t>
      </w:r>
      <w:r w:rsidRPr="00E86F84">
        <w:rPr>
          <w:rFonts w:ascii="Times New Roman" w:hAnsi="Times New Roman" w:cs="Times New Roman"/>
          <w:sz w:val="28"/>
          <w:szCs w:val="28"/>
          <w:lang w:val="uk-UA"/>
        </w:rPr>
        <w:t>addplans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cpp: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include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"addplans.h"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include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"ui_addplans.h"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include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&lt;</w:t>
      </w:r>
      <w:r w:rsidRPr="00380396">
        <w:rPr>
          <w:color w:val="008000"/>
          <w:lang w:val="en-US"/>
        </w:rPr>
        <w:t>QDebug</w:t>
      </w:r>
      <w:r w:rsidRPr="00380396">
        <w:rPr>
          <w:lang w:val="en-US"/>
        </w:rPr>
        <w:t>&gt;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include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&lt;</w:t>
      </w:r>
      <w:r w:rsidRPr="00380396">
        <w:rPr>
          <w:color w:val="008000"/>
          <w:lang w:val="en-US"/>
        </w:rPr>
        <w:t>QDate</w:t>
      </w:r>
      <w:r w:rsidRPr="00380396">
        <w:rPr>
          <w:lang w:val="en-US"/>
        </w:rPr>
        <w:t>&gt;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include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&lt;</w:t>
      </w:r>
      <w:r w:rsidRPr="00380396">
        <w:rPr>
          <w:color w:val="008000"/>
          <w:lang w:val="en-US"/>
        </w:rPr>
        <w:t>QTextEdit</w:t>
      </w:r>
      <w:r w:rsidRPr="00380396">
        <w:rPr>
          <w:lang w:val="en-US"/>
        </w:rPr>
        <w:t>&gt;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include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&lt;</w:t>
      </w:r>
      <w:r w:rsidRPr="00380396">
        <w:rPr>
          <w:color w:val="008000"/>
          <w:lang w:val="en-US"/>
        </w:rPr>
        <w:t>mainwindow</w:t>
      </w:r>
      <w:r w:rsidRPr="00380396">
        <w:rPr>
          <w:lang w:val="en-US"/>
        </w:rPr>
        <w:t>.</w:t>
      </w:r>
      <w:r w:rsidRPr="00380396">
        <w:rPr>
          <w:color w:val="008000"/>
          <w:lang w:val="en-US"/>
        </w:rPr>
        <w:t>h</w:t>
      </w:r>
      <w:r w:rsidRPr="00380396">
        <w:rPr>
          <w:lang w:val="en-US"/>
        </w:rPr>
        <w:t>&gt;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0080"/>
          <w:lang w:val="en-US"/>
        </w:rPr>
        <w:t>AddPlans</w:t>
      </w:r>
      <w:r w:rsidRPr="00380396">
        <w:rPr>
          <w:lang w:val="en-US"/>
        </w:rPr>
        <w:t>::</w:t>
      </w:r>
      <w:r w:rsidRPr="00380396">
        <w:rPr>
          <w:b/>
          <w:bCs/>
          <w:color w:val="00677C"/>
          <w:shd w:val="clear" w:color="auto" w:fill="FFFFFF"/>
          <w:lang w:val="en-US"/>
        </w:rPr>
        <w:t>AddPlans</w:t>
      </w:r>
      <w:r w:rsidRPr="00380396">
        <w:rPr>
          <w:lang w:val="en-US"/>
        </w:rPr>
        <w:t>(</w:t>
      </w:r>
      <w:r w:rsidRPr="00380396">
        <w:rPr>
          <w:color w:val="800080"/>
          <w:lang w:val="en-US"/>
        </w:rPr>
        <w:t>QWidget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*</w:t>
      </w:r>
      <w:r w:rsidRPr="00380396">
        <w:rPr>
          <w:color w:val="092E64"/>
          <w:lang w:val="en-US"/>
        </w:rPr>
        <w:t>parent</w:t>
      </w:r>
      <w:r w:rsidRPr="00380396">
        <w:rPr>
          <w:lang w:val="en-US"/>
        </w:rPr>
        <w:t>)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QDialog</w:t>
      </w:r>
      <w:r w:rsidRPr="00380396">
        <w:rPr>
          <w:lang w:val="en-US"/>
        </w:rPr>
        <w:t>(</w:t>
      </w:r>
      <w:r w:rsidRPr="00380396">
        <w:rPr>
          <w:color w:val="092E64"/>
          <w:lang w:val="en-US"/>
        </w:rPr>
        <w:t>parent</w:t>
      </w:r>
      <w:r w:rsidRPr="00380396">
        <w:rPr>
          <w:lang w:val="en-US"/>
        </w:rPr>
        <w:t>),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(</w:t>
      </w:r>
      <w:r w:rsidRPr="00380396">
        <w:rPr>
          <w:color w:val="808000"/>
          <w:lang w:val="en-US"/>
        </w:rPr>
        <w:t>new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Ui</w:t>
      </w:r>
      <w:r w:rsidRPr="00380396">
        <w:rPr>
          <w:lang w:val="en-US"/>
        </w:rPr>
        <w:t>::</w:t>
      </w:r>
      <w:r w:rsidRPr="00380396">
        <w:rPr>
          <w:color w:val="800080"/>
          <w:lang w:val="en-US"/>
        </w:rPr>
        <w:t>AddPlans</w:t>
      </w:r>
      <w:r w:rsidRPr="00380396">
        <w:rPr>
          <w:lang w:val="en-US"/>
        </w:rPr>
        <w:t>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setupUi</w:t>
      </w:r>
      <w:r w:rsidRPr="00380396">
        <w:rPr>
          <w:lang w:val="en-US"/>
        </w:rPr>
        <w:t>(</w:t>
      </w:r>
      <w:r w:rsidRPr="00380396">
        <w:rPr>
          <w:color w:val="808000"/>
          <w:lang w:val="en-US"/>
        </w:rPr>
        <w:t>this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model</w:t>
      </w:r>
      <w:r w:rsidRPr="00380396">
        <w:rPr>
          <w:color w:val="C0C0C0"/>
          <w:lang w:val="en-US"/>
        </w:rPr>
        <w:t xml:space="preserve"> </w:t>
      </w:r>
      <w:r w:rsidRPr="00380396">
        <w:rPr>
          <w:shd w:val="clear" w:color="auto" w:fill="FFFFFF"/>
          <w:lang w:val="en-US"/>
        </w:rPr>
        <w:t>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8000"/>
          <w:lang w:val="en-US"/>
        </w:rPr>
        <w:t>new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QSqlTableModel</w:t>
      </w:r>
      <w:r w:rsidRPr="00380396">
        <w:rPr>
          <w:lang w:val="en-US"/>
        </w:rPr>
        <w:t>(</w:t>
      </w:r>
      <w:r w:rsidRPr="00380396">
        <w:rPr>
          <w:color w:val="808000"/>
          <w:lang w:val="en-US"/>
        </w:rPr>
        <w:t>this</w:t>
      </w:r>
      <w:r w:rsidRPr="00380396">
        <w:rPr>
          <w:lang w:val="en-US"/>
        </w:rPr>
        <w:t>,</w:t>
      </w:r>
      <w:r w:rsidRPr="00380396">
        <w:rPr>
          <w:color w:val="800000"/>
          <w:lang w:val="en-US"/>
        </w:rPr>
        <w:t>db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model</w:t>
      </w:r>
      <w:r w:rsidRPr="00380396">
        <w:rPr>
          <w:lang w:val="en-US"/>
        </w:rPr>
        <w:t>-&gt;</w:t>
      </w:r>
      <w:r w:rsidRPr="00380396">
        <w:rPr>
          <w:i/>
          <w:iCs/>
          <w:color w:val="00677C"/>
          <w:lang w:val="en-US"/>
        </w:rPr>
        <w:t>setTable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"eventManager"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model</w:t>
      </w:r>
      <w:r w:rsidRPr="00380396">
        <w:rPr>
          <w:lang w:val="en-US"/>
        </w:rPr>
        <w:t>-&gt;</w:t>
      </w:r>
      <w:r w:rsidRPr="00380396">
        <w:rPr>
          <w:i/>
          <w:iCs/>
          <w:color w:val="00677C"/>
          <w:lang w:val="en-US"/>
        </w:rPr>
        <w:t>select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comboBox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setModel</w:t>
      </w:r>
      <w:r w:rsidRPr="00380396">
        <w:rPr>
          <w:lang w:val="en-US"/>
        </w:rPr>
        <w:t>(</w:t>
      </w:r>
      <w:r w:rsidRPr="00380396">
        <w:rPr>
          <w:color w:val="800000"/>
          <w:lang w:val="en-US"/>
        </w:rPr>
        <w:t>model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comboBox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setModelColumn</w:t>
      </w:r>
      <w:r w:rsidRPr="00380396">
        <w:rPr>
          <w:lang w:val="en-US"/>
        </w:rPr>
        <w:t>(</w:t>
      </w:r>
      <w:r w:rsidRPr="00380396">
        <w:rPr>
          <w:color w:val="000080"/>
          <w:lang w:val="en-US"/>
        </w:rPr>
        <w:t>1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QDate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92E64"/>
          <w:lang w:val="en-US"/>
        </w:rPr>
        <w:t>date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QDate</w:t>
      </w:r>
      <w:r w:rsidRPr="00380396">
        <w:rPr>
          <w:lang w:val="en-US"/>
        </w:rPr>
        <w:t>::</w:t>
      </w:r>
      <w:r w:rsidRPr="00380396">
        <w:rPr>
          <w:color w:val="00677C"/>
          <w:lang w:val="en-US"/>
        </w:rPr>
        <w:t>currentDate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dateTimeEdit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setDate</w:t>
      </w:r>
      <w:r w:rsidRPr="00380396">
        <w:rPr>
          <w:lang w:val="en-US"/>
        </w:rPr>
        <w:t>(</w:t>
      </w:r>
      <w:r w:rsidRPr="00380396">
        <w:rPr>
          <w:color w:val="092E64"/>
          <w:lang w:val="en-US"/>
        </w:rPr>
        <w:t>date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dateTimeEdit_2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setDate</w:t>
      </w:r>
      <w:r w:rsidRPr="00380396">
        <w:rPr>
          <w:lang w:val="en-US"/>
        </w:rPr>
        <w:t>(</w:t>
      </w:r>
      <w:r w:rsidRPr="00380396">
        <w:rPr>
          <w:color w:val="092E64"/>
          <w:lang w:val="en-US"/>
        </w:rPr>
        <w:t>date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0080"/>
          <w:lang w:val="en-US"/>
        </w:rPr>
        <w:t>AddPlans</w:t>
      </w:r>
      <w:r w:rsidRPr="00380396">
        <w:rPr>
          <w:lang w:val="en-US"/>
        </w:rPr>
        <w:t>::~</w:t>
      </w:r>
      <w:r w:rsidRPr="00380396">
        <w:rPr>
          <w:b/>
          <w:bCs/>
          <w:i/>
          <w:iCs/>
          <w:color w:val="00677C"/>
          <w:shd w:val="clear" w:color="auto" w:fill="FFFFFF"/>
          <w:lang w:val="en-US"/>
        </w:rPr>
        <w:t>AddPlans</w:t>
      </w:r>
      <w:r w:rsidRPr="00380396">
        <w:rPr>
          <w:lang w:val="en-US"/>
        </w:rPr>
        <w:t>()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delete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void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AddPlans</w:t>
      </w:r>
      <w:r w:rsidRPr="00380396">
        <w:rPr>
          <w:lang w:val="en-US"/>
        </w:rPr>
        <w:t>::</w:t>
      </w:r>
      <w:r w:rsidRPr="00380396">
        <w:rPr>
          <w:b/>
          <w:bCs/>
          <w:color w:val="00677C"/>
          <w:shd w:val="clear" w:color="auto" w:fill="FFFFFF"/>
          <w:lang w:val="en-US"/>
        </w:rPr>
        <w:t>on_pushButton_clicked</w:t>
      </w:r>
      <w:r w:rsidRPr="00380396">
        <w:rPr>
          <w:lang w:val="en-US"/>
        </w:rPr>
        <w:t>()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messages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92E64"/>
          <w:lang w:val="en-US"/>
        </w:rPr>
        <w:t>print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</w:t>
      </w:r>
      <w:r w:rsidRPr="00380396">
        <w:rPr>
          <w:color w:val="008000"/>
          <w:lang w:val="en-US"/>
        </w:rPr>
        <w:t>/*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QString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enter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"";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008000"/>
          <w:lang w:val="en-US"/>
        </w:rPr>
        <w:t>QString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text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ui-&gt;textEdit-&gt;toPlainText();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008000"/>
          <w:lang w:val="en-US"/>
        </w:rPr>
        <w:t>int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count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ui-&gt;textEdit-&gt;toPlainText().length();</w:t>
      </w:r>
    </w:p>
    <w:p w:rsidR="00867FDC" w:rsidRPr="00C45BA5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C45BA5">
        <w:rPr>
          <w:color w:val="008000"/>
          <w:lang w:val="en-US"/>
        </w:rPr>
        <w:t>bool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8000"/>
          <w:lang w:val="en-US"/>
        </w:rPr>
        <w:t>first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8000"/>
          <w:lang w:val="en-US"/>
        </w:rPr>
        <w:t>=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8000"/>
          <w:lang w:val="en-US"/>
        </w:rPr>
        <w:t>false;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lastRenderedPageBreak/>
        <w:t xml:space="preserve">    </w:t>
      </w:r>
      <w:r w:rsidRPr="00380396">
        <w:rPr>
          <w:color w:val="008000"/>
          <w:lang w:val="en-US"/>
        </w:rPr>
        <w:t>QFile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fix(QDir::currentPath()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+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"\\release\\fix.txt");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008000"/>
          <w:lang w:val="en-US"/>
        </w:rPr>
        <w:t>fix.open(QIODevice::ReadOnly);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008000"/>
          <w:lang w:val="en-US"/>
        </w:rPr>
        <w:t>enter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fix.readAll();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*/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if</w:t>
      </w:r>
      <w:r w:rsidRPr="00380396">
        <w:rPr>
          <w:lang w:val="en-US"/>
        </w:rPr>
        <w:t>(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textEdit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toPlainText</w:t>
      </w:r>
      <w:r w:rsidRPr="00380396">
        <w:rPr>
          <w:lang w:val="en-US"/>
        </w:rPr>
        <w:t>().</w:t>
      </w:r>
      <w:r w:rsidRPr="00380396">
        <w:rPr>
          <w:color w:val="00677C"/>
          <w:lang w:val="en-US"/>
        </w:rPr>
        <w:t>length</w:t>
      </w:r>
      <w:r w:rsidRPr="00380396">
        <w:rPr>
          <w:lang w:val="en-US"/>
        </w:rPr>
        <w:t>()</w:t>
      </w:r>
      <w:r w:rsidRPr="00380396">
        <w:rPr>
          <w:color w:val="C0C0C0"/>
          <w:lang w:val="en-US"/>
        </w:rPr>
        <w:t xml:space="preserve"> </w:t>
      </w:r>
      <w:r w:rsidRPr="00380396">
        <w:rPr>
          <w:shd w:val="clear" w:color="auto" w:fill="FFFFFF"/>
          <w:lang w:val="en-US"/>
        </w:rPr>
        <w:t>==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0080"/>
          <w:lang w:val="en-US"/>
        </w:rPr>
        <w:t>0</w:t>
      </w:r>
      <w:r w:rsidRPr="00380396">
        <w:rPr>
          <w:lang w:val="en-US"/>
        </w:rPr>
        <w:t>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</w:t>
      </w:r>
      <w:r w:rsidRPr="00380396">
        <w:rPr>
          <w:lang w:val="en-US"/>
        </w:rPr>
        <w:t>print.message(</w:t>
      </w:r>
      <w:r w:rsidRPr="00380396">
        <w:rPr>
          <w:color w:val="000080"/>
          <w:lang w:val="en-US"/>
        </w:rPr>
        <w:t>0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</w:t>
      </w:r>
      <w:r w:rsidRPr="00380396">
        <w:rPr>
          <w:color w:val="808000"/>
          <w:lang w:val="en-US"/>
        </w:rPr>
        <w:t>return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</w:t>
      </w:r>
      <w:r w:rsidRPr="00380396">
        <w:rPr>
          <w:color w:val="008000"/>
          <w:lang w:val="en-US"/>
        </w:rPr>
        <w:t>/*</w:t>
      </w:r>
      <w:r w:rsidRPr="00380396">
        <w:rPr>
          <w:color w:val="C0C0C0"/>
          <w:lang w:val="en-US"/>
        </w:rPr>
        <w:t xml:space="preserve">  </w:t>
      </w:r>
      <w:r w:rsidRPr="00380396">
        <w:rPr>
          <w:color w:val="008000"/>
          <w:lang w:val="en-US"/>
        </w:rPr>
        <w:t>else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008000"/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</w:t>
      </w:r>
      <w:r w:rsidRPr="00380396">
        <w:rPr>
          <w:color w:val="008000"/>
          <w:lang w:val="en-US"/>
        </w:rPr>
        <w:t>for(int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i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0;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i&lt;count;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i++)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</w:t>
      </w:r>
      <w:r w:rsidRPr="00380396">
        <w:rPr>
          <w:color w:val="008000"/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   </w:t>
      </w:r>
      <w:r w:rsidRPr="00380396">
        <w:rPr>
          <w:color w:val="008000"/>
          <w:lang w:val="en-US"/>
        </w:rPr>
        <w:t>if(text.at(i)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==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enter)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       </w:t>
      </w:r>
      <w:r w:rsidRPr="00380396">
        <w:rPr>
          <w:color w:val="008000"/>
          <w:lang w:val="en-US"/>
        </w:rPr>
        <w:t>text.remove(i,i+1);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   </w:t>
      </w:r>
      <w:r w:rsidRPr="00380396">
        <w:rPr>
          <w:color w:val="008000"/>
          <w:lang w:val="en-US"/>
        </w:rPr>
        <w:t>if(i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%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40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==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0)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       </w:t>
      </w:r>
      <w:r w:rsidRPr="00380396">
        <w:rPr>
          <w:color w:val="008000"/>
          <w:lang w:val="en-US"/>
        </w:rPr>
        <w:t>text.insert(i,enter);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</w:t>
      </w:r>
      <w:r w:rsidRPr="00380396">
        <w:rPr>
          <w:color w:val="008000"/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</w:t>
      </w:r>
      <w:r w:rsidRPr="00380396">
        <w:rPr>
          <w:color w:val="008000"/>
          <w:lang w:val="en-US"/>
        </w:rPr>
        <w:t>QMessageBox::information(0,0,text);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008000"/>
          <w:lang w:val="en-US"/>
        </w:rPr>
        <w:t>}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*/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QSqlQuery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92E64"/>
          <w:lang w:val="en-US"/>
        </w:rPr>
        <w:t>query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QSqlQuery</w:t>
      </w:r>
      <w:r w:rsidRPr="00380396">
        <w:rPr>
          <w:lang w:val="en-US"/>
        </w:rPr>
        <w:t>(</w:t>
      </w:r>
      <w:r w:rsidRPr="00380396">
        <w:rPr>
          <w:color w:val="800000"/>
          <w:lang w:val="en-US"/>
        </w:rPr>
        <w:t>db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092E64"/>
          <w:lang w:val="en-US"/>
        </w:rPr>
        <w:t>query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prepare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"INSERT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INTO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eventTask(name,timeStart,timeEnd,schedule)"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         </w:t>
      </w:r>
      <w:r w:rsidRPr="00380396">
        <w:rPr>
          <w:color w:val="008000"/>
          <w:lang w:val="en-US"/>
        </w:rPr>
        <w:t>"VALUES(:name,:timeStart,:timeEnd,:schedule)"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092E64"/>
          <w:lang w:val="en-US"/>
        </w:rPr>
        <w:t>query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bindValue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":name"</w:t>
      </w:r>
      <w:r w:rsidRPr="00380396">
        <w:rPr>
          <w:lang w:val="en-US"/>
        </w:rPr>
        <w:t>,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comboBox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currentText</w:t>
      </w:r>
      <w:r w:rsidRPr="00380396">
        <w:rPr>
          <w:lang w:val="en-US"/>
        </w:rPr>
        <w:t>());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092E64"/>
          <w:lang w:val="en-US"/>
        </w:rPr>
        <w:t>query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bindValue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":timeStart"</w:t>
      </w:r>
      <w:r w:rsidRPr="00380396">
        <w:rPr>
          <w:lang w:val="en-US"/>
        </w:rPr>
        <w:t>,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dateTimeEdit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text</w:t>
      </w:r>
      <w:r w:rsidRPr="00380396">
        <w:rPr>
          <w:lang w:val="en-US"/>
        </w:rPr>
        <w:t>());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092E64"/>
          <w:lang w:val="en-US"/>
        </w:rPr>
        <w:t>query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bindValue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":timeEnd"</w:t>
      </w:r>
      <w:r w:rsidRPr="00380396">
        <w:rPr>
          <w:lang w:val="en-US"/>
        </w:rPr>
        <w:t>,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dateTimeEdit_2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text</w:t>
      </w:r>
      <w:r w:rsidRPr="00380396">
        <w:rPr>
          <w:lang w:val="en-US"/>
        </w:rPr>
        <w:t>());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092E64"/>
          <w:lang w:val="en-US"/>
        </w:rPr>
        <w:t>query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bindValue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":schedule"</w:t>
      </w:r>
      <w:r w:rsidRPr="00380396">
        <w:rPr>
          <w:lang w:val="en-US"/>
        </w:rPr>
        <w:t>,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textEdit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toPlainText</w:t>
      </w:r>
      <w:r w:rsidRPr="00380396">
        <w:rPr>
          <w:lang w:val="en-US"/>
        </w:rPr>
        <w:t>());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try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</w:t>
      </w:r>
      <w:r w:rsidRPr="00380396">
        <w:rPr>
          <w:color w:val="808000"/>
          <w:lang w:val="en-US"/>
        </w:rPr>
        <w:t>if</w:t>
      </w:r>
      <w:r w:rsidRPr="00380396">
        <w:rPr>
          <w:lang w:val="en-US"/>
        </w:rPr>
        <w:t>(</w:t>
      </w:r>
      <w:r w:rsidRPr="00380396">
        <w:rPr>
          <w:shd w:val="clear" w:color="auto" w:fill="FFFFFF"/>
          <w:lang w:val="en-US"/>
        </w:rPr>
        <w:t>!</w:t>
      </w:r>
      <w:r w:rsidRPr="00380396">
        <w:rPr>
          <w:color w:val="092E64"/>
          <w:lang w:val="en-US"/>
        </w:rPr>
        <w:t>query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exec</w:t>
      </w:r>
      <w:r w:rsidRPr="00380396">
        <w:rPr>
          <w:lang w:val="en-US"/>
        </w:rPr>
        <w:t>())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</w:t>
      </w: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   </w:t>
      </w:r>
      <w:r w:rsidRPr="00380396">
        <w:rPr>
          <w:color w:val="000080"/>
          <w:lang w:val="en-US"/>
        </w:rPr>
        <w:t>qDebug</w:t>
      </w:r>
      <w:r w:rsidRPr="00380396">
        <w:rPr>
          <w:lang w:val="en-US"/>
        </w:rPr>
        <w:t>()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677C"/>
          <w:shd w:val="clear" w:color="auto" w:fill="FFFFFF"/>
          <w:lang w:val="en-US"/>
        </w:rPr>
        <w:t>&lt;&lt;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92E64"/>
          <w:lang w:val="en-US"/>
        </w:rPr>
        <w:t>query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lastError</w:t>
      </w:r>
      <w:r w:rsidRPr="00380396">
        <w:rPr>
          <w:lang w:val="en-US"/>
        </w:rPr>
        <w:t>().</w:t>
      </w:r>
      <w:r w:rsidRPr="00380396">
        <w:rPr>
          <w:color w:val="00677C"/>
          <w:lang w:val="en-US"/>
        </w:rPr>
        <w:t>text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   </w:t>
      </w:r>
      <w:r w:rsidRPr="00380396">
        <w:rPr>
          <w:lang w:val="en-US"/>
        </w:rPr>
        <w:t>print.messageArguments(</w:t>
      </w:r>
      <w:r w:rsidRPr="00380396">
        <w:rPr>
          <w:color w:val="000080"/>
          <w:lang w:val="en-US"/>
        </w:rPr>
        <w:t>1</w:t>
      </w:r>
      <w:r w:rsidRPr="00380396">
        <w:rPr>
          <w:lang w:val="en-US"/>
        </w:rPr>
        <w:t>,query.lastError().text());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</w:t>
      </w: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</w:t>
      </w:r>
      <w:r w:rsidRPr="00380396">
        <w:rPr>
          <w:color w:val="808000"/>
          <w:lang w:val="en-US"/>
        </w:rPr>
        <w:t>else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</w:t>
      </w: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   </w:t>
      </w:r>
      <w:r w:rsidRPr="00380396">
        <w:rPr>
          <w:lang w:val="en-US"/>
        </w:rPr>
        <w:t>print.messageArguments(</w:t>
      </w:r>
      <w:r w:rsidRPr="00380396">
        <w:rPr>
          <w:color w:val="000080"/>
          <w:lang w:val="en-US"/>
        </w:rPr>
        <w:t>0</w:t>
      </w:r>
      <w:r w:rsidRPr="00380396">
        <w:rPr>
          <w:lang w:val="en-US"/>
        </w:rPr>
        <w:t>,ui-&gt;comboBox-&gt;currentText());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textEdit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setText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""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</w:t>
      </w: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lang w:val="en-US"/>
        </w:rPr>
        <w:t>}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8000"/>
          <w:lang w:val="en-US"/>
        </w:rPr>
        <w:t>catch</w:t>
      </w:r>
      <w:r w:rsidRPr="00380396">
        <w:rPr>
          <w:lang w:val="en-US"/>
        </w:rPr>
        <w:t>(</w:t>
      </w:r>
      <w:r w:rsidRPr="00380396">
        <w:rPr>
          <w:color w:val="808000"/>
          <w:lang w:val="en-US"/>
        </w:rPr>
        <w:t>const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std</w:t>
      </w:r>
      <w:r w:rsidRPr="00380396">
        <w:rPr>
          <w:lang w:val="en-US"/>
        </w:rPr>
        <w:t>::</w:t>
      </w:r>
      <w:r w:rsidRPr="00380396">
        <w:rPr>
          <w:color w:val="800080"/>
          <w:lang w:val="en-US"/>
        </w:rPr>
        <w:t>exception</w:t>
      </w:r>
      <w:r w:rsidRPr="00380396">
        <w:rPr>
          <w:lang w:val="en-US"/>
        </w:rPr>
        <w:t>&amp;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92E64"/>
          <w:lang w:val="en-US"/>
        </w:rPr>
        <w:t>e</w:t>
      </w:r>
      <w:r w:rsidRPr="00380396">
        <w:rPr>
          <w:lang w:val="en-US"/>
        </w:rPr>
        <w:t>)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{</w:t>
      </w:r>
      <w:r w:rsidRPr="00380396">
        <w:rPr>
          <w:color w:val="C0C0C0"/>
          <w:lang w:val="en-US"/>
        </w:rPr>
        <w:t xml:space="preserve">  </w:t>
      </w:r>
      <w:r w:rsidRPr="00380396">
        <w:rPr>
          <w:color w:val="000080"/>
          <w:lang w:val="en-US"/>
        </w:rPr>
        <w:t>qDebug</w:t>
      </w:r>
      <w:r w:rsidRPr="00380396">
        <w:rPr>
          <w:lang w:val="en-US"/>
        </w:rPr>
        <w:t>()</w:t>
      </w:r>
      <w:r w:rsidRPr="00380396">
        <w:rPr>
          <w:color w:val="00677C"/>
          <w:shd w:val="clear" w:color="auto" w:fill="FFFFFF"/>
          <w:lang w:val="en-US"/>
        </w:rPr>
        <w:t>&lt;&lt;</w:t>
      </w:r>
      <w:r w:rsidRPr="00380396">
        <w:rPr>
          <w:color w:val="092E64"/>
          <w:lang w:val="en-US"/>
        </w:rPr>
        <w:t>e</w:t>
      </w:r>
      <w:r w:rsidRPr="00380396">
        <w:rPr>
          <w:lang w:val="en-US"/>
        </w:rPr>
        <w:t>.</w:t>
      </w:r>
      <w:r w:rsidRPr="00380396">
        <w:rPr>
          <w:i/>
          <w:iCs/>
          <w:color w:val="00677C"/>
          <w:lang w:val="en-US"/>
        </w:rPr>
        <w:t>what</w:t>
      </w:r>
      <w:r w:rsidRPr="00380396">
        <w:rPr>
          <w:lang w:val="en-US"/>
        </w:rPr>
        <w:t>();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void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AddPlans</w:t>
      </w:r>
      <w:r w:rsidRPr="00380396">
        <w:rPr>
          <w:lang w:val="en-US"/>
        </w:rPr>
        <w:t>::</w:t>
      </w:r>
      <w:r w:rsidRPr="00380396">
        <w:rPr>
          <w:b/>
          <w:bCs/>
          <w:color w:val="00677C"/>
          <w:shd w:val="clear" w:color="auto" w:fill="FFFFFF"/>
          <w:lang w:val="en-US"/>
        </w:rPr>
        <w:t>on_pushButton_2_clicked</w:t>
      </w:r>
      <w:r w:rsidRPr="00380396">
        <w:rPr>
          <w:lang w:val="en-US"/>
        </w:rPr>
        <w:t>()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00677C"/>
          <w:lang w:val="en-US"/>
        </w:rPr>
        <w:t>close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}</w:t>
      </w: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67FDC" w:rsidRPr="00C45BA5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Модуль</w:t>
      </w:r>
      <w:r w:rsidRPr="00380396">
        <w:t xml:space="preserve"> </w:t>
      </w:r>
      <w:r w:rsidRPr="00380396">
        <w:rPr>
          <w:rFonts w:ascii="Times New Roman" w:hAnsi="Times New Roman" w:cs="Times New Roman"/>
          <w:sz w:val="28"/>
          <w:szCs w:val="28"/>
          <w:lang w:val="uk-UA"/>
        </w:rPr>
        <w:t>addwindow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h: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ifndef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0080"/>
          <w:lang w:val="en-US"/>
        </w:rPr>
        <w:t>ADDWINDOW_H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define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0080"/>
          <w:lang w:val="en-US"/>
        </w:rPr>
        <w:t>ADDWINDOW_H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include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&lt;</w:t>
      </w:r>
      <w:r w:rsidRPr="00380396">
        <w:rPr>
          <w:color w:val="008000"/>
          <w:lang w:val="en-US"/>
        </w:rPr>
        <w:t>QDialog</w:t>
      </w:r>
      <w:r w:rsidRPr="00380396">
        <w:rPr>
          <w:lang w:val="en-US"/>
        </w:rPr>
        <w:t>&gt;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include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"mainwindow.h"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namespace</w:t>
      </w:r>
      <w:r w:rsidRPr="00380396">
        <w:rPr>
          <w:color w:val="C0C0C0"/>
          <w:lang w:val="en-US"/>
        </w:rPr>
        <w:t xml:space="preserve"> </w:t>
      </w:r>
      <w:r w:rsidRPr="00380396">
        <w:rPr>
          <w:b/>
          <w:bCs/>
          <w:color w:val="800080"/>
          <w:lang w:val="en-US"/>
        </w:rPr>
        <w:t>Ui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class</w:t>
      </w:r>
      <w:r w:rsidRPr="00380396">
        <w:rPr>
          <w:color w:val="C0C0C0"/>
          <w:lang w:val="en-US"/>
        </w:rPr>
        <w:t xml:space="preserve"> </w:t>
      </w:r>
      <w:r w:rsidRPr="00380396">
        <w:rPr>
          <w:b/>
          <w:bCs/>
          <w:color w:val="800080"/>
          <w:lang w:val="en-US"/>
        </w:rPr>
        <w:t>AddWindow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lastRenderedPageBreak/>
        <w:t>class</w:t>
      </w:r>
      <w:r w:rsidRPr="00380396">
        <w:rPr>
          <w:color w:val="C0C0C0"/>
          <w:lang w:val="en-US"/>
        </w:rPr>
        <w:t xml:space="preserve"> </w:t>
      </w:r>
      <w:r w:rsidRPr="00380396">
        <w:rPr>
          <w:b/>
          <w:bCs/>
          <w:color w:val="800080"/>
          <w:lang w:val="en-US"/>
        </w:rPr>
        <w:t>AddWindow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: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8000"/>
          <w:lang w:val="en-US"/>
        </w:rPr>
        <w:t>public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QDialog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000080"/>
          <w:lang w:val="en-US"/>
        </w:rPr>
        <w:t>Q_OBJECT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public</w:t>
      </w:r>
      <w:r w:rsidRPr="00380396">
        <w:rPr>
          <w:lang w:val="en-US"/>
        </w:rPr>
        <w:t>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explicit</w:t>
      </w:r>
      <w:r w:rsidRPr="00380396">
        <w:rPr>
          <w:color w:val="C0C0C0"/>
          <w:lang w:val="en-US"/>
        </w:rPr>
        <w:t xml:space="preserve"> </w:t>
      </w:r>
      <w:r w:rsidRPr="00380396">
        <w:rPr>
          <w:b/>
          <w:bCs/>
          <w:color w:val="00677C"/>
          <w:lang w:val="en-US"/>
        </w:rPr>
        <w:t>AddWindow</w:t>
      </w:r>
      <w:r w:rsidRPr="00380396">
        <w:rPr>
          <w:lang w:val="en-US"/>
        </w:rPr>
        <w:t>(</w:t>
      </w:r>
      <w:r w:rsidRPr="00380396">
        <w:rPr>
          <w:color w:val="800080"/>
          <w:lang w:val="en-US"/>
        </w:rPr>
        <w:t>QWidget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*</w:t>
      </w:r>
      <w:r w:rsidRPr="00380396">
        <w:rPr>
          <w:color w:val="092E64"/>
          <w:lang w:val="en-US"/>
        </w:rPr>
        <w:t>parent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0080"/>
          <w:lang w:val="en-US"/>
        </w:rPr>
        <w:t>0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lang w:val="en-US"/>
        </w:rPr>
        <w:t>~</w:t>
      </w:r>
      <w:r w:rsidRPr="00380396">
        <w:rPr>
          <w:b/>
          <w:bCs/>
          <w:i/>
          <w:iCs/>
          <w:color w:val="00677C"/>
          <w:lang w:val="en-US"/>
        </w:rPr>
        <w:t>AddWindow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private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0080"/>
          <w:lang w:val="en-US"/>
        </w:rPr>
        <w:t>slots</w:t>
      </w:r>
      <w:r w:rsidRPr="00380396">
        <w:rPr>
          <w:lang w:val="en-US"/>
        </w:rPr>
        <w:t>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void</w:t>
      </w:r>
      <w:r w:rsidRPr="00380396">
        <w:rPr>
          <w:color w:val="C0C0C0"/>
          <w:lang w:val="en-US"/>
        </w:rPr>
        <w:t xml:space="preserve"> </w:t>
      </w:r>
      <w:r w:rsidRPr="00380396">
        <w:rPr>
          <w:b/>
          <w:bCs/>
          <w:color w:val="00677C"/>
          <w:lang w:val="en-US"/>
        </w:rPr>
        <w:t>on_pushButton_2_clicked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void</w:t>
      </w:r>
      <w:r w:rsidRPr="00380396">
        <w:rPr>
          <w:color w:val="C0C0C0"/>
          <w:lang w:val="en-US"/>
        </w:rPr>
        <w:t xml:space="preserve"> </w:t>
      </w:r>
      <w:r w:rsidRPr="00380396">
        <w:rPr>
          <w:b/>
          <w:bCs/>
          <w:color w:val="00677C"/>
          <w:lang w:val="en-US"/>
        </w:rPr>
        <w:t>on_pushButton_clicked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private</w:t>
      </w:r>
      <w:r w:rsidRPr="00380396">
        <w:rPr>
          <w:lang w:val="en-US"/>
        </w:rPr>
        <w:t>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Ui</w:t>
      </w:r>
      <w:r w:rsidRPr="00380396">
        <w:rPr>
          <w:lang w:val="en-US"/>
        </w:rPr>
        <w:t>::</w:t>
      </w:r>
      <w:r w:rsidRPr="00380396">
        <w:rPr>
          <w:color w:val="800080"/>
          <w:lang w:val="en-US"/>
        </w:rPr>
        <w:t>AddWindow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*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QSqlDatabase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db</w:t>
      </w:r>
      <w:r w:rsidRPr="00380396">
        <w:rPr>
          <w:lang w:val="en-US"/>
        </w:rPr>
        <w:t>;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lang w:val="en-US"/>
        </w:rPr>
        <w:t>};</w:t>
      </w:r>
    </w:p>
    <w:p w:rsidR="00867FDC" w:rsidRPr="00C45BA5" w:rsidRDefault="00867FDC" w:rsidP="00867FDC">
      <w:pPr>
        <w:pStyle w:val="HTML"/>
        <w:rPr>
          <w:lang w:val="en-US"/>
        </w:rPr>
      </w:pP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lang w:val="en-US"/>
        </w:rPr>
        <w:t>#</w:t>
      </w:r>
      <w:r w:rsidRPr="00C45BA5">
        <w:rPr>
          <w:color w:val="000080"/>
          <w:lang w:val="en-US"/>
        </w:rPr>
        <w:t>endif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8000"/>
          <w:lang w:val="en-US"/>
        </w:rPr>
        <w:t>//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8000"/>
          <w:lang w:val="en-US"/>
        </w:rPr>
        <w:t>ADDWINDOW_H</w:t>
      </w:r>
    </w:p>
    <w:p w:rsidR="00867FDC" w:rsidRPr="00C45BA5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Модуль </w:t>
      </w:r>
      <w:r w:rsidRPr="00380396">
        <w:rPr>
          <w:rFonts w:ascii="Times New Roman" w:hAnsi="Times New Roman" w:cs="Times New Roman"/>
          <w:sz w:val="28"/>
          <w:szCs w:val="28"/>
          <w:lang w:val="uk-UA"/>
        </w:rPr>
        <w:t>addwindow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cpp: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include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"addwindow.h"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include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"ui_addwindow.h"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0080"/>
          <w:lang w:val="en-US"/>
        </w:rPr>
        <w:t>AddWindow</w:t>
      </w:r>
      <w:r w:rsidRPr="00380396">
        <w:rPr>
          <w:lang w:val="en-US"/>
        </w:rPr>
        <w:t>::</w:t>
      </w:r>
      <w:r w:rsidRPr="00380396">
        <w:rPr>
          <w:b/>
          <w:bCs/>
          <w:color w:val="00677C"/>
          <w:shd w:val="clear" w:color="auto" w:fill="FFFFFF"/>
          <w:lang w:val="en-US"/>
        </w:rPr>
        <w:t>AddWindow</w:t>
      </w:r>
      <w:r w:rsidRPr="00380396">
        <w:rPr>
          <w:lang w:val="en-US"/>
        </w:rPr>
        <w:t>(</w:t>
      </w:r>
      <w:r w:rsidRPr="00380396">
        <w:rPr>
          <w:color w:val="800080"/>
          <w:lang w:val="en-US"/>
        </w:rPr>
        <w:t>QWidget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*</w:t>
      </w:r>
      <w:r w:rsidRPr="00380396">
        <w:rPr>
          <w:color w:val="092E64"/>
          <w:lang w:val="en-US"/>
        </w:rPr>
        <w:t>parent</w:t>
      </w:r>
      <w:r w:rsidRPr="00380396">
        <w:rPr>
          <w:lang w:val="en-US"/>
        </w:rPr>
        <w:t>)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QDialog</w:t>
      </w:r>
      <w:r w:rsidRPr="00380396">
        <w:rPr>
          <w:lang w:val="en-US"/>
        </w:rPr>
        <w:t>(</w:t>
      </w:r>
      <w:r w:rsidRPr="00380396">
        <w:rPr>
          <w:color w:val="092E64"/>
          <w:lang w:val="en-US"/>
        </w:rPr>
        <w:t>parent</w:t>
      </w:r>
      <w:r w:rsidRPr="00380396">
        <w:rPr>
          <w:lang w:val="en-US"/>
        </w:rPr>
        <w:t>),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(</w:t>
      </w:r>
      <w:r w:rsidRPr="00380396">
        <w:rPr>
          <w:color w:val="808000"/>
          <w:lang w:val="en-US"/>
        </w:rPr>
        <w:t>new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Ui</w:t>
      </w:r>
      <w:r w:rsidRPr="00380396">
        <w:rPr>
          <w:lang w:val="en-US"/>
        </w:rPr>
        <w:t>::</w:t>
      </w:r>
      <w:r w:rsidRPr="00380396">
        <w:rPr>
          <w:color w:val="800080"/>
          <w:lang w:val="en-US"/>
        </w:rPr>
        <w:t>AddWindow</w:t>
      </w:r>
      <w:r w:rsidRPr="00380396">
        <w:rPr>
          <w:lang w:val="en-US"/>
        </w:rPr>
        <w:t>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setupUi</w:t>
      </w:r>
      <w:r w:rsidRPr="00380396">
        <w:rPr>
          <w:lang w:val="en-US"/>
        </w:rPr>
        <w:t>(</w:t>
      </w:r>
      <w:r w:rsidRPr="00380396">
        <w:rPr>
          <w:color w:val="808000"/>
          <w:lang w:val="en-US"/>
        </w:rPr>
        <w:t>this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QDate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92E64"/>
          <w:lang w:val="en-US"/>
        </w:rPr>
        <w:t>date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QDate</w:t>
      </w:r>
      <w:r w:rsidRPr="00380396">
        <w:rPr>
          <w:lang w:val="en-US"/>
        </w:rPr>
        <w:t>::</w:t>
      </w:r>
      <w:r w:rsidRPr="00380396">
        <w:rPr>
          <w:color w:val="00677C"/>
          <w:lang w:val="en-US"/>
        </w:rPr>
        <w:t>currentDate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dateTimeEdit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setDate</w:t>
      </w:r>
      <w:r w:rsidRPr="00380396">
        <w:rPr>
          <w:lang w:val="en-US"/>
        </w:rPr>
        <w:t>(</w:t>
      </w:r>
      <w:r w:rsidRPr="00380396">
        <w:rPr>
          <w:color w:val="092E64"/>
          <w:lang w:val="en-US"/>
        </w:rPr>
        <w:t>date</w:t>
      </w:r>
      <w:r w:rsidRPr="00380396">
        <w:rPr>
          <w:lang w:val="en-US"/>
        </w:rPr>
        <w:t>);</w:t>
      </w:r>
    </w:p>
    <w:p w:rsidR="00867FDC" w:rsidRPr="00C45BA5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C45BA5">
        <w:rPr>
          <w:color w:val="800000"/>
          <w:lang w:val="en-US"/>
        </w:rPr>
        <w:t>ui</w:t>
      </w:r>
      <w:r w:rsidRPr="00C45BA5">
        <w:rPr>
          <w:lang w:val="en-US"/>
        </w:rPr>
        <w:t>-&gt;</w:t>
      </w:r>
      <w:r w:rsidRPr="00C45BA5">
        <w:rPr>
          <w:color w:val="800000"/>
          <w:lang w:val="en-US"/>
        </w:rPr>
        <w:t>dateTimeEdit_2</w:t>
      </w:r>
      <w:r w:rsidRPr="00C45BA5">
        <w:rPr>
          <w:lang w:val="en-US"/>
        </w:rPr>
        <w:t>-&gt;</w:t>
      </w:r>
      <w:r w:rsidRPr="00C45BA5">
        <w:rPr>
          <w:color w:val="00677C"/>
          <w:lang w:val="en-US"/>
        </w:rPr>
        <w:t>setDate</w:t>
      </w:r>
      <w:r w:rsidRPr="00C45BA5">
        <w:rPr>
          <w:lang w:val="en-US"/>
        </w:rPr>
        <w:t>(</w:t>
      </w:r>
      <w:r w:rsidRPr="00C45BA5">
        <w:rPr>
          <w:color w:val="092E64"/>
          <w:lang w:val="en-US"/>
        </w:rPr>
        <w:t>date</w:t>
      </w:r>
      <w:r w:rsidRPr="00C45BA5">
        <w:rPr>
          <w:lang w:val="en-US"/>
        </w:rPr>
        <w:t>);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lang w:val="en-US"/>
        </w:rPr>
        <w:t>}</w:t>
      </w:r>
    </w:p>
    <w:p w:rsidR="00867FDC" w:rsidRPr="00C45BA5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0080"/>
          <w:lang w:val="en-US"/>
        </w:rPr>
        <w:t>AddWindow</w:t>
      </w:r>
      <w:r w:rsidRPr="00380396">
        <w:rPr>
          <w:lang w:val="en-US"/>
        </w:rPr>
        <w:t>::~</w:t>
      </w:r>
      <w:r w:rsidRPr="00380396">
        <w:rPr>
          <w:b/>
          <w:bCs/>
          <w:i/>
          <w:iCs/>
          <w:color w:val="00677C"/>
          <w:shd w:val="clear" w:color="auto" w:fill="FFFFFF"/>
          <w:lang w:val="en-US"/>
        </w:rPr>
        <w:t>AddWindow</w:t>
      </w:r>
      <w:r w:rsidRPr="00380396">
        <w:rPr>
          <w:lang w:val="en-US"/>
        </w:rPr>
        <w:t>()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delete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void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AddWindow</w:t>
      </w:r>
      <w:r w:rsidRPr="00380396">
        <w:rPr>
          <w:lang w:val="en-US"/>
        </w:rPr>
        <w:t>::</w:t>
      </w:r>
      <w:r w:rsidRPr="00380396">
        <w:rPr>
          <w:b/>
          <w:bCs/>
          <w:color w:val="00677C"/>
          <w:shd w:val="clear" w:color="auto" w:fill="FFFFFF"/>
          <w:lang w:val="en-US"/>
        </w:rPr>
        <w:t>on_pushButton_2_clicked</w:t>
      </w:r>
      <w:r w:rsidRPr="00380396">
        <w:rPr>
          <w:lang w:val="en-US"/>
        </w:rPr>
        <w:t>()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00677C"/>
          <w:lang w:val="en-US"/>
        </w:rPr>
        <w:t>close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void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AddWindow</w:t>
      </w:r>
      <w:r w:rsidRPr="00380396">
        <w:rPr>
          <w:lang w:val="en-US"/>
        </w:rPr>
        <w:t>::</w:t>
      </w:r>
      <w:r w:rsidRPr="00380396">
        <w:rPr>
          <w:b/>
          <w:bCs/>
          <w:color w:val="00677C"/>
          <w:shd w:val="clear" w:color="auto" w:fill="FFFFFF"/>
          <w:lang w:val="en-US"/>
        </w:rPr>
        <w:t>on_pushButton_clicked</w:t>
      </w:r>
      <w:r w:rsidRPr="00380396">
        <w:rPr>
          <w:lang w:val="en-US"/>
        </w:rPr>
        <w:t>()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messages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92E64"/>
          <w:lang w:val="en-US"/>
        </w:rPr>
        <w:t>print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if</w:t>
      </w:r>
      <w:r w:rsidRPr="00380396">
        <w:rPr>
          <w:lang w:val="en-US"/>
        </w:rPr>
        <w:t>(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lineEdit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text</w:t>
      </w:r>
      <w:r w:rsidRPr="00380396">
        <w:rPr>
          <w:lang w:val="en-US"/>
        </w:rPr>
        <w:t>().</w:t>
      </w:r>
      <w:r w:rsidRPr="00380396">
        <w:rPr>
          <w:color w:val="00677C"/>
          <w:lang w:val="en-US"/>
        </w:rPr>
        <w:t>length</w:t>
      </w:r>
      <w:r w:rsidRPr="00380396">
        <w:rPr>
          <w:lang w:val="en-US"/>
        </w:rPr>
        <w:t>()</w:t>
      </w:r>
      <w:r w:rsidRPr="00380396">
        <w:rPr>
          <w:color w:val="C0C0C0"/>
          <w:lang w:val="en-US"/>
        </w:rPr>
        <w:t xml:space="preserve"> </w:t>
      </w:r>
      <w:r w:rsidRPr="00380396">
        <w:rPr>
          <w:shd w:val="clear" w:color="auto" w:fill="FFFFFF"/>
          <w:lang w:val="en-US"/>
        </w:rPr>
        <w:t>==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0080"/>
          <w:lang w:val="en-US"/>
        </w:rPr>
        <w:t>0</w:t>
      </w:r>
      <w:r w:rsidRPr="00380396">
        <w:rPr>
          <w:color w:val="C0C0C0"/>
          <w:lang w:val="en-US"/>
        </w:rPr>
        <w:t xml:space="preserve"> </w:t>
      </w:r>
      <w:r w:rsidRPr="00380396">
        <w:rPr>
          <w:shd w:val="clear" w:color="auto" w:fill="FFFFFF"/>
          <w:lang w:val="en-US"/>
        </w:rPr>
        <w:t>||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lineEdit_2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text</w:t>
      </w:r>
      <w:r w:rsidRPr="00380396">
        <w:rPr>
          <w:lang w:val="en-US"/>
        </w:rPr>
        <w:t>().</w:t>
      </w:r>
      <w:r w:rsidRPr="00380396">
        <w:rPr>
          <w:color w:val="00677C"/>
          <w:lang w:val="en-US"/>
        </w:rPr>
        <w:t>length</w:t>
      </w:r>
      <w:r w:rsidRPr="00380396">
        <w:rPr>
          <w:lang w:val="en-US"/>
        </w:rPr>
        <w:t>()</w:t>
      </w:r>
      <w:r w:rsidRPr="00380396">
        <w:rPr>
          <w:color w:val="C0C0C0"/>
          <w:lang w:val="en-US"/>
        </w:rPr>
        <w:t xml:space="preserve"> </w:t>
      </w:r>
      <w:r w:rsidRPr="00380396">
        <w:rPr>
          <w:shd w:val="clear" w:color="auto" w:fill="FFFFFF"/>
          <w:lang w:val="en-US"/>
        </w:rPr>
        <w:t>==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0080"/>
          <w:lang w:val="en-US"/>
        </w:rPr>
        <w:t>0</w:t>
      </w:r>
      <w:r w:rsidRPr="00380396">
        <w:rPr>
          <w:color w:val="C0C0C0"/>
          <w:lang w:val="en-US"/>
        </w:rPr>
        <w:t xml:space="preserve"> </w:t>
      </w:r>
      <w:r w:rsidRPr="00380396">
        <w:rPr>
          <w:shd w:val="clear" w:color="auto" w:fill="FFFFFF"/>
          <w:lang w:val="en-US"/>
        </w:rPr>
        <w:t>||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lineEdit_3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text</w:t>
      </w:r>
      <w:r w:rsidRPr="00380396">
        <w:rPr>
          <w:lang w:val="en-US"/>
        </w:rPr>
        <w:t>().</w:t>
      </w:r>
      <w:r w:rsidRPr="00380396">
        <w:rPr>
          <w:color w:val="00677C"/>
          <w:lang w:val="en-US"/>
        </w:rPr>
        <w:t>length</w:t>
      </w:r>
      <w:r w:rsidRPr="00380396">
        <w:rPr>
          <w:lang w:val="en-US"/>
        </w:rPr>
        <w:t>()</w:t>
      </w:r>
      <w:r w:rsidRPr="00380396">
        <w:rPr>
          <w:color w:val="C0C0C0"/>
          <w:lang w:val="en-US"/>
        </w:rPr>
        <w:t xml:space="preserve"> </w:t>
      </w:r>
      <w:r w:rsidRPr="00380396">
        <w:rPr>
          <w:shd w:val="clear" w:color="auto" w:fill="FFFFFF"/>
          <w:lang w:val="en-US"/>
        </w:rPr>
        <w:t>==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0080"/>
          <w:lang w:val="en-US"/>
        </w:rPr>
        <w:t>0</w:t>
      </w:r>
      <w:r w:rsidRPr="00380396">
        <w:rPr>
          <w:color w:val="C0C0C0"/>
          <w:lang w:val="en-US"/>
        </w:rPr>
        <w:t xml:space="preserve"> </w:t>
      </w:r>
      <w:r w:rsidRPr="00380396">
        <w:rPr>
          <w:shd w:val="clear" w:color="auto" w:fill="FFFFFF"/>
          <w:lang w:val="en-US"/>
        </w:rPr>
        <w:t>||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lineEdit_4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text</w:t>
      </w:r>
      <w:r w:rsidRPr="00380396">
        <w:rPr>
          <w:lang w:val="en-US"/>
        </w:rPr>
        <w:t>().</w:t>
      </w:r>
      <w:r w:rsidRPr="00380396">
        <w:rPr>
          <w:color w:val="00677C"/>
          <w:lang w:val="en-US"/>
        </w:rPr>
        <w:t>length</w:t>
      </w:r>
      <w:r w:rsidRPr="00380396">
        <w:rPr>
          <w:lang w:val="en-US"/>
        </w:rPr>
        <w:t>()</w:t>
      </w:r>
      <w:r w:rsidRPr="00380396">
        <w:rPr>
          <w:color w:val="C0C0C0"/>
          <w:lang w:val="en-US"/>
        </w:rPr>
        <w:t xml:space="preserve"> </w:t>
      </w:r>
      <w:r w:rsidRPr="00380396">
        <w:rPr>
          <w:shd w:val="clear" w:color="auto" w:fill="FFFFFF"/>
          <w:lang w:val="en-US"/>
        </w:rPr>
        <w:t>==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0080"/>
          <w:lang w:val="en-US"/>
        </w:rPr>
        <w:t>0</w:t>
      </w:r>
      <w:r w:rsidRPr="00380396">
        <w:rPr>
          <w:lang w:val="en-US"/>
        </w:rPr>
        <w:t>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</w:t>
      </w:r>
      <w:r w:rsidRPr="00380396">
        <w:rPr>
          <w:lang w:val="en-US"/>
        </w:rPr>
        <w:t>print.message(</w:t>
      </w:r>
      <w:r w:rsidRPr="00380396">
        <w:rPr>
          <w:color w:val="000080"/>
          <w:lang w:val="en-US"/>
        </w:rPr>
        <w:t>1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</w:t>
      </w:r>
      <w:r w:rsidRPr="00380396">
        <w:rPr>
          <w:color w:val="808000"/>
          <w:lang w:val="en-US"/>
        </w:rPr>
        <w:t>return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QSqlQuery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92E64"/>
          <w:lang w:val="en-US"/>
        </w:rPr>
        <w:t>query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QSqlQuery</w:t>
      </w:r>
      <w:r w:rsidRPr="00380396">
        <w:rPr>
          <w:lang w:val="en-US"/>
        </w:rPr>
        <w:t>(</w:t>
      </w:r>
      <w:r w:rsidRPr="00380396">
        <w:rPr>
          <w:color w:val="800000"/>
          <w:lang w:val="en-US"/>
        </w:rPr>
        <w:t>db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092E64"/>
          <w:lang w:val="en-US"/>
        </w:rPr>
        <w:t>query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prepare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"INSERT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INTO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eventManager(name,placement,address,countPeople,dateStart,dateEnd)"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         </w:t>
      </w:r>
      <w:r w:rsidRPr="00380396">
        <w:rPr>
          <w:color w:val="008000"/>
          <w:lang w:val="en-US"/>
        </w:rPr>
        <w:t>"VALUES(:name,:placement,:address,:countPeople,:dateStart,:dateEnd)"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lastRenderedPageBreak/>
        <w:t xml:space="preserve">     </w:t>
      </w:r>
      <w:r w:rsidRPr="00380396">
        <w:rPr>
          <w:color w:val="092E64"/>
          <w:lang w:val="en-US"/>
        </w:rPr>
        <w:t>query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bindValue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":name"</w:t>
      </w:r>
      <w:r w:rsidRPr="00380396">
        <w:rPr>
          <w:lang w:val="en-US"/>
        </w:rPr>
        <w:t>,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lineEdit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text</w:t>
      </w:r>
      <w:r w:rsidRPr="00380396">
        <w:rPr>
          <w:lang w:val="en-US"/>
        </w:rPr>
        <w:t>());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</w:t>
      </w:r>
      <w:r w:rsidRPr="00380396">
        <w:rPr>
          <w:color w:val="092E64"/>
          <w:lang w:val="en-US"/>
        </w:rPr>
        <w:t>query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bindValue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":placement"</w:t>
      </w:r>
      <w:r w:rsidRPr="00380396">
        <w:rPr>
          <w:lang w:val="en-US"/>
        </w:rPr>
        <w:t>,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lineEdit_2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text</w:t>
      </w:r>
      <w:r w:rsidRPr="00380396">
        <w:rPr>
          <w:lang w:val="en-US"/>
        </w:rPr>
        <w:t>());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</w:t>
      </w:r>
      <w:r w:rsidRPr="00380396">
        <w:rPr>
          <w:color w:val="092E64"/>
          <w:lang w:val="en-US"/>
        </w:rPr>
        <w:t>query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bindValue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":address"</w:t>
      </w:r>
      <w:r w:rsidRPr="00380396">
        <w:rPr>
          <w:lang w:val="en-US"/>
        </w:rPr>
        <w:t>,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lineEdit_3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text</w:t>
      </w:r>
      <w:r w:rsidRPr="00380396">
        <w:rPr>
          <w:lang w:val="en-US"/>
        </w:rPr>
        <w:t>());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</w:t>
      </w:r>
      <w:r w:rsidRPr="00380396">
        <w:rPr>
          <w:color w:val="092E64"/>
          <w:lang w:val="en-US"/>
        </w:rPr>
        <w:t>query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bindValue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":countPeople"</w:t>
      </w:r>
      <w:r w:rsidRPr="00380396">
        <w:rPr>
          <w:lang w:val="en-US"/>
        </w:rPr>
        <w:t>,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lineEdit_4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text</w:t>
      </w:r>
      <w:r w:rsidRPr="00380396">
        <w:rPr>
          <w:lang w:val="en-US"/>
        </w:rPr>
        <w:t>());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</w:t>
      </w:r>
      <w:r w:rsidRPr="00380396">
        <w:rPr>
          <w:color w:val="092E64"/>
          <w:lang w:val="en-US"/>
        </w:rPr>
        <w:t>query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bindValue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":dateStart"</w:t>
      </w:r>
      <w:r w:rsidRPr="00380396">
        <w:rPr>
          <w:lang w:val="en-US"/>
        </w:rPr>
        <w:t>,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dateTimeEdit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text</w:t>
      </w:r>
      <w:r w:rsidRPr="00380396">
        <w:rPr>
          <w:lang w:val="en-US"/>
        </w:rPr>
        <w:t>());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</w:t>
      </w:r>
      <w:r w:rsidRPr="00380396">
        <w:rPr>
          <w:color w:val="092E64"/>
          <w:lang w:val="en-US"/>
        </w:rPr>
        <w:t>query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bindValue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":dateEnd"</w:t>
      </w:r>
      <w:r w:rsidRPr="00380396">
        <w:rPr>
          <w:lang w:val="en-US"/>
        </w:rPr>
        <w:t>,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dateTimeEdit_2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text</w:t>
      </w:r>
      <w:r w:rsidRPr="00380396">
        <w:rPr>
          <w:lang w:val="en-US"/>
        </w:rPr>
        <w:t>());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</w:t>
      </w:r>
      <w:r w:rsidRPr="00380396">
        <w:rPr>
          <w:color w:val="808000"/>
          <w:lang w:val="en-US"/>
        </w:rPr>
        <w:t>try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</w:t>
      </w: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</w:t>
      </w:r>
      <w:r w:rsidRPr="00380396">
        <w:rPr>
          <w:color w:val="808000"/>
          <w:lang w:val="en-US"/>
        </w:rPr>
        <w:t>if</w:t>
      </w:r>
      <w:r w:rsidRPr="00380396">
        <w:rPr>
          <w:lang w:val="en-US"/>
        </w:rPr>
        <w:t>(</w:t>
      </w:r>
      <w:r w:rsidRPr="00380396">
        <w:rPr>
          <w:shd w:val="clear" w:color="auto" w:fill="FFFFFF"/>
          <w:lang w:val="en-US"/>
        </w:rPr>
        <w:t>!</w:t>
      </w:r>
      <w:r w:rsidRPr="00380396">
        <w:rPr>
          <w:color w:val="092E64"/>
          <w:lang w:val="en-US"/>
        </w:rPr>
        <w:t>query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exec</w:t>
      </w:r>
      <w:r w:rsidRPr="00380396">
        <w:rPr>
          <w:lang w:val="en-US"/>
        </w:rPr>
        <w:t>())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</w:t>
      </w: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    </w:t>
      </w:r>
      <w:r w:rsidRPr="00380396">
        <w:rPr>
          <w:color w:val="000080"/>
          <w:lang w:val="en-US"/>
        </w:rPr>
        <w:t>qDebug</w:t>
      </w:r>
      <w:r w:rsidRPr="00380396">
        <w:rPr>
          <w:lang w:val="en-US"/>
        </w:rPr>
        <w:t>()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677C"/>
          <w:shd w:val="clear" w:color="auto" w:fill="FFFFFF"/>
          <w:lang w:val="en-US"/>
        </w:rPr>
        <w:t>&lt;&lt;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92E64"/>
          <w:lang w:val="en-US"/>
        </w:rPr>
        <w:t>query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lastError</w:t>
      </w:r>
      <w:r w:rsidRPr="00380396">
        <w:rPr>
          <w:lang w:val="en-US"/>
        </w:rPr>
        <w:t>().</w:t>
      </w:r>
      <w:r w:rsidRPr="00380396">
        <w:rPr>
          <w:color w:val="00677C"/>
          <w:lang w:val="en-US"/>
        </w:rPr>
        <w:t>text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    </w:t>
      </w:r>
      <w:r w:rsidRPr="00380396">
        <w:rPr>
          <w:lang w:val="en-US"/>
        </w:rPr>
        <w:t>print.messageArguments(</w:t>
      </w:r>
      <w:r w:rsidRPr="00380396">
        <w:rPr>
          <w:color w:val="000080"/>
          <w:lang w:val="en-US"/>
        </w:rPr>
        <w:t>1</w:t>
      </w:r>
      <w:r w:rsidRPr="00380396">
        <w:rPr>
          <w:lang w:val="en-US"/>
        </w:rPr>
        <w:t>,query.lastError().text());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</w:t>
      </w: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</w:t>
      </w:r>
      <w:r w:rsidRPr="00380396">
        <w:rPr>
          <w:color w:val="808000"/>
          <w:lang w:val="en-US"/>
        </w:rPr>
        <w:t>else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</w:t>
      </w: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    </w:t>
      </w:r>
      <w:r w:rsidRPr="00380396">
        <w:rPr>
          <w:lang w:val="en-US"/>
        </w:rPr>
        <w:t>print.messageArguments(</w:t>
      </w:r>
      <w:r w:rsidRPr="00380396">
        <w:rPr>
          <w:color w:val="000080"/>
          <w:lang w:val="en-US"/>
        </w:rPr>
        <w:t>2</w:t>
      </w:r>
      <w:r w:rsidRPr="00380396">
        <w:rPr>
          <w:lang w:val="en-US"/>
        </w:rPr>
        <w:t>,ui-&gt;lineEdit-&gt;text());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lineEdit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setText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""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lineEdit_2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setText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""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lineEdit_3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setText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""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lineEdit_4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setText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""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</w:t>
      </w: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</w:t>
      </w:r>
      <w:r w:rsidRPr="00380396">
        <w:rPr>
          <w:lang w:val="en-US"/>
        </w:rPr>
        <w:t>}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8000"/>
          <w:lang w:val="en-US"/>
        </w:rPr>
        <w:t>catch</w:t>
      </w:r>
      <w:r w:rsidRPr="00380396">
        <w:rPr>
          <w:lang w:val="en-US"/>
        </w:rPr>
        <w:t>(</w:t>
      </w:r>
      <w:r w:rsidRPr="00380396">
        <w:rPr>
          <w:color w:val="808000"/>
          <w:lang w:val="en-US"/>
        </w:rPr>
        <w:t>const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std</w:t>
      </w:r>
      <w:r w:rsidRPr="00380396">
        <w:rPr>
          <w:lang w:val="en-US"/>
        </w:rPr>
        <w:t>::</w:t>
      </w:r>
      <w:r w:rsidRPr="00380396">
        <w:rPr>
          <w:color w:val="800080"/>
          <w:lang w:val="en-US"/>
        </w:rPr>
        <w:t>exception</w:t>
      </w:r>
      <w:r w:rsidRPr="00380396">
        <w:rPr>
          <w:lang w:val="en-US"/>
        </w:rPr>
        <w:t>&amp;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92E64"/>
          <w:lang w:val="en-US"/>
        </w:rPr>
        <w:t>e</w:t>
      </w:r>
      <w:r w:rsidRPr="00380396">
        <w:rPr>
          <w:lang w:val="en-US"/>
        </w:rPr>
        <w:t>)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{</w:t>
      </w:r>
      <w:r w:rsidRPr="00380396">
        <w:rPr>
          <w:color w:val="C0C0C0"/>
          <w:lang w:val="en-US"/>
        </w:rPr>
        <w:t xml:space="preserve">  </w:t>
      </w:r>
      <w:r w:rsidRPr="00380396">
        <w:rPr>
          <w:color w:val="000080"/>
          <w:lang w:val="en-US"/>
        </w:rPr>
        <w:t>qDebug</w:t>
      </w:r>
      <w:r w:rsidRPr="00380396">
        <w:rPr>
          <w:lang w:val="en-US"/>
        </w:rPr>
        <w:t>()</w:t>
      </w:r>
      <w:r w:rsidRPr="00380396">
        <w:rPr>
          <w:color w:val="00677C"/>
          <w:shd w:val="clear" w:color="auto" w:fill="FFFFFF"/>
          <w:lang w:val="en-US"/>
        </w:rPr>
        <w:t>&lt;&lt;</w:t>
      </w:r>
      <w:r w:rsidRPr="00380396">
        <w:rPr>
          <w:color w:val="092E64"/>
          <w:lang w:val="en-US"/>
        </w:rPr>
        <w:t>e</w:t>
      </w:r>
      <w:r w:rsidRPr="00380396">
        <w:rPr>
          <w:lang w:val="en-US"/>
        </w:rPr>
        <w:t>.</w:t>
      </w:r>
      <w:r w:rsidRPr="00380396">
        <w:rPr>
          <w:i/>
          <w:iCs/>
          <w:color w:val="00677C"/>
          <w:lang w:val="en-US"/>
        </w:rPr>
        <w:t>what</w:t>
      </w:r>
      <w:r w:rsidRPr="00380396">
        <w:rPr>
          <w:lang w:val="en-US"/>
        </w:rPr>
        <w:t>();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}</w:t>
      </w: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67FDC" w:rsidRPr="00380396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Модуль </w:t>
      </w:r>
      <w:r w:rsidRPr="00380396">
        <w:rPr>
          <w:rFonts w:ascii="Times New Roman" w:hAnsi="Times New Roman" w:cs="Times New Roman"/>
          <w:sz w:val="28"/>
          <w:szCs w:val="28"/>
          <w:lang w:val="uk-UA"/>
        </w:rPr>
        <w:t>changeplans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h: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ifndef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0080"/>
          <w:lang w:val="en-US"/>
        </w:rPr>
        <w:t>CHANGEPLANS_H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define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0080"/>
          <w:lang w:val="en-US"/>
        </w:rPr>
        <w:t>CHANGEPLANS_H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include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&lt;</w:t>
      </w:r>
      <w:r w:rsidRPr="00380396">
        <w:rPr>
          <w:color w:val="008000"/>
          <w:lang w:val="en-US"/>
        </w:rPr>
        <w:t>QDialog</w:t>
      </w:r>
      <w:r w:rsidRPr="00380396">
        <w:rPr>
          <w:lang w:val="en-US"/>
        </w:rPr>
        <w:t>&gt;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include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"mainwindow.h"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namespace</w:t>
      </w:r>
      <w:r w:rsidRPr="00380396">
        <w:rPr>
          <w:color w:val="C0C0C0"/>
          <w:lang w:val="en-US"/>
        </w:rPr>
        <w:t xml:space="preserve"> </w:t>
      </w:r>
      <w:r w:rsidRPr="00380396">
        <w:rPr>
          <w:b/>
          <w:bCs/>
          <w:color w:val="800080"/>
          <w:lang w:val="en-US"/>
        </w:rPr>
        <w:t>Ui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class</w:t>
      </w:r>
      <w:r w:rsidRPr="00380396">
        <w:rPr>
          <w:color w:val="C0C0C0"/>
          <w:lang w:val="en-US"/>
        </w:rPr>
        <w:t xml:space="preserve"> </w:t>
      </w:r>
      <w:r w:rsidRPr="00380396">
        <w:rPr>
          <w:b/>
          <w:bCs/>
          <w:color w:val="800080"/>
          <w:lang w:val="en-US"/>
        </w:rPr>
        <w:t>ChangePlans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class</w:t>
      </w:r>
      <w:r w:rsidRPr="00380396">
        <w:rPr>
          <w:color w:val="C0C0C0"/>
          <w:lang w:val="en-US"/>
        </w:rPr>
        <w:t xml:space="preserve"> </w:t>
      </w:r>
      <w:r w:rsidRPr="00380396">
        <w:rPr>
          <w:b/>
          <w:bCs/>
          <w:color w:val="800080"/>
          <w:lang w:val="en-US"/>
        </w:rPr>
        <w:t>ChangePlans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: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8000"/>
          <w:lang w:val="en-US"/>
        </w:rPr>
        <w:t>public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QDialog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000080"/>
          <w:lang w:val="en-US"/>
        </w:rPr>
        <w:t>Q_OBJECT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public</w:t>
      </w:r>
      <w:r w:rsidRPr="00380396">
        <w:rPr>
          <w:lang w:val="en-US"/>
        </w:rPr>
        <w:t>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explicit</w:t>
      </w:r>
      <w:r w:rsidRPr="00380396">
        <w:rPr>
          <w:color w:val="C0C0C0"/>
          <w:lang w:val="en-US"/>
        </w:rPr>
        <w:t xml:space="preserve"> </w:t>
      </w:r>
      <w:r w:rsidRPr="00380396">
        <w:rPr>
          <w:b/>
          <w:bCs/>
          <w:color w:val="00677C"/>
          <w:lang w:val="en-US"/>
        </w:rPr>
        <w:t>ChangePlans</w:t>
      </w:r>
      <w:r w:rsidRPr="00380396">
        <w:rPr>
          <w:lang w:val="en-US"/>
        </w:rPr>
        <w:t>(</w:t>
      </w:r>
      <w:r w:rsidRPr="00380396">
        <w:rPr>
          <w:color w:val="800080"/>
          <w:lang w:val="en-US"/>
        </w:rPr>
        <w:t>QWidget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*</w:t>
      </w:r>
      <w:r w:rsidRPr="00380396">
        <w:rPr>
          <w:color w:val="092E64"/>
          <w:lang w:val="en-US"/>
        </w:rPr>
        <w:t>parent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0080"/>
          <w:lang w:val="en-US"/>
        </w:rPr>
        <w:t>0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lang w:val="en-US"/>
        </w:rPr>
        <w:t>~</w:t>
      </w:r>
      <w:r w:rsidRPr="00380396">
        <w:rPr>
          <w:b/>
          <w:bCs/>
          <w:i/>
          <w:iCs/>
          <w:color w:val="00677C"/>
          <w:lang w:val="en-US"/>
        </w:rPr>
        <w:t>ChangePlans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private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0080"/>
          <w:lang w:val="en-US"/>
        </w:rPr>
        <w:t>slots</w:t>
      </w:r>
      <w:r w:rsidRPr="00380396">
        <w:rPr>
          <w:lang w:val="en-US"/>
        </w:rPr>
        <w:t>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void</w:t>
      </w:r>
      <w:r w:rsidRPr="00380396">
        <w:rPr>
          <w:color w:val="C0C0C0"/>
          <w:lang w:val="en-US"/>
        </w:rPr>
        <w:t xml:space="preserve"> </w:t>
      </w:r>
      <w:r w:rsidRPr="00380396">
        <w:rPr>
          <w:b/>
          <w:bCs/>
          <w:color w:val="00677C"/>
          <w:lang w:val="en-US"/>
        </w:rPr>
        <w:t>on_pushButton_clicked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void</w:t>
      </w:r>
      <w:r w:rsidRPr="00380396">
        <w:rPr>
          <w:color w:val="C0C0C0"/>
          <w:lang w:val="en-US"/>
        </w:rPr>
        <w:t xml:space="preserve"> </w:t>
      </w:r>
      <w:r w:rsidRPr="00380396">
        <w:rPr>
          <w:b/>
          <w:bCs/>
          <w:color w:val="00677C"/>
          <w:lang w:val="en-US"/>
        </w:rPr>
        <w:t>on_pushButton_2_clicked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void</w:t>
      </w:r>
      <w:r w:rsidRPr="00380396">
        <w:rPr>
          <w:color w:val="C0C0C0"/>
          <w:lang w:val="en-US"/>
        </w:rPr>
        <w:t xml:space="preserve"> </w:t>
      </w:r>
      <w:r w:rsidRPr="00380396">
        <w:rPr>
          <w:b/>
          <w:bCs/>
          <w:color w:val="00677C"/>
          <w:lang w:val="en-US"/>
        </w:rPr>
        <w:t>on_comboBox_currentTextChanged</w:t>
      </w:r>
      <w:r w:rsidRPr="00380396">
        <w:rPr>
          <w:lang w:val="en-US"/>
        </w:rPr>
        <w:t>(</w:t>
      </w:r>
      <w:r w:rsidRPr="00380396">
        <w:rPr>
          <w:color w:val="808000"/>
          <w:lang w:val="en-US"/>
        </w:rPr>
        <w:t>const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QString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&amp;</w:t>
      </w:r>
      <w:r w:rsidRPr="00380396">
        <w:rPr>
          <w:color w:val="092E64"/>
          <w:lang w:val="en-US"/>
        </w:rPr>
        <w:t>arg1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void</w:t>
      </w:r>
      <w:r w:rsidRPr="00380396">
        <w:rPr>
          <w:color w:val="C0C0C0"/>
          <w:lang w:val="en-US"/>
        </w:rPr>
        <w:t xml:space="preserve"> </w:t>
      </w:r>
      <w:r w:rsidRPr="00380396">
        <w:rPr>
          <w:b/>
          <w:bCs/>
          <w:color w:val="00677C"/>
          <w:lang w:val="en-US"/>
        </w:rPr>
        <w:t>updateComboBox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private</w:t>
      </w:r>
      <w:r w:rsidRPr="00380396">
        <w:rPr>
          <w:lang w:val="en-US"/>
        </w:rPr>
        <w:t>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Ui</w:t>
      </w:r>
      <w:r w:rsidRPr="00380396">
        <w:rPr>
          <w:lang w:val="en-US"/>
        </w:rPr>
        <w:t>::</w:t>
      </w:r>
      <w:r w:rsidRPr="00380396">
        <w:rPr>
          <w:color w:val="800080"/>
          <w:lang w:val="en-US"/>
        </w:rPr>
        <w:t>ChangePlans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*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QSqlDatabase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db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QSqlTableModel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*</w:t>
      </w:r>
      <w:r w:rsidRPr="00380396">
        <w:rPr>
          <w:color w:val="800000"/>
          <w:lang w:val="en-US"/>
        </w:rPr>
        <w:t>model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QSqlTableModel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*</w:t>
      </w:r>
      <w:r w:rsidRPr="00380396">
        <w:rPr>
          <w:color w:val="800000"/>
          <w:lang w:val="en-US"/>
        </w:rPr>
        <w:t>plans</w:t>
      </w:r>
      <w:r w:rsidRPr="00380396">
        <w:rPr>
          <w:lang w:val="en-US"/>
        </w:rPr>
        <w:t>;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lang w:val="en-US"/>
        </w:rPr>
        <w:t>};</w:t>
      </w:r>
    </w:p>
    <w:p w:rsidR="00867FDC" w:rsidRPr="00C45BA5" w:rsidRDefault="00867FDC" w:rsidP="00867FDC">
      <w:pPr>
        <w:pStyle w:val="HTML"/>
        <w:rPr>
          <w:lang w:val="en-US"/>
        </w:rPr>
      </w:pP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lang w:val="en-US"/>
        </w:rPr>
        <w:t>#</w:t>
      </w:r>
      <w:r w:rsidRPr="00C45BA5">
        <w:rPr>
          <w:color w:val="000080"/>
          <w:lang w:val="en-US"/>
        </w:rPr>
        <w:t>endif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8000"/>
          <w:lang w:val="en-US"/>
        </w:rPr>
        <w:t>//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8000"/>
          <w:lang w:val="en-US"/>
        </w:rPr>
        <w:t>CHANGEPLANS_H</w:t>
      </w:r>
    </w:p>
    <w:p w:rsidR="00867FDC" w:rsidRPr="00380396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Модуль</w:t>
      </w:r>
      <w:r w:rsidRPr="00380396">
        <w:t xml:space="preserve"> </w:t>
      </w:r>
      <w:r w:rsidRPr="00380396">
        <w:rPr>
          <w:rFonts w:ascii="Times New Roman" w:hAnsi="Times New Roman" w:cs="Times New Roman"/>
          <w:sz w:val="28"/>
          <w:szCs w:val="28"/>
          <w:lang w:val="uk-UA"/>
        </w:rPr>
        <w:t>changeplans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cpp: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include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"changeplans.h"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include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"ui_changeplans.h"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0080"/>
          <w:lang w:val="en-US"/>
        </w:rPr>
        <w:t>ChangePlans</w:t>
      </w:r>
      <w:r w:rsidRPr="00380396">
        <w:rPr>
          <w:lang w:val="en-US"/>
        </w:rPr>
        <w:t>::</w:t>
      </w:r>
      <w:r w:rsidRPr="00380396">
        <w:rPr>
          <w:b/>
          <w:bCs/>
          <w:color w:val="00677C"/>
          <w:shd w:val="clear" w:color="auto" w:fill="FFFFFF"/>
          <w:lang w:val="en-US"/>
        </w:rPr>
        <w:t>ChangePlans</w:t>
      </w:r>
      <w:r w:rsidRPr="00380396">
        <w:rPr>
          <w:lang w:val="en-US"/>
        </w:rPr>
        <w:t>(</w:t>
      </w:r>
      <w:r w:rsidRPr="00380396">
        <w:rPr>
          <w:color w:val="800080"/>
          <w:lang w:val="en-US"/>
        </w:rPr>
        <w:t>QWidget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*</w:t>
      </w:r>
      <w:r w:rsidRPr="00380396">
        <w:rPr>
          <w:color w:val="092E64"/>
          <w:lang w:val="en-US"/>
        </w:rPr>
        <w:t>parent</w:t>
      </w:r>
      <w:r w:rsidRPr="00380396">
        <w:rPr>
          <w:lang w:val="en-US"/>
        </w:rPr>
        <w:t>)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QDialog</w:t>
      </w:r>
      <w:r w:rsidRPr="00380396">
        <w:rPr>
          <w:lang w:val="en-US"/>
        </w:rPr>
        <w:t>(</w:t>
      </w:r>
      <w:r w:rsidRPr="00380396">
        <w:rPr>
          <w:color w:val="092E64"/>
          <w:lang w:val="en-US"/>
        </w:rPr>
        <w:t>parent</w:t>
      </w:r>
      <w:r w:rsidRPr="00380396">
        <w:rPr>
          <w:lang w:val="en-US"/>
        </w:rPr>
        <w:t>),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(</w:t>
      </w:r>
      <w:r w:rsidRPr="00380396">
        <w:rPr>
          <w:color w:val="808000"/>
          <w:lang w:val="en-US"/>
        </w:rPr>
        <w:t>new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Ui</w:t>
      </w:r>
      <w:r w:rsidRPr="00380396">
        <w:rPr>
          <w:lang w:val="en-US"/>
        </w:rPr>
        <w:t>::</w:t>
      </w:r>
      <w:r w:rsidRPr="00380396">
        <w:rPr>
          <w:color w:val="800080"/>
          <w:lang w:val="en-US"/>
        </w:rPr>
        <w:t>ChangePlans</w:t>
      </w:r>
      <w:r w:rsidRPr="00380396">
        <w:rPr>
          <w:lang w:val="en-US"/>
        </w:rPr>
        <w:t>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setupUi</w:t>
      </w:r>
      <w:r w:rsidRPr="00380396">
        <w:rPr>
          <w:lang w:val="en-US"/>
        </w:rPr>
        <w:t>(</w:t>
      </w:r>
      <w:r w:rsidRPr="00380396">
        <w:rPr>
          <w:color w:val="808000"/>
          <w:lang w:val="en-US"/>
        </w:rPr>
        <w:t>this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model</w:t>
      </w:r>
      <w:r w:rsidRPr="00380396">
        <w:rPr>
          <w:color w:val="C0C0C0"/>
          <w:lang w:val="en-US"/>
        </w:rPr>
        <w:t xml:space="preserve"> </w:t>
      </w:r>
      <w:r w:rsidRPr="00380396">
        <w:rPr>
          <w:shd w:val="clear" w:color="auto" w:fill="FFFFFF"/>
          <w:lang w:val="en-US"/>
        </w:rPr>
        <w:t>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8000"/>
          <w:lang w:val="en-US"/>
        </w:rPr>
        <w:t>new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QSqlTableModel</w:t>
      </w:r>
      <w:r w:rsidRPr="00380396">
        <w:rPr>
          <w:lang w:val="en-US"/>
        </w:rPr>
        <w:t>(</w:t>
      </w:r>
      <w:r w:rsidRPr="00380396">
        <w:rPr>
          <w:color w:val="808000"/>
          <w:lang w:val="en-US"/>
        </w:rPr>
        <w:t>this</w:t>
      </w:r>
      <w:r w:rsidRPr="00380396">
        <w:rPr>
          <w:lang w:val="en-US"/>
        </w:rPr>
        <w:t>,</w:t>
      </w:r>
      <w:r w:rsidRPr="00380396">
        <w:rPr>
          <w:color w:val="800000"/>
          <w:lang w:val="en-US"/>
        </w:rPr>
        <w:t>db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plans</w:t>
      </w:r>
      <w:r w:rsidRPr="00380396">
        <w:rPr>
          <w:color w:val="C0C0C0"/>
          <w:lang w:val="en-US"/>
        </w:rPr>
        <w:t xml:space="preserve"> </w:t>
      </w:r>
      <w:r w:rsidRPr="00380396">
        <w:rPr>
          <w:shd w:val="clear" w:color="auto" w:fill="FFFFFF"/>
          <w:lang w:val="en-US"/>
        </w:rPr>
        <w:t>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8000"/>
          <w:lang w:val="en-US"/>
        </w:rPr>
        <w:t>new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QSqlTableModel</w:t>
      </w:r>
      <w:r w:rsidRPr="00380396">
        <w:rPr>
          <w:lang w:val="en-US"/>
        </w:rPr>
        <w:t>(</w:t>
      </w:r>
      <w:r w:rsidRPr="00380396">
        <w:rPr>
          <w:color w:val="808000"/>
          <w:lang w:val="en-US"/>
        </w:rPr>
        <w:t>this</w:t>
      </w:r>
      <w:r w:rsidRPr="00380396">
        <w:rPr>
          <w:lang w:val="en-US"/>
        </w:rPr>
        <w:t>,</w:t>
      </w:r>
      <w:r w:rsidRPr="00380396">
        <w:rPr>
          <w:color w:val="800000"/>
          <w:lang w:val="en-US"/>
        </w:rPr>
        <w:t>db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00677C"/>
          <w:lang w:val="en-US"/>
        </w:rPr>
        <w:t>updateComboBox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0080"/>
          <w:lang w:val="en-US"/>
        </w:rPr>
        <w:t>ChangePlans</w:t>
      </w:r>
      <w:r w:rsidRPr="00380396">
        <w:rPr>
          <w:lang w:val="en-US"/>
        </w:rPr>
        <w:t>::~</w:t>
      </w:r>
      <w:r w:rsidRPr="00380396">
        <w:rPr>
          <w:b/>
          <w:bCs/>
          <w:i/>
          <w:iCs/>
          <w:color w:val="00677C"/>
          <w:shd w:val="clear" w:color="auto" w:fill="FFFFFF"/>
          <w:lang w:val="en-US"/>
        </w:rPr>
        <w:t>ChangePlans</w:t>
      </w:r>
      <w:r w:rsidRPr="00380396">
        <w:rPr>
          <w:lang w:val="en-US"/>
        </w:rPr>
        <w:t>()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delete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void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ChangePlans</w:t>
      </w:r>
      <w:r w:rsidRPr="00380396">
        <w:rPr>
          <w:lang w:val="en-US"/>
        </w:rPr>
        <w:t>::</w:t>
      </w:r>
      <w:r w:rsidRPr="00380396">
        <w:rPr>
          <w:b/>
          <w:bCs/>
          <w:color w:val="00677C"/>
          <w:shd w:val="clear" w:color="auto" w:fill="FFFFFF"/>
          <w:lang w:val="en-US"/>
        </w:rPr>
        <w:t>on_pushButton_clicked</w:t>
      </w:r>
      <w:r w:rsidRPr="00380396">
        <w:rPr>
          <w:lang w:val="en-US"/>
        </w:rPr>
        <w:t>()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messages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92E64"/>
          <w:lang w:val="en-US"/>
        </w:rPr>
        <w:t>print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if</w:t>
      </w:r>
      <w:r w:rsidRPr="00380396">
        <w:rPr>
          <w:lang w:val="en-US"/>
        </w:rPr>
        <w:t>(plans-&gt;submitAll())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</w:t>
      </w:r>
      <w:r w:rsidRPr="00380396">
        <w:rPr>
          <w:lang w:val="en-US"/>
        </w:rPr>
        <w:t>print.message(</w:t>
      </w:r>
      <w:r w:rsidRPr="00380396">
        <w:rPr>
          <w:color w:val="000080"/>
          <w:lang w:val="en-US"/>
        </w:rPr>
        <w:t>2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else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</w:t>
      </w:r>
      <w:r w:rsidRPr="00380396">
        <w:rPr>
          <w:lang w:val="en-US"/>
        </w:rPr>
        <w:t>print.message(</w:t>
      </w:r>
      <w:r w:rsidRPr="00380396">
        <w:rPr>
          <w:color w:val="000080"/>
          <w:lang w:val="en-US"/>
        </w:rPr>
        <w:t>3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00677C"/>
          <w:lang w:val="en-US"/>
        </w:rPr>
        <w:t>updateComboBox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void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ChangePlans</w:t>
      </w:r>
      <w:r w:rsidRPr="00380396">
        <w:rPr>
          <w:lang w:val="en-US"/>
        </w:rPr>
        <w:t>::</w:t>
      </w:r>
      <w:r w:rsidRPr="00380396">
        <w:rPr>
          <w:b/>
          <w:bCs/>
          <w:color w:val="00677C"/>
          <w:shd w:val="clear" w:color="auto" w:fill="FFFFFF"/>
          <w:lang w:val="en-US"/>
        </w:rPr>
        <w:t>updateComboBox</w:t>
      </w:r>
      <w:r w:rsidRPr="00380396">
        <w:rPr>
          <w:lang w:val="en-US"/>
        </w:rPr>
        <w:t>()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model</w:t>
      </w:r>
      <w:r w:rsidRPr="00380396">
        <w:rPr>
          <w:lang w:val="en-US"/>
        </w:rPr>
        <w:t>-&gt;</w:t>
      </w:r>
      <w:r w:rsidRPr="00380396">
        <w:rPr>
          <w:i/>
          <w:iCs/>
          <w:color w:val="00677C"/>
          <w:lang w:val="en-US"/>
        </w:rPr>
        <w:t>setTable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"eventManager"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model</w:t>
      </w:r>
      <w:r w:rsidRPr="00380396">
        <w:rPr>
          <w:lang w:val="en-US"/>
        </w:rPr>
        <w:t>-&gt;</w:t>
      </w:r>
      <w:r w:rsidRPr="00380396">
        <w:rPr>
          <w:i/>
          <w:iCs/>
          <w:color w:val="00677C"/>
          <w:lang w:val="en-US"/>
        </w:rPr>
        <w:t>select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comboBox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setModel</w:t>
      </w:r>
      <w:r w:rsidRPr="00380396">
        <w:rPr>
          <w:lang w:val="en-US"/>
        </w:rPr>
        <w:t>(</w:t>
      </w:r>
      <w:r w:rsidRPr="00380396">
        <w:rPr>
          <w:color w:val="800000"/>
          <w:lang w:val="en-US"/>
        </w:rPr>
        <w:t>model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comboBox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setModelColumn</w:t>
      </w:r>
      <w:r w:rsidRPr="00380396">
        <w:rPr>
          <w:lang w:val="en-US"/>
        </w:rPr>
        <w:t>(</w:t>
      </w:r>
      <w:r w:rsidRPr="00380396">
        <w:rPr>
          <w:color w:val="000080"/>
          <w:lang w:val="en-US"/>
        </w:rPr>
        <w:t>1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void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ChangePlans</w:t>
      </w:r>
      <w:r w:rsidRPr="00380396">
        <w:rPr>
          <w:lang w:val="en-US"/>
        </w:rPr>
        <w:t>::</w:t>
      </w:r>
      <w:r w:rsidRPr="00380396">
        <w:rPr>
          <w:b/>
          <w:bCs/>
          <w:color w:val="00677C"/>
          <w:shd w:val="clear" w:color="auto" w:fill="FFFFFF"/>
          <w:lang w:val="en-US"/>
        </w:rPr>
        <w:t>on_pushButton_2_clicked</w:t>
      </w:r>
      <w:r w:rsidRPr="00380396">
        <w:rPr>
          <w:lang w:val="en-US"/>
        </w:rPr>
        <w:t>()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00677C"/>
          <w:lang w:val="en-US"/>
        </w:rPr>
        <w:t>close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void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ChangePlans</w:t>
      </w:r>
      <w:r w:rsidRPr="00380396">
        <w:rPr>
          <w:lang w:val="en-US"/>
        </w:rPr>
        <w:t>::</w:t>
      </w:r>
      <w:r w:rsidRPr="00380396">
        <w:rPr>
          <w:b/>
          <w:bCs/>
          <w:color w:val="00677C"/>
          <w:shd w:val="clear" w:color="auto" w:fill="FFFFFF"/>
          <w:lang w:val="en-US"/>
        </w:rPr>
        <w:t>on_comboBox_currentTextChanged</w:t>
      </w:r>
      <w:r w:rsidRPr="00380396">
        <w:rPr>
          <w:lang w:val="en-US"/>
        </w:rPr>
        <w:t>(</w:t>
      </w:r>
      <w:r w:rsidRPr="00380396">
        <w:rPr>
          <w:color w:val="808000"/>
          <w:lang w:val="en-US"/>
        </w:rPr>
        <w:t>const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QString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&amp;</w:t>
      </w:r>
      <w:r w:rsidRPr="00380396">
        <w:rPr>
          <w:color w:val="092E64"/>
          <w:lang w:val="en-US"/>
        </w:rPr>
        <w:t>arg1</w:t>
      </w:r>
      <w:r w:rsidRPr="00380396">
        <w:rPr>
          <w:lang w:val="en-US"/>
        </w:rPr>
        <w:t>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plans</w:t>
      </w:r>
      <w:r w:rsidRPr="00380396">
        <w:rPr>
          <w:lang w:val="en-US"/>
        </w:rPr>
        <w:t>-&gt;</w:t>
      </w:r>
      <w:r w:rsidRPr="00380396">
        <w:rPr>
          <w:i/>
          <w:iCs/>
          <w:color w:val="00677C"/>
          <w:lang w:val="en-US"/>
        </w:rPr>
        <w:t>setTable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"eventTask"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plans</w:t>
      </w:r>
      <w:r w:rsidRPr="00380396">
        <w:rPr>
          <w:lang w:val="en-US"/>
        </w:rPr>
        <w:t>-&gt;</w:t>
      </w:r>
      <w:r w:rsidRPr="00380396">
        <w:rPr>
          <w:i/>
          <w:iCs/>
          <w:color w:val="00677C"/>
          <w:lang w:val="en-US"/>
        </w:rPr>
        <w:t>setEditStrategy</w:t>
      </w:r>
      <w:r w:rsidRPr="00380396">
        <w:rPr>
          <w:lang w:val="en-US"/>
        </w:rPr>
        <w:t>(</w:t>
      </w:r>
      <w:r w:rsidRPr="00380396">
        <w:rPr>
          <w:color w:val="800080"/>
          <w:lang w:val="en-US"/>
        </w:rPr>
        <w:t>QSqlTableModel</w:t>
      </w:r>
      <w:r w:rsidRPr="00380396">
        <w:rPr>
          <w:lang w:val="en-US"/>
        </w:rPr>
        <w:t>::</w:t>
      </w:r>
      <w:r w:rsidRPr="00380396">
        <w:rPr>
          <w:color w:val="800080"/>
          <w:lang w:val="en-US"/>
        </w:rPr>
        <w:t>OnManualSubmit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plans</w:t>
      </w:r>
      <w:r w:rsidRPr="00380396">
        <w:rPr>
          <w:lang w:val="en-US"/>
        </w:rPr>
        <w:t>-&gt;</w:t>
      </w:r>
      <w:r w:rsidRPr="00380396">
        <w:rPr>
          <w:i/>
          <w:iCs/>
          <w:color w:val="00677C"/>
          <w:lang w:val="en-US"/>
        </w:rPr>
        <w:t>setFilter</w:t>
      </w:r>
      <w:r w:rsidRPr="00380396">
        <w:rPr>
          <w:lang w:val="en-US"/>
        </w:rPr>
        <w:t>(</w:t>
      </w:r>
      <w:r w:rsidRPr="00380396">
        <w:rPr>
          <w:color w:val="800080"/>
          <w:lang w:val="en-US"/>
        </w:rPr>
        <w:t>QString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"name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='%1'"</w:t>
      </w:r>
      <w:r w:rsidRPr="00380396">
        <w:rPr>
          <w:lang w:val="en-US"/>
        </w:rPr>
        <w:t>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            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arg</w:t>
      </w:r>
      <w:r w:rsidRPr="00380396">
        <w:rPr>
          <w:lang w:val="en-US"/>
        </w:rPr>
        <w:t>(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comboBox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currentText</w:t>
      </w:r>
      <w:r w:rsidRPr="00380396">
        <w:rPr>
          <w:lang w:val="en-US"/>
        </w:rPr>
        <w:t>()));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plans</w:t>
      </w:r>
      <w:r w:rsidRPr="00380396">
        <w:rPr>
          <w:lang w:val="en-US"/>
        </w:rPr>
        <w:t>-&gt;</w:t>
      </w:r>
      <w:r w:rsidRPr="00380396">
        <w:rPr>
          <w:i/>
          <w:iCs/>
          <w:color w:val="00677C"/>
          <w:lang w:val="en-US"/>
        </w:rPr>
        <w:t>select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plans</w:t>
      </w:r>
      <w:r w:rsidRPr="00380396">
        <w:rPr>
          <w:lang w:val="en-US"/>
        </w:rPr>
        <w:t>-&gt;</w:t>
      </w:r>
      <w:r w:rsidRPr="00380396">
        <w:rPr>
          <w:i/>
          <w:iCs/>
          <w:color w:val="00677C"/>
          <w:lang w:val="en-US"/>
        </w:rPr>
        <w:t>removeRows</w:t>
      </w:r>
      <w:r w:rsidRPr="00380396">
        <w:rPr>
          <w:lang w:val="en-US"/>
        </w:rPr>
        <w:t>(</w:t>
      </w:r>
      <w:r w:rsidRPr="00380396">
        <w:rPr>
          <w:color w:val="000080"/>
          <w:lang w:val="en-US"/>
        </w:rPr>
        <w:t>0</w:t>
      </w:r>
      <w:r w:rsidRPr="00380396">
        <w:rPr>
          <w:lang w:val="en-US"/>
        </w:rPr>
        <w:t>,</w:t>
      </w:r>
      <w:r w:rsidRPr="00380396">
        <w:rPr>
          <w:color w:val="000080"/>
          <w:lang w:val="en-US"/>
        </w:rPr>
        <w:t>0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tableView</w:t>
      </w:r>
      <w:r w:rsidRPr="00380396">
        <w:rPr>
          <w:lang w:val="en-US"/>
        </w:rPr>
        <w:t>-&gt;</w:t>
      </w:r>
      <w:r w:rsidRPr="00380396">
        <w:rPr>
          <w:i/>
          <w:iCs/>
          <w:color w:val="00677C"/>
          <w:lang w:val="en-US"/>
        </w:rPr>
        <w:t>setModel</w:t>
      </w:r>
      <w:r w:rsidRPr="00380396">
        <w:rPr>
          <w:lang w:val="en-US"/>
        </w:rPr>
        <w:t>(</w:t>
      </w:r>
      <w:r w:rsidRPr="00380396">
        <w:rPr>
          <w:color w:val="800000"/>
          <w:lang w:val="en-US"/>
        </w:rPr>
        <w:t>plans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int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92E64"/>
          <w:lang w:val="en-US"/>
        </w:rPr>
        <w:t>i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=</w:t>
      </w:r>
      <w:r w:rsidRPr="00380396">
        <w:rPr>
          <w:color w:val="000080"/>
          <w:lang w:val="en-US"/>
        </w:rPr>
        <w:t>0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while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(</w:t>
      </w:r>
      <w:r w:rsidRPr="00380396">
        <w:rPr>
          <w:color w:val="092E64"/>
          <w:lang w:val="en-US"/>
        </w:rPr>
        <w:t>i</w:t>
      </w:r>
      <w:r w:rsidRPr="00380396">
        <w:rPr>
          <w:color w:val="C0C0C0"/>
          <w:lang w:val="en-US"/>
        </w:rPr>
        <w:t xml:space="preserve"> </w:t>
      </w:r>
      <w:r w:rsidRPr="00380396">
        <w:rPr>
          <w:shd w:val="clear" w:color="auto" w:fill="FFFFFF"/>
          <w:lang w:val="en-US"/>
        </w:rPr>
        <w:t>&lt;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tableView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verticalHeader</w:t>
      </w:r>
      <w:r w:rsidRPr="00380396">
        <w:rPr>
          <w:lang w:val="en-US"/>
        </w:rPr>
        <w:t>()-&gt;</w:t>
      </w:r>
      <w:r w:rsidRPr="00380396">
        <w:rPr>
          <w:color w:val="00677C"/>
          <w:lang w:val="en-US"/>
        </w:rPr>
        <w:t>count</w:t>
      </w:r>
      <w:r w:rsidRPr="00380396">
        <w:rPr>
          <w:lang w:val="en-US"/>
        </w:rPr>
        <w:t>())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tableView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verticalHeader</w:t>
      </w:r>
      <w:r w:rsidRPr="00380396">
        <w:rPr>
          <w:lang w:val="en-US"/>
        </w:rPr>
        <w:t>()-&gt;</w:t>
      </w:r>
      <w:r w:rsidRPr="00380396">
        <w:rPr>
          <w:color w:val="00677C"/>
          <w:lang w:val="en-US"/>
        </w:rPr>
        <w:t>setSectionResizeMode</w:t>
      </w:r>
      <w:r w:rsidRPr="00380396">
        <w:rPr>
          <w:lang w:val="en-US"/>
        </w:rPr>
        <w:t>(</w:t>
      </w:r>
      <w:r w:rsidRPr="00380396">
        <w:rPr>
          <w:color w:val="092E64"/>
          <w:lang w:val="en-US"/>
        </w:rPr>
        <w:t>i</w:t>
      </w:r>
      <w:r w:rsidRPr="00380396">
        <w:rPr>
          <w:lang w:val="en-US"/>
        </w:rPr>
        <w:t>,</w:t>
      </w:r>
      <w:r w:rsidRPr="00380396">
        <w:rPr>
          <w:color w:val="800080"/>
          <w:lang w:val="en-US"/>
        </w:rPr>
        <w:t>QHeaderView</w:t>
      </w:r>
      <w:r w:rsidRPr="00380396">
        <w:rPr>
          <w:lang w:val="en-US"/>
        </w:rPr>
        <w:t>::</w:t>
      </w:r>
      <w:r w:rsidRPr="00380396">
        <w:rPr>
          <w:color w:val="800080"/>
          <w:lang w:val="en-US"/>
        </w:rPr>
        <w:t>ResizeToContents</w:t>
      </w:r>
      <w:r w:rsidRPr="00380396">
        <w:rPr>
          <w:lang w:val="en-US"/>
        </w:rPr>
        <w:t>)</w:t>
      </w:r>
      <w:r w:rsidRPr="00380396">
        <w:rPr>
          <w:shd w:val="clear" w:color="auto" w:fill="FFFFFF"/>
          <w:lang w:val="en-US"/>
        </w:rPr>
        <w:t>,</w:t>
      </w:r>
      <w:r w:rsidRPr="00380396">
        <w:rPr>
          <w:color w:val="092E64"/>
          <w:lang w:val="en-US"/>
        </w:rPr>
        <w:t>i</w:t>
      </w:r>
      <w:r w:rsidRPr="00380396">
        <w:rPr>
          <w:shd w:val="clear" w:color="auto" w:fill="FFFFFF"/>
          <w:lang w:val="en-US"/>
        </w:rPr>
        <w:t>++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tableView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setColumnHidden</w:t>
      </w:r>
      <w:r w:rsidRPr="00380396">
        <w:rPr>
          <w:lang w:val="en-US"/>
        </w:rPr>
        <w:t>(</w:t>
      </w:r>
      <w:r w:rsidRPr="00380396">
        <w:rPr>
          <w:color w:val="000080"/>
          <w:lang w:val="en-US"/>
        </w:rPr>
        <w:t>0</w:t>
      </w:r>
      <w:r w:rsidRPr="00380396">
        <w:rPr>
          <w:lang w:val="en-US"/>
        </w:rPr>
        <w:t>,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8000"/>
          <w:lang w:val="en-US"/>
        </w:rPr>
        <w:t>true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tableView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setColumnHidden</w:t>
      </w:r>
      <w:r w:rsidRPr="00380396">
        <w:rPr>
          <w:lang w:val="en-US"/>
        </w:rPr>
        <w:t>(</w:t>
      </w:r>
      <w:r w:rsidRPr="00380396">
        <w:rPr>
          <w:color w:val="000080"/>
          <w:lang w:val="en-US"/>
        </w:rPr>
        <w:t>1</w:t>
      </w:r>
      <w:r w:rsidRPr="00380396">
        <w:rPr>
          <w:lang w:val="en-US"/>
        </w:rPr>
        <w:t>,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8000"/>
          <w:lang w:val="en-US"/>
        </w:rPr>
        <w:t>true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tableView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horizontalHeader</w:t>
      </w:r>
      <w:r w:rsidRPr="00380396">
        <w:rPr>
          <w:lang w:val="en-US"/>
        </w:rPr>
        <w:t>()-&gt;</w:t>
      </w:r>
      <w:r w:rsidRPr="00380396">
        <w:rPr>
          <w:color w:val="00677C"/>
          <w:lang w:val="en-US"/>
        </w:rPr>
        <w:t>setStretchLastSection</w:t>
      </w:r>
      <w:r w:rsidRPr="00380396">
        <w:rPr>
          <w:lang w:val="en-US"/>
        </w:rPr>
        <w:t>(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8000"/>
          <w:lang w:val="en-US"/>
        </w:rPr>
        <w:t>true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}</w:t>
      </w: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67FDC" w:rsidRPr="00C45BA5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Модуль </w:t>
      </w:r>
      <w:r w:rsidRPr="00380396">
        <w:rPr>
          <w:rFonts w:ascii="Times New Roman" w:hAnsi="Times New Roman" w:cs="Times New Roman"/>
          <w:sz w:val="28"/>
          <w:szCs w:val="28"/>
          <w:lang w:val="uk-UA"/>
        </w:rPr>
        <w:t>changewindow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h: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ifndef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CHANGEWINDOW_H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define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CHANGEWINDOW_H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QDialog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"mainwindow.h"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namespace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b/>
          <w:bCs/>
          <w:color w:val="80008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class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b/>
          <w:bCs/>
          <w:color w:val="800080"/>
          <w:sz w:val="20"/>
          <w:szCs w:val="20"/>
          <w:lang w:eastAsia="ru-RU"/>
        </w:rPr>
        <w:t>changeWindow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class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b/>
          <w:bCs/>
          <w:color w:val="800080"/>
          <w:sz w:val="20"/>
          <w:szCs w:val="20"/>
          <w:lang w:eastAsia="ru-RU"/>
        </w:rPr>
        <w:t>changeWindow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public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QDialog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Q_OBJECT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public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explicit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changeWindow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QWidget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parent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0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~</w:t>
      </w:r>
      <w:r w:rsidRPr="00380396">
        <w:rPr>
          <w:rFonts w:ascii="Courier New" w:eastAsia="Times New Roman" w:hAnsi="Courier New" w:cs="Courier New"/>
          <w:b/>
          <w:bCs/>
          <w:i/>
          <w:iCs/>
          <w:color w:val="00677C"/>
          <w:sz w:val="20"/>
          <w:szCs w:val="20"/>
          <w:lang w:eastAsia="ru-RU"/>
        </w:rPr>
        <w:t>changeWindow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private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slots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on_comboBox_currentTextChanged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const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QString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&amp;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arg1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on_pushButton_clicked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on_pushButton_2_clicked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private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changeWindow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QSqlDatabase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db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C45BA5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QSqlTableModel</w:t>
      </w:r>
      <w:r w:rsidRPr="00C45BA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C45BA5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model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45BA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C45BA5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QSqlTableModel</w:t>
      </w:r>
      <w:r w:rsidRPr="00C45BA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C45BA5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plans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};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C45BA5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45BA5">
        <w:rPr>
          <w:rFonts w:ascii="Times New Roman" w:eastAsia="Times New Roman" w:hAnsi="Times New Roman" w:cs="Times New Roman"/>
          <w:sz w:val="24"/>
          <w:szCs w:val="24"/>
          <w:lang w:eastAsia="ru-RU"/>
        </w:rPr>
        <w:t>#</w:t>
      </w:r>
      <w:r w:rsidRPr="00C45BA5">
        <w:rPr>
          <w:rFonts w:ascii="Times New Roman" w:eastAsia="Times New Roman" w:hAnsi="Times New Roman" w:cs="Times New Roman"/>
          <w:color w:val="000080"/>
          <w:sz w:val="24"/>
          <w:szCs w:val="24"/>
          <w:lang w:eastAsia="ru-RU"/>
        </w:rPr>
        <w:t>endif</w:t>
      </w:r>
      <w:r w:rsidRPr="00C45BA5">
        <w:rPr>
          <w:rFonts w:ascii="Times New Roman" w:eastAsia="Times New Roman" w:hAnsi="Times New Roman" w:cs="Times New Roman"/>
          <w:color w:val="C0C0C0"/>
          <w:sz w:val="24"/>
          <w:szCs w:val="24"/>
          <w:lang w:eastAsia="ru-RU"/>
        </w:rPr>
        <w:t xml:space="preserve"> </w:t>
      </w:r>
      <w:r w:rsidRPr="00C45BA5">
        <w:rPr>
          <w:rFonts w:ascii="Times New Roman" w:eastAsia="Times New Roman" w:hAnsi="Times New Roman" w:cs="Times New Roman"/>
          <w:color w:val="008000"/>
          <w:sz w:val="24"/>
          <w:szCs w:val="24"/>
          <w:lang w:eastAsia="ru-RU"/>
        </w:rPr>
        <w:t>//</w:t>
      </w:r>
      <w:r w:rsidRPr="00C45BA5">
        <w:rPr>
          <w:rFonts w:ascii="Times New Roman" w:eastAsia="Times New Roman" w:hAnsi="Times New Roman" w:cs="Times New Roman"/>
          <w:color w:val="C0C0C0"/>
          <w:sz w:val="24"/>
          <w:szCs w:val="24"/>
          <w:lang w:eastAsia="ru-RU"/>
        </w:rPr>
        <w:t xml:space="preserve"> </w:t>
      </w:r>
      <w:r w:rsidRPr="00C45BA5">
        <w:rPr>
          <w:rFonts w:ascii="Times New Roman" w:eastAsia="Times New Roman" w:hAnsi="Times New Roman" w:cs="Times New Roman"/>
          <w:color w:val="008000"/>
          <w:sz w:val="24"/>
          <w:szCs w:val="24"/>
          <w:lang w:eastAsia="ru-RU"/>
        </w:rPr>
        <w:t>CHANGEWINDOW_H</w:t>
      </w: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Модуль </w:t>
      </w:r>
      <w:r w:rsidRPr="00380396">
        <w:rPr>
          <w:rFonts w:ascii="Times New Roman" w:hAnsi="Times New Roman" w:cs="Times New Roman"/>
          <w:sz w:val="28"/>
          <w:szCs w:val="28"/>
          <w:lang w:val="uk-UA"/>
        </w:rPr>
        <w:t>changewindow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cpp: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include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"changewindow.h"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include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"ui_changewindow.h"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color w:val="800080"/>
          <w:lang w:val="en-US"/>
        </w:rPr>
        <w:t>changeWindow</w:t>
      </w:r>
      <w:r w:rsidRPr="00C45BA5">
        <w:rPr>
          <w:lang w:val="en-US"/>
        </w:rPr>
        <w:t>::</w:t>
      </w:r>
      <w:r w:rsidRPr="00C45BA5">
        <w:rPr>
          <w:b/>
          <w:bCs/>
          <w:color w:val="00677C"/>
          <w:shd w:val="clear" w:color="auto" w:fill="FFFFFF"/>
          <w:lang w:val="en-US"/>
        </w:rPr>
        <w:t>changeWindow</w:t>
      </w:r>
      <w:r w:rsidRPr="00C45BA5">
        <w:rPr>
          <w:lang w:val="en-US"/>
        </w:rPr>
        <w:t>(</w:t>
      </w:r>
      <w:r w:rsidRPr="00C45BA5">
        <w:rPr>
          <w:color w:val="800080"/>
          <w:lang w:val="en-US"/>
        </w:rPr>
        <w:t>QWidget</w:t>
      </w:r>
      <w:r w:rsidRPr="00C45BA5">
        <w:rPr>
          <w:color w:val="C0C0C0"/>
          <w:lang w:val="en-US"/>
        </w:rPr>
        <w:t xml:space="preserve"> </w:t>
      </w:r>
      <w:r w:rsidRPr="00C45BA5">
        <w:rPr>
          <w:lang w:val="en-US"/>
        </w:rPr>
        <w:t>*</w:t>
      </w:r>
      <w:r w:rsidRPr="00C45BA5">
        <w:rPr>
          <w:color w:val="092E64"/>
          <w:lang w:val="en-US"/>
        </w:rPr>
        <w:t>parent</w:t>
      </w:r>
      <w:r w:rsidRPr="00C45BA5">
        <w:rPr>
          <w:lang w:val="en-US"/>
        </w:rPr>
        <w:t>)</w:t>
      </w:r>
      <w:r w:rsidRPr="00C45BA5">
        <w:rPr>
          <w:color w:val="C0C0C0"/>
          <w:lang w:val="en-US"/>
        </w:rPr>
        <w:t xml:space="preserve"> </w:t>
      </w:r>
      <w:r w:rsidRPr="00C45BA5">
        <w:rPr>
          <w:lang w:val="en-US"/>
        </w:rPr>
        <w:t>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QDialog</w:t>
      </w:r>
      <w:r w:rsidRPr="00380396">
        <w:rPr>
          <w:lang w:val="en-US"/>
        </w:rPr>
        <w:t>(</w:t>
      </w:r>
      <w:r w:rsidRPr="00380396">
        <w:rPr>
          <w:color w:val="092E64"/>
          <w:lang w:val="en-US"/>
        </w:rPr>
        <w:t>parent</w:t>
      </w:r>
      <w:r w:rsidRPr="00380396">
        <w:rPr>
          <w:lang w:val="en-US"/>
        </w:rPr>
        <w:t>),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(</w:t>
      </w:r>
      <w:r w:rsidRPr="00380396">
        <w:rPr>
          <w:color w:val="808000"/>
          <w:lang w:val="en-US"/>
        </w:rPr>
        <w:t>new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Ui</w:t>
      </w:r>
      <w:r w:rsidRPr="00380396">
        <w:rPr>
          <w:lang w:val="en-US"/>
        </w:rPr>
        <w:t>::</w:t>
      </w:r>
      <w:r w:rsidRPr="00380396">
        <w:rPr>
          <w:color w:val="800080"/>
          <w:lang w:val="en-US"/>
        </w:rPr>
        <w:t>changeWindow</w:t>
      </w:r>
      <w:r w:rsidRPr="00380396">
        <w:rPr>
          <w:lang w:val="en-US"/>
        </w:rPr>
        <w:t>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setupUi</w:t>
      </w:r>
      <w:r w:rsidRPr="00380396">
        <w:rPr>
          <w:lang w:val="en-US"/>
        </w:rPr>
        <w:t>(</w:t>
      </w:r>
      <w:r w:rsidRPr="00380396">
        <w:rPr>
          <w:color w:val="808000"/>
          <w:lang w:val="en-US"/>
        </w:rPr>
        <w:t>this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model</w:t>
      </w:r>
      <w:r w:rsidRPr="00380396">
        <w:rPr>
          <w:color w:val="C0C0C0"/>
          <w:lang w:val="en-US"/>
        </w:rPr>
        <w:t xml:space="preserve"> </w:t>
      </w:r>
      <w:r w:rsidRPr="00380396">
        <w:rPr>
          <w:shd w:val="clear" w:color="auto" w:fill="FFFFFF"/>
          <w:lang w:val="en-US"/>
        </w:rPr>
        <w:t>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8000"/>
          <w:lang w:val="en-US"/>
        </w:rPr>
        <w:t>new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QSqlTableModel</w:t>
      </w:r>
      <w:r w:rsidRPr="00380396">
        <w:rPr>
          <w:lang w:val="en-US"/>
        </w:rPr>
        <w:t>(</w:t>
      </w:r>
      <w:r w:rsidRPr="00380396">
        <w:rPr>
          <w:color w:val="808000"/>
          <w:lang w:val="en-US"/>
        </w:rPr>
        <w:t>this</w:t>
      </w:r>
      <w:r w:rsidRPr="00380396">
        <w:rPr>
          <w:lang w:val="en-US"/>
        </w:rPr>
        <w:t>,</w:t>
      </w:r>
      <w:r w:rsidRPr="00380396">
        <w:rPr>
          <w:color w:val="800000"/>
          <w:lang w:val="en-US"/>
        </w:rPr>
        <w:t>db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plans</w:t>
      </w:r>
      <w:r w:rsidRPr="00380396">
        <w:rPr>
          <w:color w:val="C0C0C0"/>
          <w:lang w:val="en-US"/>
        </w:rPr>
        <w:t xml:space="preserve"> </w:t>
      </w:r>
      <w:r w:rsidRPr="00380396">
        <w:rPr>
          <w:shd w:val="clear" w:color="auto" w:fill="FFFFFF"/>
          <w:lang w:val="en-US"/>
        </w:rPr>
        <w:t>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8000"/>
          <w:lang w:val="en-US"/>
        </w:rPr>
        <w:t>new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QSqlTableModel</w:t>
      </w:r>
      <w:r w:rsidRPr="00380396">
        <w:rPr>
          <w:lang w:val="en-US"/>
        </w:rPr>
        <w:t>(</w:t>
      </w:r>
      <w:r w:rsidRPr="00380396">
        <w:rPr>
          <w:color w:val="808000"/>
          <w:lang w:val="en-US"/>
        </w:rPr>
        <w:t>this</w:t>
      </w:r>
      <w:r w:rsidRPr="00380396">
        <w:rPr>
          <w:lang w:val="en-US"/>
        </w:rPr>
        <w:t>,</w:t>
      </w:r>
      <w:r w:rsidRPr="00380396">
        <w:rPr>
          <w:color w:val="800000"/>
          <w:lang w:val="en-US"/>
        </w:rPr>
        <w:t>db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model</w:t>
      </w:r>
      <w:r w:rsidRPr="00380396">
        <w:rPr>
          <w:lang w:val="en-US"/>
        </w:rPr>
        <w:t>-&gt;</w:t>
      </w:r>
      <w:r w:rsidRPr="00380396">
        <w:rPr>
          <w:i/>
          <w:iCs/>
          <w:color w:val="00677C"/>
          <w:lang w:val="en-US"/>
        </w:rPr>
        <w:t>setTable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"eventManager"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model</w:t>
      </w:r>
      <w:r w:rsidRPr="00380396">
        <w:rPr>
          <w:lang w:val="en-US"/>
        </w:rPr>
        <w:t>-&gt;</w:t>
      </w:r>
      <w:r w:rsidRPr="00380396">
        <w:rPr>
          <w:i/>
          <w:iCs/>
          <w:color w:val="00677C"/>
          <w:lang w:val="en-US"/>
        </w:rPr>
        <w:t>select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comboBox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setModel</w:t>
      </w:r>
      <w:r w:rsidRPr="00380396">
        <w:rPr>
          <w:lang w:val="en-US"/>
        </w:rPr>
        <w:t>(</w:t>
      </w:r>
      <w:r w:rsidRPr="00380396">
        <w:rPr>
          <w:color w:val="800000"/>
          <w:lang w:val="en-US"/>
        </w:rPr>
        <w:t>model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comboBox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setModelColumn</w:t>
      </w:r>
      <w:r w:rsidRPr="00380396">
        <w:rPr>
          <w:lang w:val="en-US"/>
        </w:rPr>
        <w:t>(</w:t>
      </w:r>
      <w:r w:rsidRPr="00380396">
        <w:rPr>
          <w:color w:val="000080"/>
          <w:lang w:val="en-US"/>
        </w:rPr>
        <w:t>1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0080"/>
          <w:lang w:val="en-US"/>
        </w:rPr>
        <w:t>changeWindow</w:t>
      </w:r>
      <w:r w:rsidRPr="00380396">
        <w:rPr>
          <w:lang w:val="en-US"/>
        </w:rPr>
        <w:t>::~</w:t>
      </w:r>
      <w:r w:rsidRPr="00380396">
        <w:rPr>
          <w:b/>
          <w:bCs/>
          <w:i/>
          <w:iCs/>
          <w:color w:val="00677C"/>
          <w:shd w:val="clear" w:color="auto" w:fill="FFFFFF"/>
          <w:lang w:val="en-US"/>
        </w:rPr>
        <w:t>changeWindow</w:t>
      </w:r>
      <w:r w:rsidRPr="00380396">
        <w:rPr>
          <w:lang w:val="en-US"/>
        </w:rPr>
        <w:t>()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delete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lastRenderedPageBreak/>
        <w:t>void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changeWindow</w:t>
      </w:r>
      <w:r w:rsidRPr="00380396">
        <w:rPr>
          <w:lang w:val="en-US"/>
        </w:rPr>
        <w:t>::</w:t>
      </w:r>
      <w:r w:rsidRPr="00380396">
        <w:rPr>
          <w:b/>
          <w:bCs/>
          <w:color w:val="00677C"/>
          <w:shd w:val="clear" w:color="auto" w:fill="FFFFFF"/>
          <w:lang w:val="en-US"/>
        </w:rPr>
        <w:t>on_comboBox_currentTextChanged</w:t>
      </w:r>
      <w:r w:rsidRPr="00380396">
        <w:rPr>
          <w:lang w:val="en-US"/>
        </w:rPr>
        <w:t>(</w:t>
      </w:r>
      <w:r w:rsidRPr="00380396">
        <w:rPr>
          <w:color w:val="808000"/>
          <w:lang w:val="en-US"/>
        </w:rPr>
        <w:t>const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QString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&amp;</w:t>
      </w:r>
      <w:r w:rsidRPr="00380396">
        <w:rPr>
          <w:color w:val="092E64"/>
          <w:lang w:val="en-US"/>
        </w:rPr>
        <w:t>arg1</w:t>
      </w:r>
      <w:r w:rsidRPr="00380396">
        <w:rPr>
          <w:lang w:val="en-US"/>
        </w:rPr>
        <w:t>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plans</w:t>
      </w:r>
      <w:r w:rsidRPr="00380396">
        <w:rPr>
          <w:lang w:val="en-US"/>
        </w:rPr>
        <w:t>-&gt;</w:t>
      </w:r>
      <w:r w:rsidRPr="00380396">
        <w:rPr>
          <w:i/>
          <w:iCs/>
          <w:color w:val="00677C"/>
          <w:lang w:val="en-US"/>
        </w:rPr>
        <w:t>setTable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"eventManager"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plans</w:t>
      </w:r>
      <w:r w:rsidRPr="00380396">
        <w:rPr>
          <w:lang w:val="en-US"/>
        </w:rPr>
        <w:t>-&gt;</w:t>
      </w:r>
      <w:r w:rsidRPr="00380396">
        <w:rPr>
          <w:i/>
          <w:iCs/>
          <w:color w:val="00677C"/>
          <w:lang w:val="en-US"/>
        </w:rPr>
        <w:t>setEditStrategy</w:t>
      </w:r>
      <w:r w:rsidRPr="00380396">
        <w:rPr>
          <w:lang w:val="en-US"/>
        </w:rPr>
        <w:t>(</w:t>
      </w:r>
      <w:r w:rsidRPr="00380396">
        <w:rPr>
          <w:color w:val="800080"/>
          <w:lang w:val="en-US"/>
        </w:rPr>
        <w:t>QSqlTableModel</w:t>
      </w:r>
      <w:r w:rsidRPr="00380396">
        <w:rPr>
          <w:lang w:val="en-US"/>
        </w:rPr>
        <w:t>::</w:t>
      </w:r>
      <w:r w:rsidRPr="00380396">
        <w:rPr>
          <w:color w:val="800080"/>
          <w:lang w:val="en-US"/>
        </w:rPr>
        <w:t>OnManualSubmit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plans</w:t>
      </w:r>
      <w:r w:rsidRPr="00380396">
        <w:rPr>
          <w:lang w:val="en-US"/>
        </w:rPr>
        <w:t>-&gt;</w:t>
      </w:r>
      <w:r w:rsidRPr="00380396">
        <w:rPr>
          <w:i/>
          <w:iCs/>
          <w:color w:val="00677C"/>
          <w:lang w:val="en-US"/>
        </w:rPr>
        <w:t>setFilter</w:t>
      </w:r>
      <w:r w:rsidRPr="00380396">
        <w:rPr>
          <w:lang w:val="en-US"/>
        </w:rPr>
        <w:t>(</w:t>
      </w:r>
      <w:r w:rsidRPr="00380396">
        <w:rPr>
          <w:color w:val="800080"/>
          <w:lang w:val="en-US"/>
        </w:rPr>
        <w:t>QString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"name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='%1'"</w:t>
      </w:r>
      <w:r w:rsidRPr="00380396">
        <w:rPr>
          <w:lang w:val="en-US"/>
        </w:rPr>
        <w:t>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            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arg</w:t>
      </w:r>
      <w:r w:rsidRPr="00380396">
        <w:rPr>
          <w:lang w:val="en-US"/>
        </w:rPr>
        <w:t>(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comboBox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currentText</w:t>
      </w:r>
      <w:r w:rsidRPr="00380396">
        <w:rPr>
          <w:lang w:val="en-US"/>
        </w:rPr>
        <w:t>()));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plans</w:t>
      </w:r>
      <w:r w:rsidRPr="00380396">
        <w:rPr>
          <w:lang w:val="en-US"/>
        </w:rPr>
        <w:t>-&gt;</w:t>
      </w:r>
      <w:r w:rsidRPr="00380396">
        <w:rPr>
          <w:i/>
          <w:iCs/>
          <w:color w:val="00677C"/>
          <w:lang w:val="en-US"/>
        </w:rPr>
        <w:t>select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tableView</w:t>
      </w:r>
      <w:r w:rsidRPr="00380396">
        <w:rPr>
          <w:lang w:val="en-US"/>
        </w:rPr>
        <w:t>-&gt;</w:t>
      </w:r>
      <w:r w:rsidRPr="00380396">
        <w:rPr>
          <w:i/>
          <w:iCs/>
          <w:color w:val="00677C"/>
          <w:lang w:val="en-US"/>
        </w:rPr>
        <w:t>setModel</w:t>
      </w:r>
      <w:r w:rsidRPr="00380396">
        <w:rPr>
          <w:lang w:val="en-US"/>
        </w:rPr>
        <w:t>(</w:t>
      </w:r>
      <w:r w:rsidRPr="00380396">
        <w:rPr>
          <w:color w:val="800000"/>
          <w:lang w:val="en-US"/>
        </w:rPr>
        <w:t>plans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int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92E64"/>
          <w:lang w:val="en-US"/>
        </w:rPr>
        <w:t>i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=</w:t>
      </w:r>
      <w:r w:rsidRPr="00380396">
        <w:rPr>
          <w:color w:val="000080"/>
          <w:lang w:val="en-US"/>
        </w:rPr>
        <w:t>0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while</w:t>
      </w:r>
      <w:r w:rsidRPr="00380396">
        <w:rPr>
          <w:color w:val="C0C0C0"/>
          <w:lang w:val="en-US"/>
        </w:rPr>
        <w:t xml:space="preserve"> </w:t>
      </w:r>
      <w:r w:rsidRPr="00380396">
        <w:rPr>
          <w:lang w:val="en-US"/>
        </w:rPr>
        <w:t>(</w:t>
      </w:r>
      <w:r w:rsidRPr="00380396">
        <w:rPr>
          <w:color w:val="092E64"/>
          <w:lang w:val="en-US"/>
        </w:rPr>
        <w:t>i</w:t>
      </w:r>
      <w:r w:rsidRPr="00380396">
        <w:rPr>
          <w:color w:val="C0C0C0"/>
          <w:lang w:val="en-US"/>
        </w:rPr>
        <w:t xml:space="preserve"> </w:t>
      </w:r>
      <w:r w:rsidRPr="00380396">
        <w:rPr>
          <w:shd w:val="clear" w:color="auto" w:fill="FFFFFF"/>
          <w:lang w:val="en-US"/>
        </w:rPr>
        <w:t>&lt;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tableView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verticalHeader</w:t>
      </w:r>
      <w:r w:rsidRPr="00380396">
        <w:rPr>
          <w:lang w:val="en-US"/>
        </w:rPr>
        <w:t>()-&gt;</w:t>
      </w:r>
      <w:r w:rsidRPr="00380396">
        <w:rPr>
          <w:color w:val="00677C"/>
          <w:lang w:val="en-US"/>
        </w:rPr>
        <w:t>count</w:t>
      </w:r>
      <w:r w:rsidRPr="00380396">
        <w:rPr>
          <w:lang w:val="en-US"/>
        </w:rPr>
        <w:t>())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tableView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verticalHeader</w:t>
      </w:r>
      <w:r w:rsidRPr="00380396">
        <w:rPr>
          <w:lang w:val="en-US"/>
        </w:rPr>
        <w:t>()-&gt;</w:t>
      </w:r>
      <w:r w:rsidRPr="00380396">
        <w:rPr>
          <w:color w:val="00677C"/>
          <w:lang w:val="en-US"/>
        </w:rPr>
        <w:t>setSectionResizeMode</w:t>
      </w:r>
      <w:r w:rsidRPr="00380396">
        <w:rPr>
          <w:lang w:val="en-US"/>
        </w:rPr>
        <w:t>(</w:t>
      </w:r>
      <w:r w:rsidRPr="00380396">
        <w:rPr>
          <w:color w:val="092E64"/>
          <w:lang w:val="en-US"/>
        </w:rPr>
        <w:t>i</w:t>
      </w:r>
      <w:r w:rsidRPr="00380396">
        <w:rPr>
          <w:lang w:val="en-US"/>
        </w:rPr>
        <w:t>,</w:t>
      </w:r>
      <w:r w:rsidRPr="00380396">
        <w:rPr>
          <w:color w:val="800080"/>
          <w:lang w:val="en-US"/>
        </w:rPr>
        <w:t>QHeaderView</w:t>
      </w:r>
      <w:r w:rsidRPr="00380396">
        <w:rPr>
          <w:lang w:val="en-US"/>
        </w:rPr>
        <w:t>::</w:t>
      </w:r>
      <w:r w:rsidRPr="00380396">
        <w:rPr>
          <w:color w:val="800080"/>
          <w:lang w:val="en-US"/>
        </w:rPr>
        <w:t>ResizeToContents</w:t>
      </w:r>
      <w:r w:rsidRPr="00380396">
        <w:rPr>
          <w:lang w:val="en-US"/>
        </w:rPr>
        <w:t>)</w:t>
      </w:r>
      <w:r w:rsidRPr="00380396">
        <w:rPr>
          <w:shd w:val="clear" w:color="auto" w:fill="FFFFFF"/>
          <w:lang w:val="en-US"/>
        </w:rPr>
        <w:t>,</w:t>
      </w:r>
      <w:r w:rsidRPr="00380396">
        <w:rPr>
          <w:color w:val="092E64"/>
          <w:lang w:val="en-US"/>
        </w:rPr>
        <w:t>i</w:t>
      </w:r>
      <w:r w:rsidRPr="00380396">
        <w:rPr>
          <w:shd w:val="clear" w:color="auto" w:fill="FFFFFF"/>
          <w:lang w:val="en-US"/>
        </w:rPr>
        <w:t>++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tableView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setColumnHidden</w:t>
      </w:r>
      <w:r w:rsidRPr="00380396">
        <w:rPr>
          <w:lang w:val="en-US"/>
        </w:rPr>
        <w:t>(</w:t>
      </w:r>
      <w:r w:rsidRPr="00380396">
        <w:rPr>
          <w:color w:val="000080"/>
          <w:lang w:val="en-US"/>
        </w:rPr>
        <w:t>0</w:t>
      </w:r>
      <w:r w:rsidRPr="00380396">
        <w:rPr>
          <w:lang w:val="en-US"/>
        </w:rPr>
        <w:t>,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8000"/>
          <w:lang w:val="en-US"/>
        </w:rPr>
        <w:t>true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ui</w:t>
      </w:r>
      <w:r w:rsidRPr="00380396">
        <w:rPr>
          <w:lang w:val="en-US"/>
        </w:rPr>
        <w:t>-&gt;</w:t>
      </w:r>
      <w:r w:rsidRPr="00380396">
        <w:rPr>
          <w:color w:val="800000"/>
          <w:lang w:val="en-US"/>
        </w:rPr>
        <w:t>tableView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setColumnHidden</w:t>
      </w:r>
      <w:r w:rsidRPr="00380396">
        <w:rPr>
          <w:lang w:val="en-US"/>
        </w:rPr>
        <w:t>(</w:t>
      </w:r>
      <w:r w:rsidRPr="00380396">
        <w:rPr>
          <w:color w:val="000080"/>
          <w:lang w:val="en-US"/>
        </w:rPr>
        <w:t>1</w:t>
      </w:r>
      <w:r w:rsidRPr="00380396">
        <w:rPr>
          <w:lang w:val="en-US"/>
        </w:rPr>
        <w:t>,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8000"/>
          <w:lang w:val="en-US"/>
        </w:rPr>
        <w:t>true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void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changeWindow</w:t>
      </w:r>
      <w:r w:rsidRPr="00380396">
        <w:rPr>
          <w:lang w:val="en-US"/>
        </w:rPr>
        <w:t>::</w:t>
      </w:r>
      <w:r w:rsidRPr="00380396">
        <w:rPr>
          <w:b/>
          <w:bCs/>
          <w:color w:val="00677C"/>
          <w:shd w:val="clear" w:color="auto" w:fill="FFFFFF"/>
          <w:lang w:val="en-US"/>
        </w:rPr>
        <w:t>on_pushButton_clicked</w:t>
      </w:r>
      <w:r w:rsidRPr="00380396">
        <w:rPr>
          <w:lang w:val="en-US"/>
        </w:rPr>
        <w:t>()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messages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92E64"/>
          <w:lang w:val="en-US"/>
        </w:rPr>
        <w:t>print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if</w:t>
      </w:r>
      <w:r w:rsidRPr="00380396">
        <w:rPr>
          <w:lang w:val="en-US"/>
        </w:rPr>
        <w:t>(plans-&gt;submitAll())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</w:t>
      </w:r>
      <w:r w:rsidRPr="00380396">
        <w:rPr>
          <w:lang w:val="en-US"/>
        </w:rPr>
        <w:t>print.message(</w:t>
      </w:r>
      <w:r w:rsidRPr="00380396">
        <w:rPr>
          <w:color w:val="000080"/>
          <w:lang w:val="en-US"/>
        </w:rPr>
        <w:t>2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else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</w:t>
      </w:r>
      <w:r w:rsidRPr="00380396">
        <w:rPr>
          <w:lang w:val="en-US"/>
        </w:rPr>
        <w:t>print.message(</w:t>
      </w:r>
      <w:r w:rsidRPr="00380396">
        <w:rPr>
          <w:color w:val="000080"/>
          <w:lang w:val="en-US"/>
        </w:rPr>
        <w:t>3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void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changeWindow</w:t>
      </w:r>
      <w:r w:rsidRPr="00380396">
        <w:rPr>
          <w:lang w:val="en-US"/>
        </w:rPr>
        <w:t>::</w:t>
      </w:r>
      <w:r w:rsidRPr="00380396">
        <w:rPr>
          <w:b/>
          <w:bCs/>
          <w:color w:val="00677C"/>
          <w:shd w:val="clear" w:color="auto" w:fill="FFFFFF"/>
          <w:lang w:val="en-US"/>
        </w:rPr>
        <w:t>on_pushButton_2_clicked</w:t>
      </w:r>
      <w:r w:rsidRPr="00380396">
        <w:rPr>
          <w:lang w:val="en-US"/>
        </w:rPr>
        <w:t>()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lang w:val="en-US"/>
        </w:rPr>
        <w:t>{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color w:val="C0C0C0"/>
          <w:lang w:val="en-US"/>
        </w:rPr>
        <w:t xml:space="preserve">    </w:t>
      </w:r>
      <w:r w:rsidRPr="00C45BA5">
        <w:rPr>
          <w:color w:val="00677C"/>
          <w:lang w:val="en-US"/>
        </w:rPr>
        <w:t>close</w:t>
      </w:r>
      <w:r w:rsidRPr="00C45BA5">
        <w:rPr>
          <w:lang w:val="en-US"/>
        </w:rPr>
        <w:t>();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lang w:val="en-US"/>
        </w:rPr>
        <w:t>}</w:t>
      </w: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67FDC" w:rsidRPr="00C45BA5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Модуль </w:t>
      </w:r>
      <w:r w:rsidRPr="00380396">
        <w:rPr>
          <w:rFonts w:ascii="Times New Roman" w:hAnsi="Times New Roman" w:cs="Times New Roman"/>
          <w:sz w:val="28"/>
          <w:szCs w:val="28"/>
          <w:lang w:val="uk-UA"/>
        </w:rPr>
        <w:t>connectiondb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h: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ifndef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0080"/>
          <w:lang w:val="en-US"/>
        </w:rPr>
        <w:t>CONNECTIONDB_H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define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0080"/>
          <w:lang w:val="en-US"/>
        </w:rPr>
        <w:t>CONNECTIONDB_H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include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"mainwindow.h"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class</w:t>
      </w:r>
      <w:r w:rsidRPr="00380396">
        <w:rPr>
          <w:color w:val="C0C0C0"/>
          <w:lang w:val="en-US"/>
        </w:rPr>
        <w:t xml:space="preserve"> </w:t>
      </w:r>
      <w:r w:rsidRPr="00380396">
        <w:rPr>
          <w:b/>
          <w:bCs/>
          <w:color w:val="800080"/>
          <w:lang w:val="en-US"/>
        </w:rPr>
        <w:t>connectionDB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public</w:t>
      </w:r>
      <w:r w:rsidRPr="00380396">
        <w:rPr>
          <w:lang w:val="en-US"/>
        </w:rPr>
        <w:t>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b/>
          <w:bCs/>
          <w:color w:val="00677C"/>
          <w:lang w:val="en-US"/>
        </w:rPr>
        <w:t>connectionDB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lang w:val="en-US"/>
        </w:rPr>
        <w:t>connect();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8000"/>
          <w:lang w:val="en-US"/>
        </w:rPr>
        <w:t>private</w:t>
      </w:r>
      <w:r w:rsidRPr="00380396">
        <w:rPr>
          <w:lang w:val="en-US"/>
        </w:rPr>
        <w:t>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</w:t>
      </w:r>
      <w:r w:rsidRPr="00380396">
        <w:rPr>
          <w:color w:val="800080"/>
          <w:lang w:val="en-US"/>
        </w:rPr>
        <w:t>QSqlDatabase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db</w:t>
      </w:r>
      <w:r w:rsidRPr="00380396">
        <w:rPr>
          <w:lang w:val="en-US"/>
        </w:rPr>
        <w:t>;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lang w:val="en-US"/>
        </w:rPr>
        <w:t>};</w:t>
      </w:r>
    </w:p>
    <w:p w:rsidR="00867FDC" w:rsidRPr="00C45BA5" w:rsidRDefault="00867FDC" w:rsidP="00867FDC">
      <w:pPr>
        <w:pStyle w:val="HTML"/>
        <w:rPr>
          <w:lang w:val="en-US"/>
        </w:rPr>
      </w:pP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lang w:val="en-US"/>
        </w:rPr>
        <w:t>#</w:t>
      </w:r>
      <w:r w:rsidRPr="00C45BA5">
        <w:rPr>
          <w:color w:val="000080"/>
          <w:lang w:val="en-US"/>
        </w:rPr>
        <w:t>endif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8000"/>
          <w:lang w:val="en-US"/>
        </w:rPr>
        <w:t>//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8000"/>
          <w:lang w:val="en-US"/>
        </w:rPr>
        <w:t>CONNECTIONDB_H</w:t>
      </w:r>
    </w:p>
    <w:p w:rsidR="00867FDC" w:rsidRPr="00C45BA5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Модуль</w:t>
      </w:r>
      <w:r w:rsidRPr="00380396">
        <w:t xml:space="preserve"> </w:t>
      </w:r>
      <w:r w:rsidRPr="00380396">
        <w:rPr>
          <w:rFonts w:ascii="Times New Roman" w:hAnsi="Times New Roman" w:cs="Times New Roman"/>
          <w:sz w:val="28"/>
          <w:szCs w:val="28"/>
          <w:lang w:val="uk-UA"/>
        </w:rPr>
        <w:t>connectiondb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cpp: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include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"connectiondb.h"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include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"mainwindow.h"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#</w:t>
      </w:r>
      <w:r w:rsidRPr="00380396">
        <w:rPr>
          <w:color w:val="000080"/>
          <w:lang w:val="en-US"/>
        </w:rPr>
        <w:t>include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8000"/>
          <w:lang w:val="en-US"/>
        </w:rPr>
        <w:t>"sounds.h"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0080"/>
          <w:lang w:val="en-US"/>
        </w:rPr>
        <w:t>connectionDB</w:t>
      </w:r>
      <w:r w:rsidRPr="00380396">
        <w:rPr>
          <w:lang w:val="en-US"/>
        </w:rPr>
        <w:t>::</w:t>
      </w:r>
      <w:r w:rsidRPr="00380396">
        <w:rPr>
          <w:b/>
          <w:bCs/>
          <w:color w:val="00677C"/>
          <w:shd w:val="clear" w:color="auto" w:fill="FFFFFF"/>
          <w:lang w:val="en-US"/>
        </w:rPr>
        <w:t>connectionDB</w:t>
      </w:r>
      <w:r w:rsidRPr="00380396">
        <w:rPr>
          <w:lang w:val="en-US"/>
        </w:rPr>
        <w:t>()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800080"/>
          <w:lang w:val="en-US"/>
        </w:rPr>
        <w:t>connectionDB</w:t>
      </w:r>
      <w:r w:rsidRPr="00380396">
        <w:rPr>
          <w:lang w:val="en-US"/>
        </w:rPr>
        <w:t>::connect()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lang w:val="en-US"/>
        </w:rPr>
        <w:lastRenderedPageBreak/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sounds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92E64"/>
          <w:lang w:val="en-US"/>
        </w:rPr>
        <w:t>ply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80"/>
          <w:lang w:val="en-US"/>
        </w:rPr>
        <w:t>messages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92E64"/>
          <w:lang w:val="en-US"/>
        </w:rPr>
        <w:t>print</w:t>
      </w:r>
      <w:r w:rsidRPr="00380396">
        <w:rPr>
          <w:lang w:val="en-US"/>
        </w:rPr>
        <w:t>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db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677C"/>
          <w:shd w:val="clear" w:color="auto" w:fill="FFFFFF"/>
          <w:lang w:val="en-US"/>
        </w:rPr>
        <w:t>=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80"/>
          <w:lang w:val="en-US"/>
        </w:rPr>
        <w:t>QSqlDatabase</w:t>
      </w:r>
      <w:r w:rsidRPr="00380396">
        <w:rPr>
          <w:lang w:val="en-US"/>
        </w:rPr>
        <w:t>::</w:t>
      </w:r>
      <w:r w:rsidRPr="00380396">
        <w:rPr>
          <w:color w:val="00677C"/>
          <w:lang w:val="en-US"/>
        </w:rPr>
        <w:t>addDatabase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"QMYSQL"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db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setHostName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"37.228.88.134"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db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setDatabaseName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"db_pogoda123451"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db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setUserName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"pogoda123451"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0000"/>
          <w:lang w:val="en-US"/>
        </w:rPr>
        <w:t>db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setPassword</w:t>
      </w:r>
      <w:r w:rsidRPr="00380396">
        <w:rPr>
          <w:lang w:val="en-US"/>
        </w:rPr>
        <w:t>(</w:t>
      </w:r>
      <w:r w:rsidRPr="00380396">
        <w:rPr>
          <w:color w:val="008000"/>
          <w:lang w:val="en-US"/>
        </w:rPr>
        <w:t>"240500240500"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if</w:t>
      </w:r>
      <w:r w:rsidRPr="00380396">
        <w:rPr>
          <w:lang w:val="en-US"/>
        </w:rPr>
        <w:t>(</w:t>
      </w:r>
      <w:r w:rsidRPr="00380396">
        <w:rPr>
          <w:shd w:val="clear" w:color="auto" w:fill="FFFFFF"/>
          <w:lang w:val="en-US"/>
        </w:rPr>
        <w:t>!</w:t>
      </w:r>
      <w:r w:rsidRPr="00380396">
        <w:rPr>
          <w:color w:val="800000"/>
          <w:lang w:val="en-US"/>
        </w:rPr>
        <w:t>db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open</w:t>
      </w:r>
      <w:r w:rsidRPr="00380396">
        <w:rPr>
          <w:lang w:val="en-US"/>
        </w:rPr>
        <w:t>())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lang w:val="en-US"/>
        </w:rPr>
        <w:t>{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</w:t>
      </w:r>
      <w:r w:rsidRPr="00380396">
        <w:rPr>
          <w:color w:val="000080"/>
          <w:lang w:val="en-US"/>
        </w:rPr>
        <w:t>qDebug</w:t>
      </w:r>
      <w:r w:rsidRPr="00380396">
        <w:rPr>
          <w:lang w:val="en-US"/>
        </w:rPr>
        <w:t>()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00677C"/>
          <w:shd w:val="clear" w:color="auto" w:fill="FFFFFF"/>
          <w:lang w:val="en-US"/>
        </w:rPr>
        <w:t>&lt;&lt;</w:t>
      </w:r>
      <w:r w:rsidRPr="00380396">
        <w:rPr>
          <w:color w:val="C0C0C0"/>
          <w:lang w:val="en-US"/>
        </w:rPr>
        <w:t xml:space="preserve"> </w:t>
      </w:r>
      <w:r w:rsidRPr="00380396">
        <w:rPr>
          <w:color w:val="800000"/>
          <w:lang w:val="en-US"/>
        </w:rPr>
        <w:t>db</w:t>
      </w:r>
      <w:r w:rsidRPr="00380396">
        <w:rPr>
          <w:lang w:val="en-US"/>
        </w:rPr>
        <w:t>.</w:t>
      </w:r>
      <w:r w:rsidRPr="00380396">
        <w:rPr>
          <w:color w:val="00677C"/>
          <w:lang w:val="en-US"/>
        </w:rPr>
        <w:t>lastError</w:t>
      </w:r>
      <w:r w:rsidRPr="00380396">
        <w:rPr>
          <w:lang w:val="en-US"/>
        </w:rPr>
        <w:t>().</w:t>
      </w:r>
      <w:r w:rsidRPr="00380396">
        <w:rPr>
          <w:color w:val="00677C"/>
          <w:lang w:val="en-US"/>
        </w:rPr>
        <w:t>text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</w:t>
      </w:r>
      <w:r w:rsidRPr="00380396">
        <w:rPr>
          <w:lang w:val="en-US"/>
        </w:rPr>
        <w:t>ply.error();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</w:t>
      </w:r>
      <w:r w:rsidRPr="00380396">
        <w:rPr>
          <w:lang w:val="en-US"/>
        </w:rPr>
        <w:t>print.message(</w:t>
      </w:r>
      <w:r w:rsidRPr="00380396">
        <w:rPr>
          <w:color w:val="000080"/>
          <w:lang w:val="en-US"/>
        </w:rPr>
        <w:t>4</w:t>
      </w:r>
      <w:r w:rsidRPr="00380396">
        <w:rPr>
          <w:lang w:val="en-US"/>
        </w:rPr>
        <w:t>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</w:t>
      </w:r>
      <w:r w:rsidRPr="00380396">
        <w:rPr>
          <w:color w:val="000080"/>
          <w:lang w:val="en-US"/>
        </w:rPr>
        <w:t>qApp</w:t>
      </w:r>
      <w:r w:rsidRPr="00380396">
        <w:rPr>
          <w:lang w:val="en-US"/>
        </w:rPr>
        <w:t>-&gt;</w:t>
      </w:r>
      <w:r w:rsidRPr="00380396">
        <w:rPr>
          <w:color w:val="00677C"/>
          <w:lang w:val="en-US"/>
        </w:rPr>
        <w:t>exit</w:t>
      </w:r>
      <w:r w:rsidRPr="00380396">
        <w:rPr>
          <w:lang w:val="en-US"/>
        </w:rPr>
        <w:t>();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lang w:val="en-US"/>
        </w:rPr>
        <w:t>}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color w:val="808000"/>
          <w:lang w:val="en-US"/>
        </w:rPr>
        <w:t>else</w:t>
      </w:r>
    </w:p>
    <w:p w:rsidR="00867FDC" w:rsidRPr="00380396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</w:t>
      </w:r>
      <w:r w:rsidRPr="00380396">
        <w:rPr>
          <w:lang w:val="en-US"/>
        </w:rPr>
        <w:t>{</w:t>
      </w:r>
    </w:p>
    <w:p w:rsidR="00867FDC" w:rsidRPr="00C45BA5" w:rsidRDefault="00867FDC" w:rsidP="00867FDC">
      <w:pPr>
        <w:pStyle w:val="HTML"/>
        <w:rPr>
          <w:lang w:val="en-US"/>
        </w:rPr>
      </w:pPr>
      <w:r w:rsidRPr="00380396">
        <w:rPr>
          <w:color w:val="C0C0C0"/>
          <w:lang w:val="en-US"/>
        </w:rPr>
        <w:t xml:space="preserve">         </w:t>
      </w:r>
      <w:r w:rsidRPr="00C45BA5">
        <w:rPr>
          <w:lang w:val="en-US"/>
        </w:rPr>
        <w:t>ply.succecful();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color w:val="C0C0C0"/>
          <w:lang w:val="en-US"/>
        </w:rPr>
        <w:t xml:space="preserve">         </w:t>
      </w:r>
      <w:r w:rsidRPr="00C45BA5">
        <w:rPr>
          <w:color w:val="000080"/>
          <w:lang w:val="en-US"/>
        </w:rPr>
        <w:t>qDebug</w:t>
      </w:r>
      <w:r w:rsidRPr="00C45BA5">
        <w:rPr>
          <w:lang w:val="en-US"/>
        </w:rPr>
        <w:t>()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677C"/>
          <w:shd w:val="clear" w:color="auto" w:fill="FFFFFF"/>
          <w:lang w:val="en-US"/>
        </w:rPr>
        <w:t>&lt;&lt;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8000"/>
          <w:lang w:val="en-US"/>
        </w:rPr>
        <w:t>"Success!"</w:t>
      </w:r>
      <w:r w:rsidRPr="00C45BA5">
        <w:rPr>
          <w:lang w:val="en-US"/>
        </w:rPr>
        <w:t>;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color w:val="C0C0C0"/>
          <w:lang w:val="en-US"/>
        </w:rPr>
        <w:t xml:space="preserve">    </w:t>
      </w:r>
      <w:r w:rsidRPr="00C45BA5">
        <w:rPr>
          <w:lang w:val="en-US"/>
        </w:rPr>
        <w:t>}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lang w:val="en-US"/>
        </w:rPr>
        <w:t>}</w:t>
      </w: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67FDC" w:rsidRPr="00C45BA5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Модуль </w:t>
      </w:r>
      <w:r w:rsidRPr="00380396">
        <w:rPr>
          <w:rFonts w:ascii="Times New Roman" w:hAnsi="Times New Roman" w:cs="Times New Roman"/>
          <w:sz w:val="28"/>
          <w:szCs w:val="28"/>
          <w:lang w:val="uk-UA"/>
        </w:rPr>
        <w:t>deleteplan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h: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ifndef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DELETEPLAN_H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define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DELETEPLAN_H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QDialog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"mainwindow.h"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namespace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b/>
          <w:bCs/>
          <w:color w:val="80008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class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b/>
          <w:bCs/>
          <w:color w:val="800080"/>
          <w:sz w:val="20"/>
          <w:szCs w:val="20"/>
          <w:lang w:eastAsia="ru-RU"/>
        </w:rPr>
        <w:t>deletePlan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class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b/>
          <w:bCs/>
          <w:color w:val="800080"/>
          <w:sz w:val="20"/>
          <w:szCs w:val="20"/>
          <w:lang w:eastAsia="ru-RU"/>
        </w:rPr>
        <w:t>deletePlan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public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QDialog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Q_OBJECT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public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explicit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deletePlan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QWidget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parent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0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~</w:t>
      </w:r>
      <w:r w:rsidRPr="00380396">
        <w:rPr>
          <w:rFonts w:ascii="Courier New" w:eastAsia="Times New Roman" w:hAnsi="Courier New" w:cs="Courier New"/>
          <w:b/>
          <w:bCs/>
          <w:i/>
          <w:iCs/>
          <w:color w:val="00677C"/>
          <w:sz w:val="20"/>
          <w:szCs w:val="20"/>
          <w:lang w:eastAsia="ru-RU"/>
        </w:rPr>
        <w:t>deletePlan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private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slots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on_pushButton_2_clicked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on_pushButton_clicked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updateEvent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on_comboBox_currentTextChanged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const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QString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&amp;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arg1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private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deletePlan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QSqlDatabase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db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C45BA5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QSqlTableModel</w:t>
      </w:r>
      <w:r w:rsidRPr="00C45BA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C45BA5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model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45BA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C45BA5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QSqlTableModel</w:t>
      </w:r>
      <w:r w:rsidRPr="00C45BA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C45BA5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plans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};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C45BA5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45BA5">
        <w:rPr>
          <w:rFonts w:ascii="Times New Roman" w:eastAsia="Times New Roman" w:hAnsi="Times New Roman" w:cs="Times New Roman"/>
          <w:sz w:val="24"/>
          <w:szCs w:val="24"/>
          <w:lang w:eastAsia="ru-RU"/>
        </w:rPr>
        <w:t>#</w:t>
      </w:r>
      <w:r w:rsidRPr="00C45BA5">
        <w:rPr>
          <w:rFonts w:ascii="Times New Roman" w:eastAsia="Times New Roman" w:hAnsi="Times New Roman" w:cs="Times New Roman"/>
          <w:color w:val="000080"/>
          <w:sz w:val="24"/>
          <w:szCs w:val="24"/>
          <w:lang w:eastAsia="ru-RU"/>
        </w:rPr>
        <w:t>endif</w:t>
      </w:r>
      <w:r w:rsidRPr="00C45BA5">
        <w:rPr>
          <w:rFonts w:ascii="Times New Roman" w:eastAsia="Times New Roman" w:hAnsi="Times New Roman" w:cs="Times New Roman"/>
          <w:color w:val="C0C0C0"/>
          <w:sz w:val="24"/>
          <w:szCs w:val="24"/>
          <w:lang w:eastAsia="ru-RU"/>
        </w:rPr>
        <w:t xml:space="preserve"> </w:t>
      </w:r>
      <w:r w:rsidRPr="00C45BA5">
        <w:rPr>
          <w:rFonts w:ascii="Times New Roman" w:eastAsia="Times New Roman" w:hAnsi="Times New Roman" w:cs="Times New Roman"/>
          <w:color w:val="008000"/>
          <w:sz w:val="24"/>
          <w:szCs w:val="24"/>
          <w:lang w:eastAsia="ru-RU"/>
        </w:rPr>
        <w:t>//</w:t>
      </w:r>
      <w:r w:rsidRPr="00C45BA5">
        <w:rPr>
          <w:rFonts w:ascii="Times New Roman" w:eastAsia="Times New Roman" w:hAnsi="Times New Roman" w:cs="Times New Roman"/>
          <w:color w:val="C0C0C0"/>
          <w:sz w:val="24"/>
          <w:szCs w:val="24"/>
          <w:lang w:eastAsia="ru-RU"/>
        </w:rPr>
        <w:t xml:space="preserve"> </w:t>
      </w:r>
      <w:r w:rsidRPr="00C45BA5">
        <w:rPr>
          <w:rFonts w:ascii="Times New Roman" w:eastAsia="Times New Roman" w:hAnsi="Times New Roman" w:cs="Times New Roman"/>
          <w:color w:val="008000"/>
          <w:sz w:val="24"/>
          <w:szCs w:val="24"/>
          <w:lang w:eastAsia="ru-RU"/>
        </w:rPr>
        <w:t>DELETEPLAN_H</w:t>
      </w: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Модуль </w:t>
      </w:r>
      <w:r w:rsidRPr="00380396">
        <w:rPr>
          <w:rFonts w:ascii="Times New Roman" w:hAnsi="Times New Roman" w:cs="Times New Roman"/>
          <w:sz w:val="28"/>
          <w:szCs w:val="28"/>
          <w:lang w:val="uk-UA"/>
        </w:rPr>
        <w:t>deleteplan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cpp: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"deleteplan.h"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>#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"ui_deleteplan.h"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deletePlan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380396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deletePlan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QWidget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parent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QDialog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parent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),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new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deletePlan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setupUi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this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model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shd w:val="clear" w:color="auto" w:fill="FFFFFF"/>
          <w:lang w:eastAsia="ru-RU"/>
        </w:rPr>
        <w:t>=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new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QSqlTableModel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this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db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plans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shd w:val="clear" w:color="auto" w:fill="FFFFFF"/>
          <w:lang w:eastAsia="ru-RU"/>
        </w:rPr>
        <w:t>=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new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QSqlTableModel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this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db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model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setTable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"eventManager"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model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select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comboBox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setModel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model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comboBox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setModelColumn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45BA5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deletePlan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::~</w:t>
      </w:r>
      <w:r w:rsidRPr="00C45BA5">
        <w:rPr>
          <w:rFonts w:ascii="Courier New" w:eastAsia="Times New Roman" w:hAnsi="Courier New" w:cs="Courier New"/>
          <w:b/>
          <w:bCs/>
          <w:i/>
          <w:iCs/>
          <w:color w:val="00677C"/>
          <w:sz w:val="20"/>
          <w:szCs w:val="20"/>
          <w:shd w:val="clear" w:color="auto" w:fill="FFFFFF"/>
          <w:lang w:eastAsia="ru-RU"/>
        </w:rPr>
        <w:t>deletePlan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delete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deletePlan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380396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on_pushButton_2_clicked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close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deletePlan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380396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updateEvent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plans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setTable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"eventTask"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plans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setFilter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QString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"name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='%1'"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 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arg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comboBox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currentText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()));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plans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select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tableView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setModel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plans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int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i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0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while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i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shd w:val="clear" w:color="auto" w:fill="FFFFFF"/>
          <w:lang w:eastAsia="ru-RU"/>
        </w:rPr>
        <w:t>&lt;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tableView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verticalHeader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()-&gt;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count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())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tableView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verticalHeader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()-&gt;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setSectionResizeMode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QHeaderView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ResizeToContents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80396">
        <w:rPr>
          <w:rFonts w:ascii="Courier New" w:eastAsia="Times New Roman" w:hAnsi="Courier New" w:cs="Courier New"/>
          <w:sz w:val="20"/>
          <w:szCs w:val="20"/>
          <w:shd w:val="clear" w:color="auto" w:fill="FFFFFF"/>
          <w:lang w:eastAsia="ru-RU"/>
        </w:rPr>
        <w:t>,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i</w:t>
      </w:r>
      <w:r w:rsidRPr="00380396">
        <w:rPr>
          <w:rFonts w:ascii="Courier New" w:eastAsia="Times New Roman" w:hAnsi="Courier New" w:cs="Courier New"/>
          <w:sz w:val="20"/>
          <w:szCs w:val="20"/>
          <w:shd w:val="clear" w:color="auto" w:fill="FFFFFF"/>
          <w:lang w:eastAsia="ru-RU"/>
        </w:rPr>
        <w:t>++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lineEdit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setText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""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tableView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setColumnHidden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true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tableView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horizontalHeader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()-&gt;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setStretchLastSection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true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deletePlan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380396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on_pushButton_clicked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QSqlQuery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query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QSqlQuery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db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messages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print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query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prepare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QString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"DELETE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FROM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eventTask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WHERE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id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='%1'"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     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arg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lineEdit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text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()));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try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if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sz w:val="20"/>
          <w:szCs w:val="20"/>
          <w:shd w:val="clear" w:color="auto" w:fill="FFFFFF"/>
          <w:lang w:eastAsia="ru-RU"/>
        </w:rPr>
        <w:t>!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query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exec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())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qDebug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shd w:val="clear" w:color="auto" w:fill="FFFFFF"/>
          <w:lang w:eastAsia="ru-RU"/>
        </w:rPr>
        <w:t>&lt;&lt;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query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lastError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().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text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print.messageArguments(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,query.lastError().text());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else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print.messageArguments(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3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,ui-&gt;lineEdit-&gt;text());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catch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const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std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exception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&amp;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e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qDebug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shd w:val="clear" w:color="auto" w:fill="FFFFFF"/>
          <w:lang w:eastAsia="ru-RU"/>
        </w:rPr>
        <w:t>&lt;&lt;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e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380396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what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updateEvent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deletePlan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380396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on_comboBox_currentTextChanged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const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QString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&amp;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arg1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45BA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C45BA5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updateEvent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45BA5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:rsidR="00867FDC" w:rsidRPr="00C45BA5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Модуль </w:t>
      </w:r>
      <w:r w:rsidRPr="00380396">
        <w:rPr>
          <w:rFonts w:ascii="Times New Roman" w:hAnsi="Times New Roman" w:cs="Times New Roman"/>
          <w:sz w:val="28"/>
          <w:szCs w:val="28"/>
          <w:lang w:val="uk-UA"/>
        </w:rPr>
        <w:t>deletewindow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h: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ifndef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DELETEWINDOW_H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define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DELETEWINDOW_H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QDialog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"mainwindow.h"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namespace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b/>
          <w:bCs/>
          <w:color w:val="80008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class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b/>
          <w:bCs/>
          <w:color w:val="800080"/>
          <w:sz w:val="20"/>
          <w:szCs w:val="20"/>
          <w:lang w:eastAsia="ru-RU"/>
        </w:rPr>
        <w:t>DeleteWindow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class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b/>
          <w:bCs/>
          <w:color w:val="800080"/>
          <w:sz w:val="20"/>
          <w:szCs w:val="20"/>
          <w:lang w:eastAsia="ru-RU"/>
        </w:rPr>
        <w:t>DeleteWindow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public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QDialog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Q_OBJECT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public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explicit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DeleteWindow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QWidget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parent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0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~</w:t>
      </w:r>
      <w:r w:rsidRPr="00380396">
        <w:rPr>
          <w:rFonts w:ascii="Courier New" w:eastAsia="Times New Roman" w:hAnsi="Courier New" w:cs="Courier New"/>
          <w:b/>
          <w:bCs/>
          <w:i/>
          <w:iCs/>
          <w:color w:val="00677C"/>
          <w:sz w:val="20"/>
          <w:szCs w:val="20"/>
          <w:lang w:eastAsia="ru-RU"/>
        </w:rPr>
        <w:t>DeleteWindow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private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slots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on_pushButton_2_clicked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on_pushButton_clicked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updateComboBox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private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DeleteWindow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QSqlDatabase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db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C45BA5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QSqlTableModel</w:t>
      </w:r>
      <w:r w:rsidRPr="00C45BA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C45BA5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model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};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C45BA5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45BA5">
        <w:rPr>
          <w:rFonts w:ascii="Times New Roman" w:eastAsia="Times New Roman" w:hAnsi="Times New Roman" w:cs="Times New Roman"/>
          <w:sz w:val="24"/>
          <w:szCs w:val="24"/>
          <w:lang w:eastAsia="ru-RU"/>
        </w:rPr>
        <w:t>#</w:t>
      </w:r>
      <w:r w:rsidRPr="00C45BA5">
        <w:rPr>
          <w:rFonts w:ascii="Times New Roman" w:eastAsia="Times New Roman" w:hAnsi="Times New Roman" w:cs="Times New Roman"/>
          <w:color w:val="000080"/>
          <w:sz w:val="24"/>
          <w:szCs w:val="24"/>
          <w:lang w:eastAsia="ru-RU"/>
        </w:rPr>
        <w:t>endif</w:t>
      </w:r>
      <w:r w:rsidRPr="00C45BA5">
        <w:rPr>
          <w:rFonts w:ascii="Times New Roman" w:eastAsia="Times New Roman" w:hAnsi="Times New Roman" w:cs="Times New Roman"/>
          <w:color w:val="C0C0C0"/>
          <w:sz w:val="24"/>
          <w:szCs w:val="24"/>
          <w:lang w:eastAsia="ru-RU"/>
        </w:rPr>
        <w:t xml:space="preserve"> </w:t>
      </w:r>
      <w:r w:rsidRPr="00C45BA5">
        <w:rPr>
          <w:rFonts w:ascii="Times New Roman" w:eastAsia="Times New Roman" w:hAnsi="Times New Roman" w:cs="Times New Roman"/>
          <w:color w:val="008000"/>
          <w:sz w:val="24"/>
          <w:szCs w:val="24"/>
          <w:lang w:eastAsia="ru-RU"/>
        </w:rPr>
        <w:t>//</w:t>
      </w:r>
      <w:r w:rsidRPr="00C45BA5">
        <w:rPr>
          <w:rFonts w:ascii="Times New Roman" w:eastAsia="Times New Roman" w:hAnsi="Times New Roman" w:cs="Times New Roman"/>
          <w:color w:val="C0C0C0"/>
          <w:sz w:val="24"/>
          <w:szCs w:val="24"/>
          <w:lang w:eastAsia="ru-RU"/>
        </w:rPr>
        <w:t xml:space="preserve"> </w:t>
      </w:r>
      <w:r w:rsidRPr="00C45BA5">
        <w:rPr>
          <w:rFonts w:ascii="Times New Roman" w:eastAsia="Times New Roman" w:hAnsi="Times New Roman" w:cs="Times New Roman"/>
          <w:color w:val="008000"/>
          <w:sz w:val="24"/>
          <w:szCs w:val="24"/>
          <w:lang w:eastAsia="ru-RU"/>
        </w:rPr>
        <w:t>DELETEWINDOW_H</w:t>
      </w: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Модуль </w:t>
      </w:r>
      <w:r w:rsidRPr="00380396">
        <w:rPr>
          <w:rFonts w:ascii="Times New Roman" w:hAnsi="Times New Roman" w:cs="Times New Roman"/>
          <w:sz w:val="28"/>
          <w:szCs w:val="28"/>
          <w:lang w:val="uk-UA"/>
        </w:rPr>
        <w:t>deletewindow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cpp: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"deletewindow.h"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"ui_deletewindow.h"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DeleteWindow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380396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DeleteWindow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QWidget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parent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QDialog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parent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),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C45BA5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C45BA5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new</w:t>
      </w:r>
      <w:r w:rsidRPr="00C45BA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C45BA5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Ui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C45BA5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DeleteWindow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setupUi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this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model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shd w:val="clear" w:color="auto" w:fill="FFFFFF"/>
          <w:lang w:eastAsia="ru-RU"/>
        </w:rPr>
        <w:t>=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new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QSqlTableModel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this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db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updateComboBox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DeleteWindow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::~</w:t>
      </w:r>
      <w:r w:rsidRPr="00380396">
        <w:rPr>
          <w:rFonts w:ascii="Courier New" w:eastAsia="Times New Roman" w:hAnsi="Courier New" w:cs="Courier New"/>
          <w:b/>
          <w:bCs/>
          <w:i/>
          <w:iCs/>
          <w:color w:val="00677C"/>
          <w:sz w:val="20"/>
          <w:szCs w:val="20"/>
          <w:shd w:val="clear" w:color="auto" w:fill="FFFFFF"/>
          <w:lang w:eastAsia="ru-RU"/>
        </w:rPr>
        <w:t>DeleteWindow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delete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DeleteWindow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380396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on_pushButton_2_clicked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close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DeleteWindow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380396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updateComboBox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model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setTable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"eventManager"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model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select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comboBox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setModel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model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comboBox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setModelColumn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DeleteWindow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380396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on_pushButton_clicked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QSqlQuery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query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QSqlQuery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db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messages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print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try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query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prepare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QString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"DELETE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FROM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eventTask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WHERE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name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='%1'"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          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arg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comboBox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currentText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()));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if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sz w:val="20"/>
          <w:szCs w:val="20"/>
          <w:shd w:val="clear" w:color="auto" w:fill="FFFFFF"/>
          <w:lang w:eastAsia="ru-RU"/>
        </w:rPr>
        <w:t>!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query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exec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())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qDebug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shd w:val="clear" w:color="auto" w:fill="FFFFFF"/>
          <w:lang w:eastAsia="ru-RU"/>
        </w:rPr>
        <w:t>&lt;&lt;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query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lastError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().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text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query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prepare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QString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"DELETE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FROM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eventManager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WHERE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name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='%1'"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          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arg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comboBox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currentText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()));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if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sz w:val="20"/>
          <w:szCs w:val="20"/>
          <w:shd w:val="clear" w:color="auto" w:fill="FFFFFF"/>
          <w:lang w:eastAsia="ru-RU"/>
        </w:rPr>
        <w:t>!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query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exec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())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qDebug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shd w:val="clear" w:color="auto" w:fill="FFFFFF"/>
          <w:lang w:eastAsia="ru-RU"/>
        </w:rPr>
        <w:t>&lt;&lt;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query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lastError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().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text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print.messageArguments(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,query.lastError().text());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else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print.messageArguments(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4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,ui-&gt;comboBox-&gt;currentText());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catch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80396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const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std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380396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exception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&amp;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e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</w:t>
      </w:r>
      <w:r w:rsidRPr="00380396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qDebug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shd w:val="clear" w:color="auto" w:fill="FFFFFF"/>
          <w:lang w:eastAsia="ru-RU"/>
        </w:rPr>
        <w:t>&lt;&lt;</w:t>
      </w:r>
      <w:r w:rsidRPr="00380396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e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380396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what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380396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80396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380396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updateComboBox</w:t>
      </w:r>
      <w:r w:rsidRPr="00380396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80396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:rsidR="00867FDC" w:rsidRPr="00380396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Модуль </w:t>
      </w:r>
      <w:r w:rsidRPr="00380396">
        <w:rPr>
          <w:rFonts w:ascii="Times New Roman" w:hAnsi="Times New Roman" w:cs="Times New Roman"/>
          <w:sz w:val="28"/>
          <w:szCs w:val="28"/>
          <w:lang w:val="uk-UA"/>
        </w:rPr>
        <w:t>jsondb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h:</w:t>
      </w: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lang w:val="en-US"/>
        </w:rPr>
        <w:t>#</w:t>
      </w:r>
      <w:r w:rsidRPr="001C643C">
        <w:rPr>
          <w:color w:val="000080"/>
          <w:lang w:val="en-US"/>
        </w:rPr>
        <w:t>ifndef</w:t>
      </w:r>
      <w:r w:rsidRPr="001C643C">
        <w:rPr>
          <w:color w:val="C0C0C0"/>
          <w:lang w:val="en-US"/>
        </w:rPr>
        <w:t xml:space="preserve"> </w:t>
      </w:r>
      <w:r w:rsidRPr="001C643C">
        <w:rPr>
          <w:color w:val="000080"/>
          <w:lang w:val="en-US"/>
        </w:rPr>
        <w:t>JSONDB_H</w:t>
      </w: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lang w:val="en-US"/>
        </w:rPr>
        <w:t>#</w:t>
      </w:r>
      <w:r w:rsidRPr="001C643C">
        <w:rPr>
          <w:color w:val="000080"/>
          <w:lang w:val="en-US"/>
        </w:rPr>
        <w:t>define</w:t>
      </w:r>
      <w:r w:rsidRPr="001C643C">
        <w:rPr>
          <w:color w:val="C0C0C0"/>
          <w:lang w:val="en-US"/>
        </w:rPr>
        <w:t xml:space="preserve"> </w:t>
      </w:r>
      <w:r w:rsidRPr="001C643C">
        <w:rPr>
          <w:color w:val="000080"/>
          <w:lang w:val="en-US"/>
        </w:rPr>
        <w:t>JSONDB_H</w:t>
      </w:r>
    </w:p>
    <w:p w:rsidR="00867FDC" w:rsidRPr="001C643C" w:rsidRDefault="00867FDC" w:rsidP="00867FDC">
      <w:pPr>
        <w:pStyle w:val="HTML"/>
        <w:rPr>
          <w:lang w:val="en-US"/>
        </w:rPr>
      </w:pP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lang w:val="en-US"/>
        </w:rPr>
        <w:t>#</w:t>
      </w:r>
      <w:r w:rsidRPr="001C643C">
        <w:rPr>
          <w:color w:val="000080"/>
          <w:lang w:val="en-US"/>
        </w:rPr>
        <w:t>include</w:t>
      </w:r>
      <w:r w:rsidRPr="001C643C">
        <w:rPr>
          <w:color w:val="C0C0C0"/>
          <w:lang w:val="en-US"/>
        </w:rPr>
        <w:t xml:space="preserve"> </w:t>
      </w:r>
      <w:r w:rsidRPr="001C643C">
        <w:rPr>
          <w:color w:val="008000"/>
          <w:lang w:val="en-US"/>
        </w:rPr>
        <w:t>"qstring.h"</w:t>
      </w:r>
    </w:p>
    <w:p w:rsidR="00867FDC" w:rsidRPr="001C643C" w:rsidRDefault="00867FDC" w:rsidP="00867FDC">
      <w:pPr>
        <w:pStyle w:val="HTML"/>
        <w:rPr>
          <w:lang w:val="en-US"/>
        </w:rPr>
      </w:pP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color w:val="808000"/>
          <w:lang w:val="en-US"/>
        </w:rPr>
        <w:t>class</w:t>
      </w:r>
      <w:r w:rsidRPr="001C643C">
        <w:rPr>
          <w:color w:val="C0C0C0"/>
          <w:lang w:val="en-US"/>
        </w:rPr>
        <w:t xml:space="preserve"> </w:t>
      </w:r>
      <w:r w:rsidRPr="001C643C">
        <w:rPr>
          <w:b/>
          <w:bCs/>
          <w:color w:val="800080"/>
          <w:lang w:val="en-US"/>
        </w:rPr>
        <w:t>jsondb</w:t>
      </w: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lang w:val="en-US"/>
        </w:rPr>
        <w:t>{</w:t>
      </w: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color w:val="808000"/>
          <w:lang w:val="en-US"/>
        </w:rPr>
        <w:t>public</w:t>
      </w:r>
      <w:r w:rsidRPr="001C643C">
        <w:rPr>
          <w:lang w:val="en-US"/>
        </w:rPr>
        <w:t>:</w:t>
      </w: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color w:val="C0C0C0"/>
          <w:lang w:val="en-US"/>
        </w:rPr>
        <w:t xml:space="preserve">         </w:t>
      </w:r>
      <w:r w:rsidRPr="001C643C">
        <w:rPr>
          <w:b/>
          <w:bCs/>
          <w:color w:val="00677C"/>
          <w:lang w:val="en-US"/>
        </w:rPr>
        <w:t>jsondb</w:t>
      </w:r>
      <w:r w:rsidRPr="001C643C">
        <w:rPr>
          <w:lang w:val="en-US"/>
        </w:rPr>
        <w:t>();</w:t>
      </w: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color w:val="C0C0C0"/>
          <w:lang w:val="en-US"/>
        </w:rPr>
        <w:t xml:space="preserve">         </w:t>
      </w:r>
      <w:r w:rsidRPr="001C643C">
        <w:rPr>
          <w:lang w:val="en-US"/>
        </w:rPr>
        <w:t>insert(QString</w:t>
      </w:r>
      <w:r w:rsidRPr="001C643C">
        <w:rPr>
          <w:color w:val="C0C0C0"/>
          <w:lang w:val="en-US"/>
        </w:rPr>
        <w:t xml:space="preserve"> </w:t>
      </w:r>
      <w:r w:rsidRPr="001C643C">
        <w:rPr>
          <w:lang w:val="en-US"/>
        </w:rPr>
        <w:t>insert);</w:t>
      </w:r>
    </w:p>
    <w:p w:rsidR="00867FDC" w:rsidRPr="00C45BA5" w:rsidRDefault="00867FDC" w:rsidP="00867FDC">
      <w:pPr>
        <w:pStyle w:val="HTML"/>
        <w:rPr>
          <w:lang w:val="en-US"/>
        </w:rPr>
      </w:pPr>
      <w:r w:rsidRPr="001C643C">
        <w:rPr>
          <w:color w:val="C0C0C0"/>
          <w:lang w:val="en-US"/>
        </w:rPr>
        <w:t xml:space="preserve"> </w:t>
      </w:r>
      <w:r w:rsidRPr="00C45BA5">
        <w:rPr>
          <w:color w:val="800080"/>
          <w:lang w:val="en-US"/>
        </w:rPr>
        <w:t>QString</w:t>
      </w:r>
      <w:r w:rsidRPr="00C45BA5">
        <w:rPr>
          <w:color w:val="C0C0C0"/>
          <w:lang w:val="en-US"/>
        </w:rPr>
        <w:t xml:space="preserve"> </w:t>
      </w:r>
      <w:r w:rsidRPr="00C45BA5">
        <w:rPr>
          <w:b/>
          <w:bCs/>
          <w:color w:val="00677C"/>
          <w:lang w:val="en-US"/>
        </w:rPr>
        <w:t>parse</w:t>
      </w:r>
      <w:r w:rsidRPr="00C45BA5">
        <w:rPr>
          <w:lang w:val="en-US"/>
        </w:rPr>
        <w:t>();</w:t>
      </w:r>
    </w:p>
    <w:p w:rsidR="00867FDC" w:rsidRPr="00C45BA5" w:rsidRDefault="00867FDC" w:rsidP="00867FDC">
      <w:pPr>
        <w:pStyle w:val="HTML"/>
        <w:rPr>
          <w:lang w:val="en-US"/>
        </w:rPr>
      </w:pP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lang w:val="en-US"/>
        </w:rPr>
        <w:t>};</w:t>
      </w:r>
    </w:p>
    <w:p w:rsidR="00867FDC" w:rsidRPr="00C45BA5" w:rsidRDefault="00867FDC" w:rsidP="00867FDC">
      <w:pPr>
        <w:pStyle w:val="HTML"/>
        <w:rPr>
          <w:lang w:val="en-US"/>
        </w:rPr>
      </w:pP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lang w:val="en-US"/>
        </w:rPr>
        <w:t>#</w:t>
      </w:r>
      <w:r w:rsidRPr="00C45BA5">
        <w:rPr>
          <w:color w:val="000080"/>
          <w:lang w:val="en-US"/>
        </w:rPr>
        <w:t>endif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8000"/>
          <w:lang w:val="en-US"/>
        </w:rPr>
        <w:t>//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8000"/>
          <w:lang w:val="en-US"/>
        </w:rPr>
        <w:t>JSONDB_H</w:t>
      </w:r>
    </w:p>
    <w:p w:rsidR="00867FDC" w:rsidRPr="00380396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Модуль</w:t>
      </w:r>
      <w:r w:rsidRPr="00380396">
        <w:t xml:space="preserve"> </w:t>
      </w:r>
      <w:r w:rsidRPr="00380396">
        <w:rPr>
          <w:rFonts w:ascii="Times New Roman" w:hAnsi="Times New Roman" w:cs="Times New Roman"/>
          <w:sz w:val="28"/>
          <w:szCs w:val="28"/>
          <w:lang w:val="uk-UA"/>
        </w:rPr>
        <w:t>jsondb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cpp: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jsondb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h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QJsonDocument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QJsonObject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QJsonValue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QString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QFile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QMessageBox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QDir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jsondb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jsondb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jsondb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::insert(QString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insert)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QFile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insertFile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QDir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currentPath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shd w:val="clear" w:color="auto" w:fill="FFFFFF"/>
          <w:lang w:eastAsia="ru-RU"/>
        </w:rPr>
        <w:t>+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"\\release\\json\\sessions.json"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if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sz w:val="20"/>
          <w:szCs w:val="20"/>
          <w:shd w:val="clear" w:color="auto" w:fill="FFFFFF"/>
          <w:lang w:eastAsia="ru-RU"/>
        </w:rPr>
        <w:t>!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insertFile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open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QIODevice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WriteOnly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))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return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0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QJsonObject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json_obj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json_obj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shd w:val="clear" w:color="auto" w:fill="FFFFFF"/>
          <w:lang w:eastAsia="ru-RU"/>
        </w:rPr>
        <w:t>[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"entry"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shd w:val="clear" w:color="auto" w:fill="FFFFFF"/>
          <w:lang w:eastAsia="ru-RU"/>
        </w:rPr>
        <w:t>]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shd w:val="clear" w:color="auto" w:fill="FFFFFF"/>
          <w:lang w:eastAsia="ru-RU"/>
        </w:rPr>
        <w:t>=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insert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QJsonDocument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json_doc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json_obj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insertFile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write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json_doc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toJson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insertFile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close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QString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jsondb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parse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QByteArray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data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QFile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parseFile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QDir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currentPath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shd w:val="clear" w:color="auto" w:fill="FFFFFF"/>
          <w:lang w:eastAsia="ru-RU"/>
        </w:rPr>
        <w:t>+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"\\release\\json\\sessions.json"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if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sz w:val="20"/>
          <w:szCs w:val="20"/>
          <w:shd w:val="clear" w:color="auto" w:fill="FFFFFF"/>
          <w:lang w:eastAsia="ru-RU"/>
        </w:rPr>
        <w:t>!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parseFile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open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QIODevice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ReadOnly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))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return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0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data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shd w:val="clear" w:color="auto" w:fill="FFFFFF"/>
          <w:lang w:eastAsia="ru-RU"/>
        </w:rPr>
        <w:t>=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parseFile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readAll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QJsonDocument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document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QJsonDocument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fromJson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data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QJsonObject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root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document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object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QJsonValue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date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root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value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"entry"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parseFile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close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return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date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toString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45BA5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:rsidR="00867FDC" w:rsidRPr="00C45BA5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Модуль </w:t>
      </w:r>
      <w:r w:rsidRPr="00380396">
        <w:rPr>
          <w:rFonts w:ascii="Times New Roman" w:hAnsi="Times New Roman" w:cs="Times New Roman"/>
          <w:sz w:val="28"/>
          <w:szCs w:val="28"/>
          <w:lang w:val="uk-UA"/>
        </w:rPr>
        <w:t>mainwindow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h: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ifndef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MAINWINDOW_H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define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MAINWINDOW_H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QMainWindow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QtSql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QtSql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QSqlDatabase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QtSql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QSqlQuery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QtSql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QSqlTableModel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QDebug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QMessageBox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QDateEdit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QTimer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"messages.h"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namespace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b/>
          <w:bCs/>
          <w:color w:val="800080"/>
          <w:sz w:val="20"/>
          <w:szCs w:val="20"/>
          <w:lang w:eastAsia="ru-RU"/>
        </w:rPr>
        <w:t>Ui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class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b/>
          <w:bCs/>
          <w:color w:val="800080"/>
          <w:sz w:val="20"/>
          <w:szCs w:val="20"/>
          <w:lang w:eastAsia="ru-RU"/>
        </w:rPr>
        <w:t>MainWindow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class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b/>
          <w:bCs/>
          <w:color w:val="800080"/>
          <w:sz w:val="20"/>
          <w:szCs w:val="20"/>
          <w:lang w:eastAsia="ru-RU"/>
        </w:rPr>
        <w:t>MainWindow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public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QMainWindow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Q_OBJECT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lastRenderedPageBreak/>
        <w:t>public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explicit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MainWindow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QWidget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parent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0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~</w:t>
      </w:r>
      <w:r w:rsidRPr="001C643C">
        <w:rPr>
          <w:rFonts w:ascii="Courier New" w:eastAsia="Times New Roman" w:hAnsi="Courier New" w:cs="Courier New"/>
          <w:b/>
          <w:bCs/>
          <w:i/>
          <w:iCs/>
          <w:color w:val="00677C"/>
          <w:sz w:val="20"/>
          <w:szCs w:val="20"/>
          <w:lang w:eastAsia="ru-RU"/>
        </w:rPr>
        <w:t>MainWindow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private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slots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on_pushButton_clicked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on_pushButton_2_clicked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on_pushButton_3_clicked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on_pushButton_4_clicked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on_action_7_triggered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on_pushButton_5_clicked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on_pushButton_6_clicked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on_pushButton_7_clicked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timeManager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private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Ui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MainWindow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1C643C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QSqlDatabase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db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};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C45BA5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45BA5">
        <w:rPr>
          <w:rFonts w:ascii="Times New Roman" w:eastAsia="Times New Roman" w:hAnsi="Times New Roman" w:cs="Times New Roman"/>
          <w:sz w:val="24"/>
          <w:szCs w:val="24"/>
          <w:lang w:eastAsia="ru-RU"/>
        </w:rPr>
        <w:t>#</w:t>
      </w:r>
      <w:r w:rsidRPr="00C45BA5">
        <w:rPr>
          <w:rFonts w:ascii="Times New Roman" w:eastAsia="Times New Roman" w:hAnsi="Times New Roman" w:cs="Times New Roman"/>
          <w:color w:val="000080"/>
          <w:sz w:val="24"/>
          <w:szCs w:val="24"/>
          <w:lang w:eastAsia="ru-RU"/>
        </w:rPr>
        <w:t>endif</w:t>
      </w:r>
      <w:r w:rsidRPr="00C45BA5">
        <w:rPr>
          <w:rFonts w:ascii="Times New Roman" w:eastAsia="Times New Roman" w:hAnsi="Times New Roman" w:cs="Times New Roman"/>
          <w:color w:val="C0C0C0"/>
          <w:sz w:val="24"/>
          <w:szCs w:val="24"/>
          <w:lang w:eastAsia="ru-RU"/>
        </w:rPr>
        <w:t xml:space="preserve"> </w:t>
      </w:r>
      <w:r w:rsidRPr="00C45BA5">
        <w:rPr>
          <w:rFonts w:ascii="Times New Roman" w:eastAsia="Times New Roman" w:hAnsi="Times New Roman" w:cs="Times New Roman"/>
          <w:color w:val="008000"/>
          <w:sz w:val="24"/>
          <w:szCs w:val="24"/>
          <w:lang w:eastAsia="ru-RU"/>
        </w:rPr>
        <w:t>//</w:t>
      </w:r>
      <w:r w:rsidRPr="00C45BA5">
        <w:rPr>
          <w:rFonts w:ascii="Times New Roman" w:eastAsia="Times New Roman" w:hAnsi="Times New Roman" w:cs="Times New Roman"/>
          <w:color w:val="C0C0C0"/>
          <w:sz w:val="24"/>
          <w:szCs w:val="24"/>
          <w:lang w:eastAsia="ru-RU"/>
        </w:rPr>
        <w:t xml:space="preserve"> </w:t>
      </w:r>
      <w:r w:rsidRPr="00C45BA5">
        <w:rPr>
          <w:rFonts w:ascii="Times New Roman" w:eastAsia="Times New Roman" w:hAnsi="Times New Roman" w:cs="Times New Roman"/>
          <w:color w:val="008000"/>
          <w:sz w:val="24"/>
          <w:szCs w:val="24"/>
          <w:lang w:eastAsia="ru-RU"/>
        </w:rPr>
        <w:t>MAINWINDOW_H</w:t>
      </w: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Модуль </w:t>
      </w:r>
      <w:r w:rsidRPr="001C643C">
        <w:rPr>
          <w:rFonts w:ascii="Times New Roman" w:hAnsi="Times New Roman" w:cs="Times New Roman"/>
          <w:sz w:val="28"/>
          <w:szCs w:val="28"/>
          <w:lang w:val="uk-UA"/>
        </w:rPr>
        <w:t>mainwindow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cpp: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"mainwindow.h"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"ui_mainwindow.h"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"showwindow.h"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"addwindow.h"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"deletewindow.h"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"aboutwindow.h"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"addplans.h"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"changeplans.h"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"deleteplan.h"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"changewindow.h"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"usertime.h"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"connectiondb.h"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"messages.h"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"jsondb.h"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MainWindow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MainWindow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QWidget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parent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QMainWindow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parent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),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new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Ui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MainWindow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setupUi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this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QDateTime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dt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QDateTime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currentDateTime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connectionDB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DB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DB.connect();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QTimer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timer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new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QTimer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this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connect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timer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SIGNAL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timeout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()),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this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SLOT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timeManager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()));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timer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start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1000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jsondb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json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json.insert(dt.toString());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MainWindow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::~</w:t>
      </w:r>
      <w:r w:rsidRPr="001C643C">
        <w:rPr>
          <w:rFonts w:ascii="Courier New" w:eastAsia="Times New Roman" w:hAnsi="Courier New" w:cs="Courier New"/>
          <w:b/>
          <w:bCs/>
          <w:i/>
          <w:iCs/>
          <w:color w:val="00677C"/>
          <w:sz w:val="20"/>
          <w:szCs w:val="20"/>
          <w:shd w:val="clear" w:color="auto" w:fill="FFFFFF"/>
          <w:lang w:eastAsia="ru-RU"/>
        </w:rPr>
        <w:t>MainWindow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lastRenderedPageBreak/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QDateTime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dt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QDateTime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currentDateTime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jsondb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json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QMessageBox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about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0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val="ru-RU" w:eastAsia="ru-RU"/>
        </w:rPr>
        <w:t>Час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val="ru-RU" w:eastAsia="ru-RU"/>
        </w:rPr>
        <w:t>користування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val="ru-RU" w:eastAsia="ru-RU"/>
        </w:rPr>
        <w:t>Вхід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val="ru-RU" w:eastAsia="ru-RU"/>
        </w:rPr>
        <w:t>в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val="ru-RU" w:eastAsia="ru-RU"/>
        </w:rPr>
        <w:t>програму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: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shd w:val="clear" w:color="auto" w:fill="FFFFFF"/>
          <w:lang w:eastAsia="ru-RU"/>
        </w:rPr>
        <w:t>+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json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parse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shd w:val="clear" w:color="auto" w:fill="FFFFFF"/>
          <w:lang w:eastAsia="ru-RU"/>
        </w:rPr>
        <w:t>+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"\n\n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val="ru-RU" w:eastAsia="ru-RU"/>
        </w:rPr>
        <w:t>Вихід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val="ru-RU" w:eastAsia="ru-RU"/>
        </w:rPr>
        <w:t>з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val="ru-RU" w:eastAsia="ru-RU"/>
        </w:rPr>
        <w:t>програми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: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shd w:val="clear" w:color="auto" w:fill="FFFFFF"/>
          <w:lang w:eastAsia="ru-RU"/>
        </w:rPr>
        <w:t>+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dt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toString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delete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MainWindow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timeManager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usertime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a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a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timeEvent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QString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returnText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a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timeEvent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1C643C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label_2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setText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returnText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MainWindow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on_pushButton_clicked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ShowWindow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setModal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true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exec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MainWindow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on_pushButton_2_clicked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AddWindow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window1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window1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setModal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true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window1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exec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MainWindow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on_pushButton_3_clicked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DeleteWindow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window2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window2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setModal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true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window2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exec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MainWindow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on_pushButton_4_clicked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ChangePlans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window3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window3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setModal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true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window3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exec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MainWindow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on_action_7_triggered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AboutWindow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window4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window4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setModal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true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window4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exec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MainWindow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on_pushButton_5_clicked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AddPlans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window5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window5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setModal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true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window5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exec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MainWindow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on_pushButton_6_clicked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deletePlan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window6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window6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setModal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true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window6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exec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MainWindow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on_pushButton_7_clicked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changeWindow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window7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window7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setModal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true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C45BA5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window7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C45BA5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exec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45BA5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:rsidR="00867FDC" w:rsidRPr="00C45BA5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Модуль </w:t>
      </w:r>
      <w:r w:rsidRPr="001C643C">
        <w:rPr>
          <w:rFonts w:ascii="Times New Roman" w:hAnsi="Times New Roman" w:cs="Times New Roman"/>
          <w:sz w:val="28"/>
          <w:szCs w:val="28"/>
          <w:lang w:val="uk-UA"/>
        </w:rPr>
        <w:t>messages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h:</w:t>
      </w: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lang w:val="en-US"/>
        </w:rPr>
        <w:t>#</w:t>
      </w:r>
      <w:r w:rsidRPr="001C643C">
        <w:rPr>
          <w:color w:val="000080"/>
          <w:lang w:val="en-US"/>
        </w:rPr>
        <w:t>ifndef</w:t>
      </w:r>
      <w:r w:rsidRPr="001C643C">
        <w:rPr>
          <w:color w:val="C0C0C0"/>
          <w:lang w:val="en-US"/>
        </w:rPr>
        <w:t xml:space="preserve"> </w:t>
      </w:r>
      <w:r w:rsidRPr="001C643C">
        <w:rPr>
          <w:color w:val="000080"/>
          <w:lang w:val="en-US"/>
        </w:rPr>
        <w:t>MESSAGES_H</w:t>
      </w: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lang w:val="en-US"/>
        </w:rPr>
        <w:t>#</w:t>
      </w:r>
      <w:r w:rsidRPr="001C643C">
        <w:rPr>
          <w:color w:val="000080"/>
          <w:lang w:val="en-US"/>
        </w:rPr>
        <w:t>define</w:t>
      </w:r>
      <w:r w:rsidRPr="001C643C">
        <w:rPr>
          <w:color w:val="C0C0C0"/>
          <w:lang w:val="en-US"/>
        </w:rPr>
        <w:t xml:space="preserve"> </w:t>
      </w:r>
      <w:r w:rsidRPr="001C643C">
        <w:rPr>
          <w:color w:val="000080"/>
          <w:lang w:val="en-US"/>
        </w:rPr>
        <w:t>MESSAGES_H</w:t>
      </w: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lang w:val="en-US"/>
        </w:rPr>
        <w:t>#</w:t>
      </w:r>
      <w:r w:rsidRPr="001C643C">
        <w:rPr>
          <w:color w:val="000080"/>
          <w:lang w:val="en-US"/>
        </w:rPr>
        <w:t>include</w:t>
      </w:r>
      <w:r w:rsidRPr="001C643C">
        <w:rPr>
          <w:color w:val="C0C0C0"/>
          <w:lang w:val="en-US"/>
        </w:rPr>
        <w:t xml:space="preserve"> </w:t>
      </w:r>
      <w:r w:rsidRPr="001C643C">
        <w:rPr>
          <w:color w:val="008000"/>
          <w:lang w:val="en-US"/>
        </w:rPr>
        <w:t>"qstring.h"</w:t>
      </w:r>
    </w:p>
    <w:p w:rsidR="00867FDC" w:rsidRPr="001C643C" w:rsidRDefault="00867FDC" w:rsidP="00867FDC">
      <w:pPr>
        <w:pStyle w:val="HTML"/>
        <w:rPr>
          <w:lang w:val="en-US"/>
        </w:rPr>
      </w:pP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color w:val="808000"/>
          <w:lang w:val="en-US"/>
        </w:rPr>
        <w:t>class</w:t>
      </w:r>
      <w:r w:rsidRPr="001C643C">
        <w:rPr>
          <w:color w:val="C0C0C0"/>
          <w:lang w:val="en-US"/>
        </w:rPr>
        <w:t xml:space="preserve"> </w:t>
      </w:r>
      <w:r w:rsidRPr="001C643C">
        <w:rPr>
          <w:b/>
          <w:bCs/>
          <w:color w:val="800080"/>
          <w:lang w:val="en-US"/>
        </w:rPr>
        <w:t>messages</w:t>
      </w: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lang w:val="en-US"/>
        </w:rPr>
        <w:t>{</w:t>
      </w: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color w:val="808000"/>
          <w:lang w:val="en-US"/>
        </w:rPr>
        <w:t>public</w:t>
      </w:r>
      <w:r w:rsidRPr="001C643C">
        <w:rPr>
          <w:lang w:val="en-US"/>
        </w:rPr>
        <w:t>:</w:t>
      </w: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color w:val="C0C0C0"/>
          <w:lang w:val="en-US"/>
        </w:rPr>
        <w:t xml:space="preserve">    </w:t>
      </w:r>
      <w:r w:rsidRPr="001C643C">
        <w:rPr>
          <w:b/>
          <w:bCs/>
          <w:color w:val="00677C"/>
          <w:lang w:val="en-US"/>
        </w:rPr>
        <w:t>messages</w:t>
      </w:r>
      <w:r w:rsidRPr="001C643C">
        <w:rPr>
          <w:lang w:val="en-US"/>
        </w:rPr>
        <w:t>();</w:t>
      </w: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color w:val="C0C0C0"/>
          <w:lang w:val="en-US"/>
        </w:rPr>
        <w:t xml:space="preserve">    </w:t>
      </w:r>
      <w:r w:rsidRPr="001C643C">
        <w:rPr>
          <w:lang w:val="en-US"/>
        </w:rPr>
        <w:t>message(</w:t>
      </w:r>
      <w:r w:rsidRPr="001C643C">
        <w:rPr>
          <w:color w:val="808000"/>
          <w:lang w:val="en-US"/>
        </w:rPr>
        <w:t>int</w:t>
      </w:r>
      <w:r w:rsidRPr="001C643C">
        <w:rPr>
          <w:color w:val="C0C0C0"/>
          <w:lang w:val="en-US"/>
        </w:rPr>
        <w:t xml:space="preserve"> </w:t>
      </w:r>
      <w:r w:rsidRPr="001C643C">
        <w:rPr>
          <w:lang w:val="en-US"/>
        </w:rPr>
        <w:t>printX);</w:t>
      </w: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color w:val="C0C0C0"/>
          <w:lang w:val="en-US"/>
        </w:rPr>
        <w:t xml:space="preserve">    </w:t>
      </w:r>
      <w:r w:rsidRPr="001C643C">
        <w:rPr>
          <w:lang w:val="en-US"/>
        </w:rPr>
        <w:t>messageArguments(</w:t>
      </w:r>
      <w:r w:rsidRPr="001C643C">
        <w:rPr>
          <w:color w:val="808000"/>
          <w:lang w:val="en-US"/>
        </w:rPr>
        <w:t>int</w:t>
      </w:r>
      <w:r w:rsidRPr="001C643C">
        <w:rPr>
          <w:color w:val="C0C0C0"/>
          <w:lang w:val="en-US"/>
        </w:rPr>
        <w:t xml:space="preserve"> </w:t>
      </w:r>
      <w:r w:rsidRPr="001C643C">
        <w:rPr>
          <w:lang w:val="en-US"/>
        </w:rPr>
        <w:t>printX,</w:t>
      </w:r>
      <w:r w:rsidRPr="001C643C">
        <w:rPr>
          <w:color w:val="C0C0C0"/>
          <w:lang w:val="en-US"/>
        </w:rPr>
        <w:t xml:space="preserve"> </w:t>
      </w:r>
      <w:r w:rsidRPr="001C643C">
        <w:rPr>
          <w:lang w:val="en-US"/>
        </w:rPr>
        <w:t>QString</w:t>
      </w:r>
      <w:r w:rsidRPr="001C643C">
        <w:rPr>
          <w:color w:val="C0C0C0"/>
          <w:lang w:val="en-US"/>
        </w:rPr>
        <w:t xml:space="preserve"> </w:t>
      </w:r>
      <w:r w:rsidRPr="001C643C">
        <w:rPr>
          <w:lang w:val="en-US"/>
        </w:rPr>
        <w:t>printY);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lang w:val="en-US"/>
        </w:rPr>
        <w:t>};</w:t>
      </w:r>
    </w:p>
    <w:p w:rsidR="00867FDC" w:rsidRPr="00C45BA5" w:rsidRDefault="00867FDC" w:rsidP="00867FDC">
      <w:pPr>
        <w:pStyle w:val="HTML"/>
        <w:rPr>
          <w:lang w:val="en-US"/>
        </w:rPr>
      </w:pP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lang w:val="en-US"/>
        </w:rPr>
        <w:t>#</w:t>
      </w:r>
      <w:r w:rsidRPr="00C45BA5">
        <w:rPr>
          <w:color w:val="000080"/>
          <w:lang w:val="en-US"/>
        </w:rPr>
        <w:t>endif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8000"/>
          <w:lang w:val="en-US"/>
        </w:rPr>
        <w:t>//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8000"/>
          <w:lang w:val="en-US"/>
        </w:rPr>
        <w:t>MESSAGES_H</w:t>
      </w:r>
    </w:p>
    <w:p w:rsidR="00867FDC" w:rsidRPr="00C45BA5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867FDC" w:rsidRPr="00C45BA5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Модуль </w:t>
      </w:r>
      <w:r w:rsidRPr="001C643C">
        <w:rPr>
          <w:rFonts w:ascii="Times New Roman" w:hAnsi="Times New Roman" w:cs="Times New Roman"/>
          <w:sz w:val="28"/>
          <w:szCs w:val="28"/>
          <w:lang w:val="uk-UA"/>
        </w:rPr>
        <w:t>messages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cpp: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lang w:val="en-US"/>
        </w:rPr>
        <w:t>#</w:t>
      </w:r>
      <w:r w:rsidRPr="005C0F7F">
        <w:rPr>
          <w:color w:val="000080"/>
          <w:lang w:val="en-US"/>
        </w:rPr>
        <w:t>include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"messages.h"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lang w:val="en-US"/>
        </w:rPr>
        <w:t>#</w:t>
      </w:r>
      <w:r w:rsidRPr="005C0F7F">
        <w:rPr>
          <w:color w:val="000080"/>
          <w:lang w:val="en-US"/>
        </w:rPr>
        <w:t>include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"mainwindow.h"</w:t>
      </w:r>
    </w:p>
    <w:p w:rsidR="00867FDC" w:rsidRPr="005C0F7F" w:rsidRDefault="00867FDC" w:rsidP="00867FDC">
      <w:pPr>
        <w:pStyle w:val="HTML"/>
        <w:rPr>
          <w:lang w:val="en-US"/>
        </w:rPr>
      </w:pP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800080"/>
          <w:lang w:val="en-US"/>
        </w:rPr>
        <w:t>messages</w:t>
      </w:r>
      <w:r w:rsidRPr="005C0F7F">
        <w:rPr>
          <w:lang w:val="en-US"/>
        </w:rPr>
        <w:t>::</w:t>
      </w:r>
      <w:r w:rsidRPr="005C0F7F">
        <w:rPr>
          <w:b/>
          <w:bCs/>
          <w:color w:val="00677C"/>
          <w:shd w:val="clear" w:color="auto" w:fill="FFFFFF"/>
          <w:lang w:val="en-US"/>
        </w:rPr>
        <w:t>messages</w:t>
      </w:r>
      <w:r w:rsidRPr="005C0F7F">
        <w:rPr>
          <w:lang w:val="en-US"/>
        </w:rPr>
        <w:t>()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lang w:val="en-US"/>
        </w:rPr>
        <w:t>{</w:t>
      </w:r>
    </w:p>
    <w:p w:rsidR="00867FDC" w:rsidRPr="005C0F7F" w:rsidRDefault="00867FDC" w:rsidP="00867FDC">
      <w:pPr>
        <w:pStyle w:val="HTML"/>
        <w:rPr>
          <w:lang w:val="en-US"/>
        </w:rPr>
      </w:pP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lang w:val="en-US"/>
        </w:rPr>
        <w:t>}</w:t>
      </w:r>
    </w:p>
    <w:p w:rsidR="00867FDC" w:rsidRPr="005C0F7F" w:rsidRDefault="00867FDC" w:rsidP="00867FDC">
      <w:pPr>
        <w:pStyle w:val="HTML"/>
        <w:rPr>
          <w:lang w:val="en-US"/>
        </w:rPr>
      </w:pP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800080"/>
          <w:lang w:val="en-US"/>
        </w:rPr>
        <w:t>messages</w:t>
      </w:r>
      <w:r w:rsidRPr="005C0F7F">
        <w:rPr>
          <w:lang w:val="en-US"/>
        </w:rPr>
        <w:t>::message(</w:t>
      </w:r>
      <w:r w:rsidRPr="005C0F7F">
        <w:rPr>
          <w:color w:val="808000"/>
          <w:lang w:val="en-US"/>
        </w:rPr>
        <w:t>int</w:t>
      </w:r>
      <w:r w:rsidRPr="005C0F7F">
        <w:rPr>
          <w:color w:val="C0C0C0"/>
          <w:lang w:val="en-US"/>
        </w:rPr>
        <w:t xml:space="preserve"> </w:t>
      </w:r>
      <w:r w:rsidRPr="005C0F7F">
        <w:rPr>
          <w:lang w:val="en-US"/>
        </w:rPr>
        <w:t>printX)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lang w:val="en-US"/>
        </w:rPr>
        <w:t>{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color w:val="C0C0C0"/>
          <w:lang w:val="en-US"/>
        </w:rPr>
        <w:t xml:space="preserve">    </w:t>
      </w:r>
      <w:r w:rsidRPr="00C45BA5">
        <w:rPr>
          <w:color w:val="808000"/>
          <w:lang w:val="en-US"/>
        </w:rPr>
        <w:t>switch</w:t>
      </w:r>
      <w:r w:rsidRPr="00C45BA5">
        <w:rPr>
          <w:color w:val="C0C0C0"/>
          <w:lang w:val="en-US"/>
        </w:rPr>
        <w:t xml:space="preserve"> </w:t>
      </w:r>
      <w:r w:rsidRPr="00C45BA5">
        <w:rPr>
          <w:lang w:val="en-US"/>
        </w:rPr>
        <w:t>(</w:t>
      </w:r>
      <w:r w:rsidRPr="00C45BA5">
        <w:rPr>
          <w:color w:val="092E64"/>
          <w:lang w:val="en-US"/>
        </w:rPr>
        <w:t>printX</w:t>
      </w:r>
      <w:r w:rsidRPr="00C45BA5">
        <w:rPr>
          <w:lang w:val="en-US"/>
        </w:rPr>
        <w:t>)</w:t>
      </w:r>
      <w:r w:rsidRPr="00C45BA5">
        <w:rPr>
          <w:color w:val="C0C0C0"/>
          <w:lang w:val="en-US"/>
        </w:rPr>
        <w:t xml:space="preserve"> </w:t>
      </w:r>
      <w:r w:rsidRPr="00C45BA5">
        <w:rPr>
          <w:lang w:val="en-US"/>
        </w:rPr>
        <w:t>{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color w:val="C0C0C0"/>
          <w:lang w:val="en-US"/>
        </w:rPr>
        <w:t xml:space="preserve">    </w:t>
      </w:r>
      <w:r w:rsidRPr="00C45BA5">
        <w:rPr>
          <w:color w:val="808000"/>
          <w:lang w:val="en-US"/>
        </w:rPr>
        <w:t>case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0080"/>
          <w:lang w:val="en-US"/>
        </w:rPr>
        <w:t>0</w:t>
      </w:r>
      <w:r w:rsidRPr="00C45BA5">
        <w:rPr>
          <w:lang w:val="en-US"/>
        </w:rPr>
        <w:t>: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color w:val="C0C0C0"/>
          <w:lang w:val="en-US"/>
        </w:rPr>
        <w:t xml:space="preserve">        </w:t>
      </w:r>
      <w:r w:rsidRPr="00C45BA5">
        <w:rPr>
          <w:color w:val="800080"/>
          <w:lang w:val="en-US"/>
        </w:rPr>
        <w:t>QMessageBox</w:t>
      </w:r>
      <w:r w:rsidRPr="00C45BA5">
        <w:rPr>
          <w:lang w:val="en-US"/>
        </w:rPr>
        <w:t>::</w:t>
      </w:r>
      <w:r w:rsidRPr="00C45BA5">
        <w:rPr>
          <w:color w:val="00677C"/>
          <w:lang w:val="en-US"/>
        </w:rPr>
        <w:t>critical</w:t>
      </w:r>
      <w:r w:rsidRPr="00C45BA5">
        <w:rPr>
          <w:lang w:val="en-US"/>
        </w:rPr>
        <w:t>(</w:t>
      </w:r>
      <w:r w:rsidRPr="00C45BA5">
        <w:rPr>
          <w:color w:val="000080"/>
          <w:lang w:val="en-US"/>
        </w:rPr>
        <w:t>0</w:t>
      </w:r>
      <w:r w:rsidRPr="00C45BA5">
        <w:rPr>
          <w:lang w:val="en-US"/>
        </w:rPr>
        <w:t>,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8000"/>
          <w:lang w:val="en-US"/>
        </w:rPr>
        <w:t>"</w:t>
      </w:r>
      <w:r>
        <w:rPr>
          <w:color w:val="008000"/>
        </w:rPr>
        <w:t>Помилка</w:t>
      </w:r>
      <w:r w:rsidRPr="00C45BA5">
        <w:rPr>
          <w:color w:val="008000"/>
          <w:lang w:val="en-US"/>
        </w:rPr>
        <w:t>"</w:t>
      </w:r>
      <w:r w:rsidRPr="00C45BA5">
        <w:rPr>
          <w:lang w:val="en-US"/>
        </w:rPr>
        <w:t>,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8000"/>
          <w:lang w:val="en-US"/>
        </w:rPr>
        <w:t>"</w:t>
      </w:r>
      <w:r>
        <w:rPr>
          <w:color w:val="008000"/>
        </w:rPr>
        <w:t>Додайте</w:t>
      </w:r>
      <w:r w:rsidRPr="00C45BA5">
        <w:rPr>
          <w:color w:val="C0C0C0"/>
          <w:lang w:val="en-US"/>
        </w:rPr>
        <w:t xml:space="preserve"> </w:t>
      </w:r>
      <w:r>
        <w:rPr>
          <w:color w:val="008000"/>
        </w:rPr>
        <w:t>будь</w:t>
      </w:r>
      <w:r w:rsidRPr="00C45BA5">
        <w:rPr>
          <w:color w:val="008000"/>
          <w:lang w:val="en-US"/>
        </w:rPr>
        <w:t>-</w:t>
      </w:r>
      <w:r>
        <w:rPr>
          <w:color w:val="008000"/>
        </w:rPr>
        <w:t>ласка</w:t>
      </w:r>
      <w:r w:rsidRPr="00C45BA5">
        <w:rPr>
          <w:color w:val="C0C0C0"/>
          <w:lang w:val="en-US"/>
        </w:rPr>
        <w:t xml:space="preserve"> </w:t>
      </w:r>
      <w:r>
        <w:rPr>
          <w:color w:val="008000"/>
        </w:rPr>
        <w:t>текст</w:t>
      </w:r>
      <w:r w:rsidRPr="00C45BA5">
        <w:rPr>
          <w:color w:val="C0C0C0"/>
          <w:lang w:val="en-US"/>
        </w:rPr>
        <w:t xml:space="preserve"> </w:t>
      </w:r>
      <w:r>
        <w:rPr>
          <w:color w:val="008000"/>
        </w:rPr>
        <w:t>до</w:t>
      </w:r>
      <w:r w:rsidRPr="00C45BA5">
        <w:rPr>
          <w:color w:val="C0C0C0"/>
          <w:lang w:val="en-US"/>
        </w:rPr>
        <w:t xml:space="preserve"> </w:t>
      </w:r>
      <w:r>
        <w:rPr>
          <w:color w:val="008000"/>
        </w:rPr>
        <w:t>вашого</w:t>
      </w:r>
      <w:r w:rsidRPr="00C45BA5">
        <w:rPr>
          <w:color w:val="C0C0C0"/>
          <w:lang w:val="en-US"/>
        </w:rPr>
        <w:t xml:space="preserve"> </w:t>
      </w:r>
      <w:r>
        <w:rPr>
          <w:color w:val="008000"/>
        </w:rPr>
        <w:t>плану</w:t>
      </w:r>
      <w:r w:rsidRPr="00C45BA5">
        <w:rPr>
          <w:color w:val="008000"/>
          <w:lang w:val="en-US"/>
        </w:rPr>
        <w:t>!"</w:t>
      </w:r>
      <w:r w:rsidRPr="00C45BA5">
        <w:rPr>
          <w:lang w:val="en-US"/>
        </w:rPr>
        <w:t>);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color w:val="C0C0C0"/>
          <w:lang w:val="en-US"/>
        </w:rPr>
        <w:t xml:space="preserve">        </w:t>
      </w:r>
      <w:r w:rsidRPr="00C45BA5">
        <w:rPr>
          <w:color w:val="808000"/>
          <w:lang w:val="en-US"/>
        </w:rPr>
        <w:t>break</w:t>
      </w:r>
      <w:r w:rsidRPr="00C45BA5">
        <w:rPr>
          <w:lang w:val="en-US"/>
        </w:rPr>
        <w:t>;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color w:val="C0C0C0"/>
          <w:lang w:val="en-US"/>
        </w:rPr>
        <w:t xml:space="preserve">    </w:t>
      </w:r>
      <w:r w:rsidRPr="00C45BA5">
        <w:rPr>
          <w:color w:val="808000"/>
          <w:lang w:val="en-US"/>
        </w:rPr>
        <w:t>case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0080"/>
          <w:lang w:val="en-US"/>
        </w:rPr>
        <w:t>1</w:t>
      </w:r>
      <w:r w:rsidRPr="00C45BA5">
        <w:rPr>
          <w:lang w:val="en-US"/>
        </w:rPr>
        <w:t>: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color w:val="C0C0C0"/>
          <w:lang w:val="en-US"/>
        </w:rPr>
        <w:t xml:space="preserve">        </w:t>
      </w:r>
      <w:r w:rsidRPr="00C45BA5">
        <w:rPr>
          <w:color w:val="800080"/>
          <w:lang w:val="en-US"/>
        </w:rPr>
        <w:t>QMessageBox</w:t>
      </w:r>
      <w:r w:rsidRPr="00C45BA5">
        <w:rPr>
          <w:lang w:val="en-US"/>
        </w:rPr>
        <w:t>::</w:t>
      </w:r>
      <w:r w:rsidRPr="00C45BA5">
        <w:rPr>
          <w:color w:val="00677C"/>
          <w:lang w:val="en-US"/>
        </w:rPr>
        <w:t>critical</w:t>
      </w:r>
      <w:r w:rsidRPr="00C45BA5">
        <w:rPr>
          <w:lang w:val="en-US"/>
        </w:rPr>
        <w:t>(</w:t>
      </w:r>
      <w:r w:rsidRPr="00C45BA5">
        <w:rPr>
          <w:color w:val="000080"/>
          <w:lang w:val="en-US"/>
        </w:rPr>
        <w:t>0</w:t>
      </w:r>
      <w:r w:rsidRPr="00C45BA5">
        <w:rPr>
          <w:lang w:val="en-US"/>
        </w:rPr>
        <w:t>,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8000"/>
          <w:lang w:val="en-US"/>
        </w:rPr>
        <w:t>"</w:t>
      </w:r>
      <w:r>
        <w:rPr>
          <w:color w:val="008000"/>
        </w:rPr>
        <w:t>Помилка</w:t>
      </w:r>
      <w:r w:rsidRPr="00C45BA5">
        <w:rPr>
          <w:color w:val="008000"/>
          <w:lang w:val="en-US"/>
        </w:rPr>
        <w:t>"</w:t>
      </w:r>
      <w:r w:rsidRPr="00C45BA5">
        <w:rPr>
          <w:lang w:val="en-US"/>
        </w:rPr>
        <w:t>,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8000"/>
          <w:lang w:val="en-US"/>
        </w:rPr>
        <w:t>"</w:t>
      </w:r>
      <w:r>
        <w:rPr>
          <w:color w:val="008000"/>
        </w:rPr>
        <w:t>Перевірте</w:t>
      </w:r>
      <w:r w:rsidRPr="00C45BA5">
        <w:rPr>
          <w:color w:val="C0C0C0"/>
          <w:lang w:val="en-US"/>
        </w:rPr>
        <w:t xml:space="preserve"> </w:t>
      </w:r>
      <w:r>
        <w:rPr>
          <w:color w:val="008000"/>
        </w:rPr>
        <w:t>наявність</w:t>
      </w:r>
      <w:r w:rsidRPr="00C45BA5">
        <w:rPr>
          <w:color w:val="C0C0C0"/>
          <w:lang w:val="en-US"/>
        </w:rPr>
        <w:t xml:space="preserve"> </w:t>
      </w:r>
      <w:r>
        <w:rPr>
          <w:color w:val="008000"/>
        </w:rPr>
        <w:t>тексту</w:t>
      </w:r>
      <w:r w:rsidRPr="00C45BA5">
        <w:rPr>
          <w:color w:val="C0C0C0"/>
          <w:lang w:val="en-US"/>
        </w:rPr>
        <w:t xml:space="preserve"> </w:t>
      </w:r>
      <w:r>
        <w:rPr>
          <w:color w:val="008000"/>
        </w:rPr>
        <w:t>у</w:t>
      </w:r>
      <w:r w:rsidRPr="00C45BA5">
        <w:rPr>
          <w:color w:val="C0C0C0"/>
          <w:lang w:val="en-US"/>
        </w:rPr>
        <w:t xml:space="preserve"> </w:t>
      </w:r>
      <w:r>
        <w:rPr>
          <w:color w:val="008000"/>
        </w:rPr>
        <w:t>всіх</w:t>
      </w:r>
      <w:r w:rsidRPr="00C45BA5">
        <w:rPr>
          <w:color w:val="C0C0C0"/>
          <w:lang w:val="en-US"/>
        </w:rPr>
        <w:t xml:space="preserve"> </w:t>
      </w:r>
      <w:r>
        <w:rPr>
          <w:color w:val="008000"/>
        </w:rPr>
        <w:t>рядках</w:t>
      </w:r>
      <w:r w:rsidRPr="00C45BA5">
        <w:rPr>
          <w:color w:val="008000"/>
          <w:lang w:val="en-US"/>
        </w:rPr>
        <w:t>!"</w:t>
      </w:r>
      <w:r w:rsidRPr="00C45BA5">
        <w:rPr>
          <w:lang w:val="en-US"/>
        </w:rPr>
        <w:t>);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color w:val="C0C0C0"/>
          <w:lang w:val="en-US"/>
        </w:rPr>
        <w:t xml:space="preserve">        </w:t>
      </w:r>
      <w:r w:rsidRPr="00C45BA5">
        <w:rPr>
          <w:color w:val="808000"/>
          <w:lang w:val="en-US"/>
        </w:rPr>
        <w:t>break</w:t>
      </w:r>
      <w:r w:rsidRPr="00C45BA5">
        <w:rPr>
          <w:lang w:val="en-US"/>
        </w:rPr>
        <w:t>;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color w:val="C0C0C0"/>
          <w:lang w:val="en-US"/>
        </w:rPr>
        <w:t xml:space="preserve">    </w:t>
      </w:r>
      <w:r w:rsidRPr="00C45BA5">
        <w:rPr>
          <w:color w:val="808000"/>
          <w:lang w:val="en-US"/>
        </w:rPr>
        <w:t>case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0080"/>
          <w:lang w:val="en-US"/>
        </w:rPr>
        <w:t>2</w:t>
      </w:r>
      <w:r w:rsidRPr="00C45BA5">
        <w:rPr>
          <w:lang w:val="en-US"/>
        </w:rPr>
        <w:t>: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color w:val="C0C0C0"/>
          <w:lang w:val="en-US"/>
        </w:rPr>
        <w:t xml:space="preserve">        </w:t>
      </w:r>
      <w:r w:rsidRPr="00C45BA5">
        <w:rPr>
          <w:color w:val="800080"/>
          <w:lang w:val="en-US"/>
        </w:rPr>
        <w:t>QMessageBox</w:t>
      </w:r>
      <w:r w:rsidRPr="00C45BA5">
        <w:rPr>
          <w:lang w:val="en-US"/>
        </w:rPr>
        <w:t>::</w:t>
      </w:r>
      <w:r w:rsidRPr="00C45BA5">
        <w:rPr>
          <w:color w:val="00677C"/>
          <w:lang w:val="en-US"/>
        </w:rPr>
        <w:t>information</w:t>
      </w:r>
      <w:r w:rsidRPr="00C45BA5">
        <w:rPr>
          <w:lang w:val="en-US"/>
        </w:rPr>
        <w:t>(</w:t>
      </w:r>
      <w:r w:rsidRPr="00C45BA5">
        <w:rPr>
          <w:color w:val="000080"/>
          <w:lang w:val="en-US"/>
        </w:rPr>
        <w:t>0</w:t>
      </w:r>
      <w:r w:rsidRPr="00C45BA5">
        <w:rPr>
          <w:lang w:val="en-US"/>
        </w:rPr>
        <w:t>,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8000"/>
          <w:lang w:val="en-US"/>
        </w:rPr>
        <w:t>"</w:t>
      </w:r>
      <w:r>
        <w:rPr>
          <w:color w:val="008000"/>
        </w:rPr>
        <w:t>Успішно</w:t>
      </w:r>
      <w:r w:rsidRPr="00C45BA5">
        <w:rPr>
          <w:color w:val="008000"/>
          <w:lang w:val="en-US"/>
        </w:rPr>
        <w:t>"</w:t>
      </w:r>
      <w:r w:rsidRPr="00C45BA5">
        <w:rPr>
          <w:lang w:val="en-US"/>
        </w:rPr>
        <w:t>,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8000"/>
          <w:lang w:val="en-US"/>
        </w:rPr>
        <w:t>"</w:t>
      </w:r>
      <w:r>
        <w:rPr>
          <w:color w:val="008000"/>
        </w:rPr>
        <w:t>Зміни</w:t>
      </w:r>
      <w:r w:rsidRPr="00C45BA5">
        <w:rPr>
          <w:color w:val="C0C0C0"/>
          <w:lang w:val="en-US"/>
        </w:rPr>
        <w:t xml:space="preserve"> </w:t>
      </w:r>
      <w:r>
        <w:rPr>
          <w:color w:val="008000"/>
        </w:rPr>
        <w:t>внесені</w:t>
      </w:r>
      <w:r w:rsidRPr="00C45BA5">
        <w:rPr>
          <w:color w:val="C0C0C0"/>
          <w:lang w:val="en-US"/>
        </w:rPr>
        <w:t xml:space="preserve"> </w:t>
      </w:r>
      <w:r>
        <w:rPr>
          <w:color w:val="008000"/>
        </w:rPr>
        <w:t>в</w:t>
      </w:r>
      <w:r w:rsidRPr="00C45BA5">
        <w:rPr>
          <w:color w:val="C0C0C0"/>
          <w:lang w:val="en-US"/>
        </w:rPr>
        <w:t xml:space="preserve"> </w:t>
      </w:r>
      <w:r>
        <w:rPr>
          <w:color w:val="008000"/>
        </w:rPr>
        <w:t>базу</w:t>
      </w:r>
      <w:r w:rsidRPr="00C45BA5">
        <w:rPr>
          <w:color w:val="C0C0C0"/>
          <w:lang w:val="en-US"/>
        </w:rPr>
        <w:t xml:space="preserve"> </w:t>
      </w:r>
      <w:r>
        <w:rPr>
          <w:color w:val="008000"/>
        </w:rPr>
        <w:t>даних</w:t>
      </w:r>
      <w:r w:rsidRPr="00C45BA5">
        <w:rPr>
          <w:color w:val="008000"/>
          <w:lang w:val="en-US"/>
        </w:rPr>
        <w:t>!"</w:t>
      </w:r>
      <w:r w:rsidRPr="00C45BA5">
        <w:rPr>
          <w:lang w:val="en-US"/>
        </w:rPr>
        <w:t>);</w:t>
      </w:r>
    </w:p>
    <w:p w:rsidR="00867FDC" w:rsidRPr="005C0F7F" w:rsidRDefault="00867FDC" w:rsidP="00867FDC">
      <w:pPr>
        <w:pStyle w:val="HTML"/>
        <w:rPr>
          <w:lang w:val="en-US"/>
        </w:rPr>
      </w:pPr>
      <w:r w:rsidRPr="00C45BA5">
        <w:rPr>
          <w:color w:val="C0C0C0"/>
          <w:lang w:val="en-US"/>
        </w:rPr>
        <w:t xml:space="preserve">        </w:t>
      </w:r>
      <w:r w:rsidRPr="005C0F7F">
        <w:rPr>
          <w:color w:val="808000"/>
          <w:lang w:val="en-US"/>
        </w:rPr>
        <w:t>break</w:t>
      </w:r>
      <w:r w:rsidRPr="005C0F7F">
        <w:rPr>
          <w:lang w:val="en-US"/>
        </w:rPr>
        <w:t>;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</w:t>
      </w:r>
      <w:r w:rsidRPr="005C0F7F">
        <w:rPr>
          <w:color w:val="808000"/>
          <w:lang w:val="en-US"/>
        </w:rPr>
        <w:t>case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0080"/>
          <w:lang w:val="en-US"/>
        </w:rPr>
        <w:t>3</w:t>
      </w:r>
      <w:r w:rsidRPr="005C0F7F">
        <w:rPr>
          <w:lang w:val="en-US"/>
        </w:rPr>
        <w:t>: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    </w:t>
      </w:r>
      <w:r w:rsidRPr="005C0F7F">
        <w:rPr>
          <w:color w:val="800080"/>
          <w:lang w:val="en-US"/>
        </w:rPr>
        <w:t>QMessageBox</w:t>
      </w:r>
      <w:r w:rsidRPr="005C0F7F">
        <w:rPr>
          <w:lang w:val="en-US"/>
        </w:rPr>
        <w:t>::</w:t>
      </w:r>
      <w:r w:rsidRPr="005C0F7F">
        <w:rPr>
          <w:color w:val="00677C"/>
          <w:lang w:val="en-US"/>
        </w:rPr>
        <w:t>critical</w:t>
      </w:r>
      <w:r w:rsidRPr="005C0F7F">
        <w:rPr>
          <w:lang w:val="en-US"/>
        </w:rPr>
        <w:t>(</w:t>
      </w:r>
      <w:r w:rsidRPr="005C0F7F">
        <w:rPr>
          <w:color w:val="000080"/>
          <w:lang w:val="en-US"/>
        </w:rPr>
        <w:t>0</w:t>
      </w:r>
      <w:r w:rsidRPr="005C0F7F">
        <w:rPr>
          <w:lang w:val="en-US"/>
        </w:rPr>
        <w:t>,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"</w:t>
      </w:r>
      <w:r>
        <w:rPr>
          <w:color w:val="008000"/>
        </w:rPr>
        <w:t>Помилка</w:t>
      </w:r>
      <w:r w:rsidRPr="005C0F7F">
        <w:rPr>
          <w:color w:val="008000"/>
          <w:lang w:val="en-US"/>
        </w:rPr>
        <w:t>"</w:t>
      </w:r>
      <w:r w:rsidRPr="005C0F7F">
        <w:rPr>
          <w:lang w:val="en-US"/>
        </w:rPr>
        <w:t>,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"</w:t>
      </w:r>
      <w:r>
        <w:rPr>
          <w:color w:val="008000"/>
        </w:rPr>
        <w:t>Зміни</w:t>
      </w:r>
      <w:r w:rsidRPr="005C0F7F">
        <w:rPr>
          <w:color w:val="C0C0C0"/>
          <w:lang w:val="en-US"/>
        </w:rPr>
        <w:t xml:space="preserve"> </w:t>
      </w:r>
      <w:r>
        <w:rPr>
          <w:color w:val="008000"/>
        </w:rPr>
        <w:t>не</w:t>
      </w:r>
      <w:r w:rsidRPr="005C0F7F">
        <w:rPr>
          <w:color w:val="C0C0C0"/>
          <w:lang w:val="en-US"/>
        </w:rPr>
        <w:t xml:space="preserve"> </w:t>
      </w:r>
      <w:r>
        <w:rPr>
          <w:color w:val="008000"/>
        </w:rPr>
        <w:t>вдалося</w:t>
      </w:r>
      <w:r w:rsidRPr="005C0F7F">
        <w:rPr>
          <w:color w:val="008000"/>
          <w:lang w:val="en-US"/>
        </w:rPr>
        <w:t>!"</w:t>
      </w:r>
      <w:r w:rsidRPr="005C0F7F">
        <w:rPr>
          <w:lang w:val="en-US"/>
        </w:rPr>
        <w:t>);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    </w:t>
      </w:r>
      <w:r w:rsidRPr="005C0F7F">
        <w:rPr>
          <w:color w:val="808000"/>
          <w:lang w:val="en-US"/>
        </w:rPr>
        <w:t>break</w:t>
      </w:r>
      <w:r w:rsidRPr="005C0F7F">
        <w:rPr>
          <w:lang w:val="en-US"/>
        </w:rPr>
        <w:t>;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</w:t>
      </w:r>
      <w:r w:rsidRPr="005C0F7F">
        <w:rPr>
          <w:color w:val="808000"/>
          <w:lang w:val="en-US"/>
        </w:rPr>
        <w:t>case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0080"/>
          <w:lang w:val="en-US"/>
        </w:rPr>
        <w:t>4</w:t>
      </w:r>
      <w:r w:rsidRPr="005C0F7F">
        <w:rPr>
          <w:lang w:val="en-US"/>
        </w:rPr>
        <w:t>: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    </w:t>
      </w:r>
      <w:r w:rsidRPr="005C0F7F">
        <w:rPr>
          <w:color w:val="800080"/>
          <w:lang w:val="en-US"/>
        </w:rPr>
        <w:t>QMessageBox</w:t>
      </w:r>
      <w:r w:rsidRPr="005C0F7F">
        <w:rPr>
          <w:lang w:val="en-US"/>
        </w:rPr>
        <w:t>::</w:t>
      </w:r>
      <w:r w:rsidRPr="005C0F7F">
        <w:rPr>
          <w:color w:val="00677C"/>
          <w:lang w:val="en-US"/>
        </w:rPr>
        <w:t>critical</w:t>
      </w:r>
      <w:r w:rsidRPr="005C0F7F">
        <w:rPr>
          <w:lang w:val="en-US"/>
        </w:rPr>
        <w:t>(</w:t>
      </w:r>
      <w:r w:rsidRPr="005C0F7F">
        <w:rPr>
          <w:color w:val="000080"/>
          <w:lang w:val="en-US"/>
        </w:rPr>
        <w:t>0</w:t>
      </w:r>
      <w:r w:rsidRPr="005C0F7F">
        <w:rPr>
          <w:lang w:val="en-US"/>
        </w:rPr>
        <w:t>,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"</w:t>
      </w:r>
      <w:r>
        <w:rPr>
          <w:color w:val="008000"/>
        </w:rPr>
        <w:t>Критична</w:t>
      </w:r>
      <w:r w:rsidRPr="005C0F7F">
        <w:rPr>
          <w:color w:val="C0C0C0"/>
          <w:lang w:val="en-US"/>
        </w:rPr>
        <w:t xml:space="preserve"> </w:t>
      </w:r>
      <w:r>
        <w:rPr>
          <w:color w:val="008000"/>
        </w:rPr>
        <w:t>помилка</w:t>
      </w:r>
      <w:r w:rsidRPr="005C0F7F">
        <w:rPr>
          <w:color w:val="008000"/>
          <w:lang w:val="en-US"/>
        </w:rPr>
        <w:t>"</w:t>
      </w:r>
      <w:r w:rsidRPr="005C0F7F">
        <w:rPr>
          <w:lang w:val="en-US"/>
        </w:rPr>
        <w:t>,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"</w:t>
      </w:r>
      <w:r>
        <w:rPr>
          <w:color w:val="008000"/>
        </w:rPr>
        <w:t>Не</w:t>
      </w:r>
      <w:r w:rsidRPr="005C0F7F">
        <w:rPr>
          <w:color w:val="C0C0C0"/>
          <w:lang w:val="en-US"/>
        </w:rPr>
        <w:t xml:space="preserve"> </w:t>
      </w:r>
      <w:r>
        <w:rPr>
          <w:color w:val="008000"/>
        </w:rPr>
        <w:t>вдалося</w:t>
      </w:r>
      <w:r w:rsidRPr="005C0F7F">
        <w:rPr>
          <w:color w:val="C0C0C0"/>
          <w:lang w:val="en-US"/>
        </w:rPr>
        <w:t xml:space="preserve"> </w:t>
      </w:r>
      <w:r>
        <w:rPr>
          <w:color w:val="008000"/>
        </w:rPr>
        <w:t>зв</w:t>
      </w:r>
      <w:r w:rsidRPr="005C0F7F">
        <w:rPr>
          <w:color w:val="008000"/>
          <w:lang w:val="en-US"/>
        </w:rPr>
        <w:t>'</w:t>
      </w:r>
      <w:r>
        <w:rPr>
          <w:color w:val="008000"/>
        </w:rPr>
        <w:t>язатися</w:t>
      </w:r>
      <w:r w:rsidRPr="005C0F7F">
        <w:rPr>
          <w:color w:val="C0C0C0"/>
          <w:lang w:val="en-US"/>
        </w:rPr>
        <w:t xml:space="preserve"> </w:t>
      </w:r>
      <w:r>
        <w:rPr>
          <w:color w:val="008000"/>
        </w:rPr>
        <w:t>з</w:t>
      </w:r>
      <w:r w:rsidRPr="005C0F7F">
        <w:rPr>
          <w:color w:val="C0C0C0"/>
          <w:lang w:val="en-US"/>
        </w:rPr>
        <w:t xml:space="preserve"> </w:t>
      </w:r>
      <w:r>
        <w:rPr>
          <w:color w:val="008000"/>
        </w:rPr>
        <w:t>базою</w:t>
      </w:r>
      <w:r w:rsidRPr="005C0F7F">
        <w:rPr>
          <w:color w:val="C0C0C0"/>
          <w:lang w:val="en-US"/>
        </w:rPr>
        <w:t xml:space="preserve"> </w:t>
      </w:r>
      <w:r>
        <w:rPr>
          <w:color w:val="008000"/>
        </w:rPr>
        <w:t>даних</w:t>
      </w:r>
      <w:r w:rsidRPr="005C0F7F">
        <w:rPr>
          <w:color w:val="008000"/>
          <w:lang w:val="en-US"/>
        </w:rPr>
        <w:t>!"</w:t>
      </w:r>
      <w:r w:rsidRPr="005C0F7F">
        <w:rPr>
          <w:lang w:val="en-US"/>
        </w:rPr>
        <w:t>);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    </w:t>
      </w:r>
      <w:r w:rsidRPr="005C0F7F">
        <w:rPr>
          <w:color w:val="808000"/>
          <w:lang w:val="en-US"/>
        </w:rPr>
        <w:t>break</w:t>
      </w:r>
      <w:r w:rsidRPr="005C0F7F">
        <w:rPr>
          <w:lang w:val="en-US"/>
        </w:rPr>
        <w:t>;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</w:t>
      </w:r>
      <w:r w:rsidRPr="005C0F7F">
        <w:rPr>
          <w:color w:val="808000"/>
          <w:lang w:val="en-US"/>
        </w:rPr>
        <w:t>default</w:t>
      </w:r>
      <w:r w:rsidRPr="005C0F7F">
        <w:rPr>
          <w:lang w:val="en-US"/>
        </w:rPr>
        <w:t>: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    </w:t>
      </w:r>
      <w:r w:rsidRPr="005C0F7F">
        <w:rPr>
          <w:color w:val="808000"/>
          <w:lang w:val="en-US"/>
        </w:rPr>
        <w:t>break</w:t>
      </w:r>
      <w:r w:rsidRPr="005C0F7F">
        <w:rPr>
          <w:lang w:val="en-US"/>
        </w:rPr>
        <w:t>;</w:t>
      </w:r>
      <w:r w:rsidRPr="005C0F7F">
        <w:rPr>
          <w:color w:val="C0C0C0"/>
          <w:lang w:val="en-US"/>
        </w:rPr>
        <w:t xml:space="preserve">     </w:t>
      </w:r>
      <w:r w:rsidRPr="005C0F7F">
        <w:rPr>
          <w:lang w:val="en-US"/>
        </w:rPr>
        <w:t>}</w:t>
      </w:r>
    </w:p>
    <w:p w:rsidR="00867FDC" w:rsidRPr="005C0F7F" w:rsidRDefault="00867FDC" w:rsidP="00867FDC">
      <w:pPr>
        <w:pStyle w:val="HTML"/>
        <w:rPr>
          <w:lang w:val="en-US"/>
        </w:rPr>
      </w:pP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lang w:val="en-US"/>
        </w:rPr>
        <w:t>}</w:t>
      </w:r>
    </w:p>
    <w:p w:rsidR="00867FDC" w:rsidRPr="005C0F7F" w:rsidRDefault="00867FDC" w:rsidP="00867FDC">
      <w:pPr>
        <w:pStyle w:val="HTML"/>
        <w:rPr>
          <w:lang w:val="en-US"/>
        </w:rPr>
      </w:pPr>
    </w:p>
    <w:p w:rsidR="00867FDC" w:rsidRPr="005C0F7F" w:rsidRDefault="00867FDC" w:rsidP="00867FDC">
      <w:pPr>
        <w:pStyle w:val="HTML"/>
        <w:rPr>
          <w:lang w:val="en-US"/>
        </w:rPr>
      </w:pP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800080"/>
          <w:lang w:val="en-US"/>
        </w:rPr>
        <w:t>messages</w:t>
      </w:r>
      <w:r w:rsidRPr="005C0F7F">
        <w:rPr>
          <w:lang w:val="en-US"/>
        </w:rPr>
        <w:t>::messageArguments(</w:t>
      </w:r>
      <w:r w:rsidRPr="005C0F7F">
        <w:rPr>
          <w:color w:val="808000"/>
          <w:lang w:val="en-US"/>
        </w:rPr>
        <w:t>int</w:t>
      </w:r>
      <w:r w:rsidRPr="005C0F7F">
        <w:rPr>
          <w:color w:val="C0C0C0"/>
          <w:lang w:val="en-US"/>
        </w:rPr>
        <w:t xml:space="preserve"> </w:t>
      </w:r>
      <w:r w:rsidRPr="005C0F7F">
        <w:rPr>
          <w:lang w:val="en-US"/>
        </w:rPr>
        <w:t>printX,</w:t>
      </w:r>
      <w:r w:rsidRPr="005C0F7F">
        <w:rPr>
          <w:color w:val="C0C0C0"/>
          <w:lang w:val="en-US"/>
        </w:rPr>
        <w:t xml:space="preserve"> </w:t>
      </w:r>
      <w:r w:rsidRPr="005C0F7F">
        <w:rPr>
          <w:lang w:val="en-US"/>
        </w:rPr>
        <w:t>QString</w:t>
      </w:r>
      <w:r w:rsidRPr="005C0F7F">
        <w:rPr>
          <w:color w:val="C0C0C0"/>
          <w:lang w:val="en-US"/>
        </w:rPr>
        <w:t xml:space="preserve"> </w:t>
      </w:r>
      <w:r w:rsidRPr="005C0F7F">
        <w:rPr>
          <w:lang w:val="en-US"/>
        </w:rPr>
        <w:t>printY)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lang w:val="en-US"/>
        </w:rPr>
        <w:lastRenderedPageBreak/>
        <w:t>{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</w:t>
      </w:r>
      <w:r w:rsidRPr="005C0F7F">
        <w:rPr>
          <w:color w:val="808000"/>
          <w:lang w:val="en-US"/>
        </w:rPr>
        <w:t>switch</w:t>
      </w:r>
      <w:r w:rsidRPr="005C0F7F">
        <w:rPr>
          <w:color w:val="C0C0C0"/>
          <w:lang w:val="en-US"/>
        </w:rPr>
        <w:t xml:space="preserve"> </w:t>
      </w:r>
      <w:r w:rsidRPr="005C0F7F">
        <w:rPr>
          <w:lang w:val="en-US"/>
        </w:rPr>
        <w:t>(</w:t>
      </w:r>
      <w:r w:rsidRPr="005C0F7F">
        <w:rPr>
          <w:color w:val="092E64"/>
          <w:lang w:val="en-US"/>
        </w:rPr>
        <w:t>printX</w:t>
      </w:r>
      <w:r w:rsidRPr="005C0F7F">
        <w:rPr>
          <w:lang w:val="en-US"/>
        </w:rPr>
        <w:t>)</w:t>
      </w:r>
      <w:r w:rsidRPr="005C0F7F">
        <w:rPr>
          <w:color w:val="C0C0C0"/>
          <w:lang w:val="en-US"/>
        </w:rPr>
        <w:t xml:space="preserve"> </w:t>
      </w:r>
      <w:r w:rsidRPr="005C0F7F">
        <w:rPr>
          <w:lang w:val="en-US"/>
        </w:rPr>
        <w:t>{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</w:t>
      </w:r>
      <w:r w:rsidRPr="005C0F7F">
        <w:rPr>
          <w:color w:val="808000"/>
          <w:lang w:val="en-US"/>
        </w:rPr>
        <w:t>case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0080"/>
          <w:lang w:val="en-US"/>
        </w:rPr>
        <w:t>0</w:t>
      </w:r>
      <w:r w:rsidRPr="005C0F7F">
        <w:rPr>
          <w:lang w:val="en-US"/>
        </w:rPr>
        <w:t>: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   </w:t>
      </w:r>
      <w:r w:rsidRPr="005C0F7F">
        <w:rPr>
          <w:color w:val="800080"/>
          <w:lang w:val="en-US"/>
        </w:rPr>
        <w:t>QMessageBox</w:t>
      </w:r>
      <w:r w:rsidRPr="005C0F7F">
        <w:rPr>
          <w:lang w:val="en-US"/>
        </w:rPr>
        <w:t>::</w:t>
      </w:r>
      <w:r w:rsidRPr="005C0F7F">
        <w:rPr>
          <w:color w:val="00677C"/>
          <w:lang w:val="en-US"/>
        </w:rPr>
        <w:t>information</w:t>
      </w:r>
      <w:r w:rsidRPr="005C0F7F">
        <w:rPr>
          <w:lang w:val="en-US"/>
        </w:rPr>
        <w:t>(</w:t>
      </w:r>
      <w:r w:rsidRPr="005C0F7F">
        <w:rPr>
          <w:color w:val="000080"/>
          <w:lang w:val="en-US"/>
        </w:rPr>
        <w:t>0</w:t>
      </w:r>
      <w:r w:rsidRPr="005C0F7F">
        <w:rPr>
          <w:lang w:val="en-US"/>
        </w:rPr>
        <w:t>,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"</w:t>
      </w:r>
      <w:r>
        <w:rPr>
          <w:color w:val="008000"/>
        </w:rPr>
        <w:t>Успішно</w:t>
      </w:r>
      <w:r w:rsidRPr="005C0F7F">
        <w:rPr>
          <w:color w:val="008000"/>
          <w:lang w:val="en-US"/>
        </w:rPr>
        <w:t>"</w:t>
      </w:r>
      <w:r w:rsidRPr="005C0F7F">
        <w:rPr>
          <w:lang w:val="en-US"/>
        </w:rPr>
        <w:t>,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"</w:t>
      </w:r>
      <w:r>
        <w:rPr>
          <w:color w:val="008000"/>
        </w:rPr>
        <w:t>Інформація</w:t>
      </w:r>
      <w:r w:rsidRPr="005C0F7F">
        <w:rPr>
          <w:color w:val="C0C0C0"/>
          <w:lang w:val="en-US"/>
        </w:rPr>
        <w:t xml:space="preserve"> </w:t>
      </w:r>
      <w:r>
        <w:rPr>
          <w:color w:val="008000"/>
        </w:rPr>
        <w:t>додана</w:t>
      </w:r>
      <w:r w:rsidRPr="005C0F7F">
        <w:rPr>
          <w:color w:val="C0C0C0"/>
          <w:lang w:val="en-US"/>
        </w:rPr>
        <w:t xml:space="preserve"> </w:t>
      </w:r>
      <w:r>
        <w:rPr>
          <w:color w:val="008000"/>
        </w:rPr>
        <w:t>в</w:t>
      </w:r>
      <w:r w:rsidRPr="005C0F7F">
        <w:rPr>
          <w:color w:val="C0C0C0"/>
          <w:lang w:val="en-US"/>
        </w:rPr>
        <w:t xml:space="preserve"> </w:t>
      </w:r>
      <w:r>
        <w:rPr>
          <w:color w:val="008000"/>
        </w:rPr>
        <w:t>плани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["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677C"/>
          <w:shd w:val="clear" w:color="auto" w:fill="FFFFFF"/>
          <w:lang w:val="en-US"/>
        </w:rPr>
        <w:t>+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92E64"/>
          <w:lang w:val="en-US"/>
        </w:rPr>
        <w:t>printY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677C"/>
          <w:shd w:val="clear" w:color="auto" w:fill="FFFFFF"/>
          <w:lang w:val="en-US"/>
        </w:rPr>
        <w:t>+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"]"</w:t>
      </w:r>
      <w:r w:rsidRPr="005C0F7F">
        <w:rPr>
          <w:lang w:val="en-US"/>
        </w:rPr>
        <w:t>);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    </w:t>
      </w:r>
      <w:r w:rsidRPr="005C0F7F">
        <w:rPr>
          <w:color w:val="808000"/>
          <w:lang w:val="en-US"/>
        </w:rPr>
        <w:t>break</w:t>
      </w:r>
      <w:r w:rsidRPr="005C0F7F">
        <w:rPr>
          <w:lang w:val="en-US"/>
        </w:rPr>
        <w:t>;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</w:t>
      </w:r>
      <w:r w:rsidRPr="005C0F7F">
        <w:rPr>
          <w:color w:val="808000"/>
          <w:lang w:val="en-US"/>
        </w:rPr>
        <w:t>case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0080"/>
          <w:lang w:val="en-US"/>
        </w:rPr>
        <w:t>1</w:t>
      </w:r>
      <w:r w:rsidRPr="005C0F7F">
        <w:rPr>
          <w:lang w:val="en-US"/>
        </w:rPr>
        <w:t>: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   </w:t>
      </w:r>
      <w:r w:rsidRPr="005C0F7F">
        <w:rPr>
          <w:color w:val="800080"/>
          <w:lang w:val="en-US"/>
        </w:rPr>
        <w:t>QMessageBox</w:t>
      </w:r>
      <w:r w:rsidRPr="005C0F7F">
        <w:rPr>
          <w:lang w:val="en-US"/>
        </w:rPr>
        <w:t>::</w:t>
      </w:r>
      <w:r w:rsidRPr="005C0F7F">
        <w:rPr>
          <w:color w:val="00677C"/>
          <w:lang w:val="en-US"/>
        </w:rPr>
        <w:t>critical</w:t>
      </w:r>
      <w:r w:rsidRPr="005C0F7F">
        <w:rPr>
          <w:lang w:val="en-US"/>
        </w:rPr>
        <w:t>(</w:t>
      </w:r>
      <w:r w:rsidRPr="005C0F7F">
        <w:rPr>
          <w:color w:val="000080"/>
          <w:lang w:val="en-US"/>
        </w:rPr>
        <w:t>0</w:t>
      </w:r>
      <w:r w:rsidRPr="005C0F7F">
        <w:rPr>
          <w:lang w:val="en-US"/>
        </w:rPr>
        <w:t>,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"</w:t>
      </w:r>
      <w:r>
        <w:rPr>
          <w:color w:val="008000"/>
        </w:rPr>
        <w:t>Помилка</w:t>
      </w:r>
      <w:r w:rsidRPr="005C0F7F">
        <w:rPr>
          <w:color w:val="008000"/>
          <w:lang w:val="en-US"/>
        </w:rPr>
        <w:t>"</w:t>
      </w:r>
      <w:r w:rsidRPr="005C0F7F">
        <w:rPr>
          <w:lang w:val="en-US"/>
        </w:rPr>
        <w:t>,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92E64"/>
          <w:lang w:val="en-US"/>
        </w:rPr>
        <w:t>printY</w:t>
      </w:r>
      <w:r w:rsidRPr="005C0F7F">
        <w:rPr>
          <w:lang w:val="en-US"/>
        </w:rPr>
        <w:t>);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    </w:t>
      </w:r>
      <w:r w:rsidRPr="005C0F7F">
        <w:rPr>
          <w:color w:val="808000"/>
          <w:lang w:val="en-US"/>
        </w:rPr>
        <w:t>break</w:t>
      </w:r>
      <w:r w:rsidRPr="005C0F7F">
        <w:rPr>
          <w:lang w:val="en-US"/>
        </w:rPr>
        <w:t>;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</w:t>
      </w:r>
      <w:r w:rsidRPr="005C0F7F">
        <w:rPr>
          <w:color w:val="808000"/>
          <w:lang w:val="en-US"/>
        </w:rPr>
        <w:t>case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0080"/>
          <w:lang w:val="en-US"/>
        </w:rPr>
        <w:t>2</w:t>
      </w:r>
      <w:r w:rsidRPr="005C0F7F">
        <w:rPr>
          <w:lang w:val="en-US"/>
        </w:rPr>
        <w:t>: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   </w:t>
      </w:r>
      <w:r w:rsidRPr="005C0F7F">
        <w:rPr>
          <w:color w:val="800080"/>
          <w:lang w:val="en-US"/>
        </w:rPr>
        <w:t>QMessageBox</w:t>
      </w:r>
      <w:r w:rsidRPr="005C0F7F">
        <w:rPr>
          <w:lang w:val="en-US"/>
        </w:rPr>
        <w:t>::</w:t>
      </w:r>
      <w:r w:rsidRPr="005C0F7F">
        <w:rPr>
          <w:color w:val="00677C"/>
          <w:lang w:val="en-US"/>
        </w:rPr>
        <w:t>information</w:t>
      </w:r>
      <w:r w:rsidRPr="005C0F7F">
        <w:rPr>
          <w:lang w:val="en-US"/>
        </w:rPr>
        <w:t>(</w:t>
      </w:r>
      <w:r w:rsidRPr="005C0F7F">
        <w:rPr>
          <w:color w:val="000080"/>
          <w:lang w:val="en-US"/>
        </w:rPr>
        <w:t>0</w:t>
      </w:r>
      <w:r w:rsidRPr="005C0F7F">
        <w:rPr>
          <w:lang w:val="en-US"/>
        </w:rPr>
        <w:t>,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"</w:t>
      </w:r>
      <w:r>
        <w:rPr>
          <w:color w:val="008000"/>
        </w:rPr>
        <w:t>Успішно</w:t>
      </w:r>
      <w:r w:rsidRPr="005C0F7F">
        <w:rPr>
          <w:color w:val="008000"/>
          <w:lang w:val="en-US"/>
        </w:rPr>
        <w:t>"</w:t>
      </w:r>
      <w:r w:rsidRPr="005C0F7F">
        <w:rPr>
          <w:lang w:val="en-US"/>
        </w:rPr>
        <w:t>,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"</w:t>
      </w:r>
      <w:r>
        <w:rPr>
          <w:color w:val="008000"/>
        </w:rPr>
        <w:t>Захід</w:t>
      </w:r>
      <w:r w:rsidRPr="005C0F7F">
        <w:rPr>
          <w:color w:val="C0C0C0"/>
          <w:lang w:val="en-US"/>
        </w:rPr>
        <w:t xml:space="preserve">  </w:t>
      </w:r>
      <w:r w:rsidRPr="005C0F7F">
        <w:rPr>
          <w:color w:val="008000"/>
          <w:lang w:val="en-US"/>
        </w:rPr>
        <w:t>"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677C"/>
          <w:shd w:val="clear" w:color="auto" w:fill="FFFFFF"/>
          <w:lang w:val="en-US"/>
        </w:rPr>
        <w:t>+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92E64"/>
          <w:lang w:val="en-US"/>
        </w:rPr>
        <w:t>printY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677C"/>
          <w:shd w:val="clear" w:color="auto" w:fill="FFFFFF"/>
          <w:lang w:val="en-US"/>
        </w:rPr>
        <w:t>+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"</w:t>
      </w:r>
      <w:r w:rsidRPr="005C0F7F">
        <w:rPr>
          <w:color w:val="C0C0C0"/>
          <w:lang w:val="en-US"/>
        </w:rPr>
        <w:t xml:space="preserve"> </w:t>
      </w:r>
      <w:r>
        <w:rPr>
          <w:color w:val="008000"/>
        </w:rPr>
        <w:t>створено</w:t>
      </w:r>
      <w:r w:rsidRPr="005C0F7F">
        <w:rPr>
          <w:color w:val="008000"/>
          <w:lang w:val="en-US"/>
        </w:rPr>
        <w:t>!"</w:t>
      </w:r>
      <w:r w:rsidRPr="005C0F7F">
        <w:rPr>
          <w:lang w:val="en-US"/>
        </w:rPr>
        <w:t>);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    </w:t>
      </w:r>
      <w:r w:rsidRPr="005C0F7F">
        <w:rPr>
          <w:color w:val="808000"/>
          <w:lang w:val="en-US"/>
        </w:rPr>
        <w:t>break</w:t>
      </w:r>
      <w:r w:rsidRPr="005C0F7F">
        <w:rPr>
          <w:lang w:val="en-US"/>
        </w:rPr>
        <w:t>;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</w:t>
      </w:r>
      <w:r w:rsidRPr="005C0F7F">
        <w:rPr>
          <w:color w:val="808000"/>
          <w:lang w:val="en-US"/>
        </w:rPr>
        <w:t>case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0080"/>
          <w:lang w:val="en-US"/>
        </w:rPr>
        <w:t>3</w:t>
      </w:r>
      <w:r w:rsidRPr="005C0F7F">
        <w:rPr>
          <w:lang w:val="en-US"/>
        </w:rPr>
        <w:t>: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   </w:t>
      </w:r>
      <w:r w:rsidRPr="005C0F7F">
        <w:rPr>
          <w:color w:val="800080"/>
          <w:lang w:val="en-US"/>
        </w:rPr>
        <w:t>QMessageBox</w:t>
      </w:r>
      <w:r w:rsidRPr="005C0F7F">
        <w:rPr>
          <w:lang w:val="en-US"/>
        </w:rPr>
        <w:t>::</w:t>
      </w:r>
      <w:r w:rsidRPr="005C0F7F">
        <w:rPr>
          <w:color w:val="00677C"/>
          <w:lang w:val="en-US"/>
        </w:rPr>
        <w:t>information</w:t>
      </w:r>
      <w:r w:rsidRPr="005C0F7F">
        <w:rPr>
          <w:lang w:val="en-US"/>
        </w:rPr>
        <w:t>(</w:t>
      </w:r>
      <w:r w:rsidRPr="005C0F7F">
        <w:rPr>
          <w:color w:val="000080"/>
          <w:lang w:val="en-US"/>
        </w:rPr>
        <w:t>0</w:t>
      </w:r>
      <w:r w:rsidRPr="005C0F7F">
        <w:rPr>
          <w:lang w:val="en-US"/>
        </w:rPr>
        <w:t>,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"</w:t>
      </w:r>
      <w:r>
        <w:rPr>
          <w:color w:val="008000"/>
        </w:rPr>
        <w:t>Успішно</w:t>
      </w:r>
      <w:r w:rsidRPr="005C0F7F">
        <w:rPr>
          <w:color w:val="008000"/>
          <w:lang w:val="en-US"/>
        </w:rPr>
        <w:t>"</w:t>
      </w:r>
      <w:r w:rsidRPr="005C0F7F">
        <w:rPr>
          <w:lang w:val="en-US"/>
        </w:rPr>
        <w:t>,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"</w:t>
      </w:r>
      <w:r>
        <w:rPr>
          <w:color w:val="008000"/>
        </w:rPr>
        <w:t>План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[ID="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677C"/>
          <w:shd w:val="clear" w:color="auto" w:fill="FFFFFF"/>
          <w:lang w:val="en-US"/>
        </w:rPr>
        <w:t>+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92E64"/>
          <w:lang w:val="en-US"/>
        </w:rPr>
        <w:t>printY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677C"/>
          <w:shd w:val="clear" w:color="auto" w:fill="FFFFFF"/>
          <w:lang w:val="en-US"/>
        </w:rPr>
        <w:t>+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"]</w:t>
      </w:r>
      <w:r w:rsidRPr="005C0F7F">
        <w:rPr>
          <w:color w:val="C0C0C0"/>
          <w:lang w:val="en-US"/>
        </w:rPr>
        <w:t xml:space="preserve"> </w:t>
      </w:r>
      <w:r>
        <w:rPr>
          <w:color w:val="008000"/>
        </w:rPr>
        <w:t>був</w:t>
      </w:r>
      <w:r w:rsidRPr="005C0F7F">
        <w:rPr>
          <w:color w:val="C0C0C0"/>
          <w:lang w:val="en-US"/>
        </w:rPr>
        <w:t xml:space="preserve"> </w:t>
      </w:r>
      <w:r>
        <w:rPr>
          <w:color w:val="008000"/>
        </w:rPr>
        <w:t>видалений</w:t>
      </w:r>
      <w:r w:rsidRPr="005C0F7F">
        <w:rPr>
          <w:color w:val="008000"/>
          <w:lang w:val="en-US"/>
        </w:rPr>
        <w:t>!"</w:t>
      </w:r>
      <w:r w:rsidRPr="005C0F7F">
        <w:rPr>
          <w:lang w:val="en-US"/>
        </w:rPr>
        <w:t>);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    </w:t>
      </w:r>
      <w:r w:rsidRPr="005C0F7F">
        <w:rPr>
          <w:color w:val="808000"/>
          <w:lang w:val="en-US"/>
        </w:rPr>
        <w:t>break</w:t>
      </w:r>
      <w:r w:rsidRPr="005C0F7F">
        <w:rPr>
          <w:lang w:val="en-US"/>
        </w:rPr>
        <w:t>;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</w:t>
      </w:r>
      <w:r w:rsidRPr="005C0F7F">
        <w:rPr>
          <w:color w:val="808000"/>
          <w:lang w:val="en-US"/>
        </w:rPr>
        <w:t>case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0080"/>
          <w:lang w:val="en-US"/>
        </w:rPr>
        <w:t>4</w:t>
      </w:r>
      <w:r w:rsidRPr="005C0F7F">
        <w:rPr>
          <w:lang w:val="en-US"/>
        </w:rPr>
        <w:t>: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   </w:t>
      </w:r>
      <w:r w:rsidRPr="005C0F7F">
        <w:rPr>
          <w:color w:val="800080"/>
          <w:lang w:val="en-US"/>
        </w:rPr>
        <w:t>QMessageBox</w:t>
      </w:r>
      <w:r w:rsidRPr="005C0F7F">
        <w:rPr>
          <w:lang w:val="en-US"/>
        </w:rPr>
        <w:t>::</w:t>
      </w:r>
      <w:r w:rsidRPr="005C0F7F">
        <w:rPr>
          <w:color w:val="00677C"/>
          <w:lang w:val="en-US"/>
        </w:rPr>
        <w:t>information</w:t>
      </w:r>
      <w:r w:rsidRPr="005C0F7F">
        <w:rPr>
          <w:lang w:val="en-US"/>
        </w:rPr>
        <w:t>(</w:t>
      </w:r>
      <w:r w:rsidRPr="005C0F7F">
        <w:rPr>
          <w:color w:val="000080"/>
          <w:lang w:val="en-US"/>
        </w:rPr>
        <w:t>0</w:t>
      </w:r>
      <w:r w:rsidRPr="005C0F7F">
        <w:rPr>
          <w:lang w:val="en-US"/>
        </w:rPr>
        <w:t>,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"</w:t>
      </w:r>
      <w:r>
        <w:rPr>
          <w:color w:val="008000"/>
        </w:rPr>
        <w:t>Успішно</w:t>
      </w:r>
      <w:r w:rsidRPr="005C0F7F">
        <w:rPr>
          <w:color w:val="008000"/>
          <w:lang w:val="en-US"/>
        </w:rPr>
        <w:t>"</w:t>
      </w:r>
      <w:r w:rsidRPr="005C0F7F">
        <w:rPr>
          <w:lang w:val="en-US"/>
        </w:rPr>
        <w:t>,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"</w:t>
      </w:r>
      <w:r>
        <w:rPr>
          <w:color w:val="008000"/>
        </w:rPr>
        <w:t>Захід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"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677C"/>
          <w:shd w:val="clear" w:color="auto" w:fill="FFFFFF"/>
          <w:lang w:val="en-US"/>
        </w:rPr>
        <w:t>+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92E64"/>
          <w:lang w:val="en-US"/>
        </w:rPr>
        <w:t>printY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677C"/>
          <w:shd w:val="clear" w:color="auto" w:fill="FFFFFF"/>
          <w:lang w:val="en-US"/>
        </w:rPr>
        <w:t>+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"</w:t>
      </w:r>
      <w:r w:rsidRPr="005C0F7F">
        <w:rPr>
          <w:color w:val="C0C0C0"/>
          <w:lang w:val="en-US"/>
        </w:rPr>
        <w:t xml:space="preserve"> </w:t>
      </w:r>
      <w:r>
        <w:rPr>
          <w:color w:val="008000"/>
        </w:rPr>
        <w:t>був</w:t>
      </w:r>
      <w:r w:rsidRPr="005C0F7F">
        <w:rPr>
          <w:color w:val="C0C0C0"/>
          <w:lang w:val="en-US"/>
        </w:rPr>
        <w:t xml:space="preserve"> </w:t>
      </w:r>
      <w:r>
        <w:rPr>
          <w:color w:val="008000"/>
        </w:rPr>
        <w:t>видалений</w:t>
      </w:r>
      <w:r w:rsidRPr="005C0F7F">
        <w:rPr>
          <w:color w:val="008000"/>
          <w:lang w:val="en-US"/>
        </w:rPr>
        <w:t>!"</w:t>
      </w:r>
      <w:r w:rsidRPr="005C0F7F">
        <w:rPr>
          <w:lang w:val="en-US"/>
        </w:rPr>
        <w:t>);</w:t>
      </w:r>
    </w:p>
    <w:p w:rsidR="00867FDC" w:rsidRPr="00C45BA5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    </w:t>
      </w:r>
      <w:r w:rsidRPr="00C45BA5">
        <w:rPr>
          <w:color w:val="808000"/>
          <w:lang w:val="en-US"/>
        </w:rPr>
        <w:t>break</w:t>
      </w:r>
      <w:r w:rsidRPr="00C45BA5">
        <w:rPr>
          <w:lang w:val="en-US"/>
        </w:rPr>
        <w:t>;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color w:val="C0C0C0"/>
          <w:lang w:val="en-US"/>
        </w:rPr>
        <w:t xml:space="preserve">    </w:t>
      </w:r>
      <w:r w:rsidRPr="00C45BA5">
        <w:rPr>
          <w:color w:val="808000"/>
          <w:lang w:val="en-US"/>
        </w:rPr>
        <w:t>default</w:t>
      </w:r>
      <w:r w:rsidRPr="00C45BA5">
        <w:rPr>
          <w:lang w:val="en-US"/>
        </w:rPr>
        <w:t>: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color w:val="C0C0C0"/>
          <w:lang w:val="en-US"/>
        </w:rPr>
        <w:t xml:space="preserve">        </w:t>
      </w:r>
      <w:r w:rsidRPr="00C45BA5">
        <w:rPr>
          <w:color w:val="808000"/>
          <w:lang w:val="en-US"/>
        </w:rPr>
        <w:t>break</w:t>
      </w:r>
      <w:r w:rsidRPr="00C45BA5">
        <w:rPr>
          <w:lang w:val="en-US"/>
        </w:rPr>
        <w:t>;</w:t>
      </w:r>
      <w:r w:rsidRPr="00C45BA5">
        <w:rPr>
          <w:color w:val="C0C0C0"/>
          <w:lang w:val="en-US"/>
        </w:rPr>
        <w:t xml:space="preserve">     </w:t>
      </w:r>
      <w:r w:rsidRPr="00C45BA5">
        <w:rPr>
          <w:lang w:val="en-US"/>
        </w:rPr>
        <w:t>}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lang w:val="en-US"/>
        </w:rPr>
        <w:t>}</w:t>
      </w: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67FDC" w:rsidRPr="001C643C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Модуль </w:t>
      </w:r>
      <w:r w:rsidRPr="001C643C">
        <w:rPr>
          <w:rFonts w:ascii="Times New Roman" w:hAnsi="Times New Roman" w:cs="Times New Roman"/>
          <w:sz w:val="28"/>
          <w:szCs w:val="28"/>
          <w:lang w:val="uk-UA"/>
        </w:rPr>
        <w:t>showwindow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h: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lang w:val="en-US"/>
        </w:rPr>
        <w:t>#</w:t>
      </w:r>
      <w:r w:rsidRPr="005C0F7F">
        <w:rPr>
          <w:color w:val="000080"/>
          <w:lang w:val="en-US"/>
        </w:rPr>
        <w:t>ifndef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0080"/>
          <w:lang w:val="en-US"/>
        </w:rPr>
        <w:t>SHOWWINDOW_H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lang w:val="en-US"/>
        </w:rPr>
        <w:t>#</w:t>
      </w:r>
      <w:r w:rsidRPr="005C0F7F">
        <w:rPr>
          <w:color w:val="000080"/>
          <w:lang w:val="en-US"/>
        </w:rPr>
        <w:t>define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0080"/>
          <w:lang w:val="en-US"/>
        </w:rPr>
        <w:t>SHOWWINDOW_H</w:t>
      </w:r>
    </w:p>
    <w:p w:rsidR="00867FDC" w:rsidRPr="005C0F7F" w:rsidRDefault="00867FDC" w:rsidP="00867FDC">
      <w:pPr>
        <w:pStyle w:val="HTML"/>
        <w:rPr>
          <w:lang w:val="en-US"/>
        </w:rPr>
      </w:pP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lang w:val="en-US"/>
        </w:rPr>
        <w:t>#</w:t>
      </w:r>
      <w:r w:rsidRPr="005C0F7F">
        <w:rPr>
          <w:color w:val="000080"/>
          <w:lang w:val="en-US"/>
        </w:rPr>
        <w:t>include</w:t>
      </w:r>
      <w:r w:rsidRPr="005C0F7F">
        <w:rPr>
          <w:color w:val="C0C0C0"/>
          <w:lang w:val="en-US"/>
        </w:rPr>
        <w:t xml:space="preserve"> </w:t>
      </w:r>
      <w:r w:rsidRPr="005C0F7F">
        <w:rPr>
          <w:lang w:val="en-US"/>
        </w:rPr>
        <w:t>&lt;</w:t>
      </w:r>
      <w:r w:rsidRPr="005C0F7F">
        <w:rPr>
          <w:color w:val="008000"/>
          <w:lang w:val="en-US"/>
        </w:rPr>
        <w:t>QDialog</w:t>
      </w:r>
      <w:r w:rsidRPr="005C0F7F">
        <w:rPr>
          <w:lang w:val="en-US"/>
        </w:rPr>
        <w:t>&gt;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lang w:val="en-US"/>
        </w:rPr>
        <w:t>#</w:t>
      </w:r>
      <w:r w:rsidRPr="005C0F7F">
        <w:rPr>
          <w:color w:val="000080"/>
          <w:lang w:val="en-US"/>
        </w:rPr>
        <w:t>include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8000"/>
          <w:lang w:val="en-US"/>
        </w:rPr>
        <w:t>"mainwindow.h"</w:t>
      </w:r>
    </w:p>
    <w:p w:rsidR="00867FDC" w:rsidRPr="005C0F7F" w:rsidRDefault="00867FDC" w:rsidP="00867FDC">
      <w:pPr>
        <w:pStyle w:val="HTML"/>
        <w:rPr>
          <w:lang w:val="en-US"/>
        </w:rPr>
      </w:pP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808000"/>
          <w:lang w:val="en-US"/>
        </w:rPr>
        <w:t>namespace</w:t>
      </w:r>
      <w:r w:rsidRPr="005C0F7F">
        <w:rPr>
          <w:color w:val="C0C0C0"/>
          <w:lang w:val="en-US"/>
        </w:rPr>
        <w:t xml:space="preserve"> </w:t>
      </w:r>
      <w:r w:rsidRPr="005C0F7F">
        <w:rPr>
          <w:b/>
          <w:bCs/>
          <w:color w:val="800080"/>
          <w:lang w:val="en-US"/>
        </w:rPr>
        <w:t>Ui</w:t>
      </w:r>
      <w:r w:rsidRPr="005C0F7F">
        <w:rPr>
          <w:color w:val="C0C0C0"/>
          <w:lang w:val="en-US"/>
        </w:rPr>
        <w:t xml:space="preserve"> </w:t>
      </w:r>
      <w:r w:rsidRPr="005C0F7F">
        <w:rPr>
          <w:lang w:val="en-US"/>
        </w:rPr>
        <w:t>{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808000"/>
          <w:lang w:val="en-US"/>
        </w:rPr>
        <w:t>class</w:t>
      </w:r>
      <w:r w:rsidRPr="005C0F7F">
        <w:rPr>
          <w:color w:val="C0C0C0"/>
          <w:lang w:val="en-US"/>
        </w:rPr>
        <w:t xml:space="preserve"> </w:t>
      </w:r>
      <w:r w:rsidRPr="005C0F7F">
        <w:rPr>
          <w:b/>
          <w:bCs/>
          <w:color w:val="800080"/>
          <w:lang w:val="en-US"/>
        </w:rPr>
        <w:t>ShowWindow</w:t>
      </w:r>
      <w:r w:rsidRPr="005C0F7F">
        <w:rPr>
          <w:lang w:val="en-US"/>
        </w:rPr>
        <w:t>;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lang w:val="en-US"/>
        </w:rPr>
        <w:t>}</w:t>
      </w:r>
    </w:p>
    <w:p w:rsidR="00867FDC" w:rsidRPr="005C0F7F" w:rsidRDefault="00867FDC" w:rsidP="00867FDC">
      <w:pPr>
        <w:pStyle w:val="HTML"/>
        <w:rPr>
          <w:lang w:val="en-US"/>
        </w:rPr>
      </w:pP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808000"/>
          <w:lang w:val="en-US"/>
        </w:rPr>
        <w:t>class</w:t>
      </w:r>
      <w:r w:rsidRPr="005C0F7F">
        <w:rPr>
          <w:color w:val="C0C0C0"/>
          <w:lang w:val="en-US"/>
        </w:rPr>
        <w:t xml:space="preserve"> </w:t>
      </w:r>
      <w:r w:rsidRPr="005C0F7F">
        <w:rPr>
          <w:b/>
          <w:bCs/>
          <w:color w:val="800080"/>
          <w:lang w:val="en-US"/>
        </w:rPr>
        <w:t>ShowWindow</w:t>
      </w:r>
      <w:r w:rsidRPr="005C0F7F">
        <w:rPr>
          <w:color w:val="C0C0C0"/>
          <w:lang w:val="en-US"/>
        </w:rPr>
        <w:t xml:space="preserve"> </w:t>
      </w:r>
      <w:r w:rsidRPr="005C0F7F">
        <w:rPr>
          <w:lang w:val="en-US"/>
        </w:rPr>
        <w:t>: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808000"/>
          <w:lang w:val="en-US"/>
        </w:rPr>
        <w:t>public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800080"/>
          <w:lang w:val="en-US"/>
        </w:rPr>
        <w:t>QDialog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lang w:val="en-US"/>
        </w:rPr>
        <w:t>{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</w:t>
      </w:r>
      <w:r w:rsidRPr="005C0F7F">
        <w:rPr>
          <w:color w:val="000080"/>
          <w:lang w:val="en-US"/>
        </w:rPr>
        <w:t>Q_OBJECT</w:t>
      </w:r>
    </w:p>
    <w:p w:rsidR="00867FDC" w:rsidRPr="005C0F7F" w:rsidRDefault="00867FDC" w:rsidP="00867FDC">
      <w:pPr>
        <w:pStyle w:val="HTML"/>
        <w:rPr>
          <w:lang w:val="en-US"/>
        </w:rPr>
      </w:pP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808000"/>
          <w:lang w:val="en-US"/>
        </w:rPr>
        <w:t>public</w:t>
      </w:r>
      <w:r w:rsidRPr="005C0F7F">
        <w:rPr>
          <w:lang w:val="en-US"/>
        </w:rPr>
        <w:t>: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</w:t>
      </w:r>
      <w:r w:rsidRPr="005C0F7F">
        <w:rPr>
          <w:color w:val="808000"/>
          <w:lang w:val="en-US"/>
        </w:rPr>
        <w:t>explicit</w:t>
      </w:r>
      <w:r w:rsidRPr="005C0F7F">
        <w:rPr>
          <w:color w:val="C0C0C0"/>
          <w:lang w:val="en-US"/>
        </w:rPr>
        <w:t xml:space="preserve"> </w:t>
      </w:r>
      <w:r w:rsidRPr="005C0F7F">
        <w:rPr>
          <w:b/>
          <w:bCs/>
          <w:color w:val="00677C"/>
          <w:lang w:val="en-US"/>
        </w:rPr>
        <w:t>ShowWindow</w:t>
      </w:r>
      <w:r w:rsidRPr="005C0F7F">
        <w:rPr>
          <w:lang w:val="en-US"/>
        </w:rPr>
        <w:t>(</w:t>
      </w:r>
      <w:r w:rsidRPr="005C0F7F">
        <w:rPr>
          <w:color w:val="800080"/>
          <w:lang w:val="en-US"/>
        </w:rPr>
        <w:t>QWidget</w:t>
      </w:r>
      <w:r w:rsidRPr="005C0F7F">
        <w:rPr>
          <w:color w:val="C0C0C0"/>
          <w:lang w:val="en-US"/>
        </w:rPr>
        <w:t xml:space="preserve"> </w:t>
      </w:r>
      <w:r w:rsidRPr="005C0F7F">
        <w:rPr>
          <w:lang w:val="en-US"/>
        </w:rPr>
        <w:t>*</w:t>
      </w:r>
      <w:r w:rsidRPr="005C0F7F">
        <w:rPr>
          <w:color w:val="092E64"/>
          <w:lang w:val="en-US"/>
        </w:rPr>
        <w:t>parent</w:t>
      </w:r>
      <w:r w:rsidRPr="005C0F7F">
        <w:rPr>
          <w:color w:val="C0C0C0"/>
          <w:lang w:val="en-US"/>
        </w:rPr>
        <w:t xml:space="preserve"> </w:t>
      </w:r>
      <w:r w:rsidRPr="005C0F7F">
        <w:rPr>
          <w:lang w:val="en-US"/>
        </w:rPr>
        <w:t>=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0080"/>
          <w:lang w:val="en-US"/>
        </w:rPr>
        <w:t>0</w:t>
      </w:r>
      <w:r w:rsidRPr="005C0F7F">
        <w:rPr>
          <w:lang w:val="en-US"/>
        </w:rPr>
        <w:t>);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</w:t>
      </w:r>
      <w:r w:rsidRPr="005C0F7F">
        <w:rPr>
          <w:lang w:val="en-US"/>
        </w:rPr>
        <w:t>~</w:t>
      </w:r>
      <w:r w:rsidRPr="005C0F7F">
        <w:rPr>
          <w:b/>
          <w:bCs/>
          <w:i/>
          <w:iCs/>
          <w:color w:val="00677C"/>
          <w:lang w:val="en-US"/>
        </w:rPr>
        <w:t>ShowWindow</w:t>
      </w:r>
      <w:r w:rsidRPr="005C0F7F">
        <w:rPr>
          <w:lang w:val="en-US"/>
        </w:rPr>
        <w:t>();</w:t>
      </w:r>
    </w:p>
    <w:p w:rsidR="00867FDC" w:rsidRPr="005C0F7F" w:rsidRDefault="00867FDC" w:rsidP="00867FDC">
      <w:pPr>
        <w:pStyle w:val="HTML"/>
        <w:rPr>
          <w:lang w:val="en-US"/>
        </w:rPr>
      </w:pP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808000"/>
          <w:lang w:val="en-US"/>
        </w:rPr>
        <w:t>private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000080"/>
          <w:lang w:val="en-US"/>
        </w:rPr>
        <w:t>slots</w:t>
      </w:r>
      <w:r w:rsidRPr="005C0F7F">
        <w:rPr>
          <w:lang w:val="en-US"/>
        </w:rPr>
        <w:t>: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</w:t>
      </w:r>
      <w:r w:rsidRPr="005C0F7F">
        <w:rPr>
          <w:color w:val="808000"/>
          <w:lang w:val="en-US"/>
        </w:rPr>
        <w:t>void</w:t>
      </w:r>
      <w:r w:rsidRPr="005C0F7F">
        <w:rPr>
          <w:color w:val="C0C0C0"/>
          <w:lang w:val="en-US"/>
        </w:rPr>
        <w:t xml:space="preserve"> </w:t>
      </w:r>
      <w:r w:rsidRPr="005C0F7F">
        <w:rPr>
          <w:b/>
          <w:bCs/>
          <w:color w:val="00677C"/>
          <w:lang w:val="en-US"/>
        </w:rPr>
        <w:t>on_pushButton_clicked</w:t>
      </w:r>
      <w:r w:rsidRPr="005C0F7F">
        <w:rPr>
          <w:lang w:val="en-US"/>
        </w:rPr>
        <w:t>();</w:t>
      </w:r>
    </w:p>
    <w:p w:rsidR="00867FDC" w:rsidRPr="005C0F7F" w:rsidRDefault="00867FDC" w:rsidP="00867FDC">
      <w:pPr>
        <w:pStyle w:val="HTML"/>
        <w:rPr>
          <w:lang w:val="en-US"/>
        </w:rPr>
      </w:pP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</w:t>
      </w:r>
      <w:r w:rsidRPr="005C0F7F">
        <w:rPr>
          <w:color w:val="808000"/>
          <w:lang w:val="en-US"/>
        </w:rPr>
        <w:t>void</w:t>
      </w:r>
      <w:r w:rsidRPr="005C0F7F">
        <w:rPr>
          <w:color w:val="C0C0C0"/>
          <w:lang w:val="en-US"/>
        </w:rPr>
        <w:t xml:space="preserve"> </w:t>
      </w:r>
      <w:r w:rsidRPr="005C0F7F">
        <w:rPr>
          <w:b/>
          <w:bCs/>
          <w:color w:val="00677C"/>
          <w:lang w:val="en-US"/>
        </w:rPr>
        <w:t>on_pushButton_2_clicked</w:t>
      </w:r>
      <w:r w:rsidRPr="005C0F7F">
        <w:rPr>
          <w:lang w:val="en-US"/>
        </w:rPr>
        <w:t>();</w:t>
      </w:r>
    </w:p>
    <w:p w:rsidR="00867FDC" w:rsidRPr="005C0F7F" w:rsidRDefault="00867FDC" w:rsidP="00867FDC">
      <w:pPr>
        <w:pStyle w:val="HTML"/>
        <w:rPr>
          <w:lang w:val="en-US"/>
        </w:rPr>
      </w:pP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</w:t>
      </w:r>
      <w:r w:rsidRPr="005C0F7F">
        <w:rPr>
          <w:color w:val="808000"/>
          <w:lang w:val="en-US"/>
        </w:rPr>
        <w:t>void</w:t>
      </w:r>
      <w:r w:rsidRPr="005C0F7F">
        <w:rPr>
          <w:color w:val="C0C0C0"/>
          <w:lang w:val="en-US"/>
        </w:rPr>
        <w:t xml:space="preserve"> </w:t>
      </w:r>
      <w:r w:rsidRPr="005C0F7F">
        <w:rPr>
          <w:b/>
          <w:bCs/>
          <w:color w:val="00677C"/>
          <w:lang w:val="en-US"/>
        </w:rPr>
        <w:t>on_pushButton_4_clicked</w:t>
      </w:r>
      <w:r w:rsidRPr="005C0F7F">
        <w:rPr>
          <w:lang w:val="en-US"/>
        </w:rPr>
        <w:t>();</w:t>
      </w:r>
    </w:p>
    <w:p w:rsidR="00867FDC" w:rsidRPr="005C0F7F" w:rsidRDefault="00867FDC" w:rsidP="00867FDC">
      <w:pPr>
        <w:pStyle w:val="HTML"/>
        <w:rPr>
          <w:lang w:val="en-US"/>
        </w:rPr>
      </w:pP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808000"/>
          <w:lang w:val="en-US"/>
        </w:rPr>
        <w:t>private</w:t>
      </w:r>
      <w:r w:rsidRPr="005C0F7F">
        <w:rPr>
          <w:lang w:val="en-US"/>
        </w:rPr>
        <w:t>: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</w:t>
      </w:r>
      <w:r w:rsidRPr="005C0F7F">
        <w:rPr>
          <w:color w:val="800080"/>
          <w:lang w:val="en-US"/>
        </w:rPr>
        <w:t>Ui</w:t>
      </w:r>
      <w:r w:rsidRPr="005C0F7F">
        <w:rPr>
          <w:lang w:val="en-US"/>
        </w:rPr>
        <w:t>::</w:t>
      </w:r>
      <w:r w:rsidRPr="005C0F7F">
        <w:rPr>
          <w:color w:val="800080"/>
          <w:lang w:val="en-US"/>
        </w:rPr>
        <w:t>ShowWindow</w:t>
      </w:r>
      <w:r w:rsidRPr="005C0F7F">
        <w:rPr>
          <w:color w:val="C0C0C0"/>
          <w:lang w:val="en-US"/>
        </w:rPr>
        <w:t xml:space="preserve"> </w:t>
      </w:r>
      <w:r w:rsidRPr="005C0F7F">
        <w:rPr>
          <w:lang w:val="en-US"/>
        </w:rPr>
        <w:t>*</w:t>
      </w:r>
      <w:r w:rsidRPr="005C0F7F">
        <w:rPr>
          <w:color w:val="800000"/>
          <w:lang w:val="en-US"/>
        </w:rPr>
        <w:t>ui</w:t>
      </w:r>
      <w:r w:rsidRPr="005C0F7F">
        <w:rPr>
          <w:lang w:val="en-US"/>
        </w:rPr>
        <w:t>;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</w:t>
      </w:r>
      <w:r w:rsidRPr="005C0F7F">
        <w:rPr>
          <w:color w:val="800080"/>
          <w:lang w:val="en-US"/>
        </w:rPr>
        <w:t>QSqlDatabase</w:t>
      </w:r>
      <w:r w:rsidRPr="005C0F7F">
        <w:rPr>
          <w:color w:val="C0C0C0"/>
          <w:lang w:val="en-US"/>
        </w:rPr>
        <w:t xml:space="preserve"> </w:t>
      </w:r>
      <w:r w:rsidRPr="005C0F7F">
        <w:rPr>
          <w:color w:val="800000"/>
          <w:lang w:val="en-US"/>
        </w:rPr>
        <w:t>db</w:t>
      </w:r>
      <w:r w:rsidRPr="005C0F7F">
        <w:rPr>
          <w:lang w:val="en-US"/>
        </w:rPr>
        <w:t>;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</w:t>
      </w:r>
      <w:r w:rsidRPr="005C0F7F">
        <w:rPr>
          <w:color w:val="800080"/>
          <w:lang w:val="en-US"/>
        </w:rPr>
        <w:t>QSqlTableModel</w:t>
      </w:r>
      <w:r w:rsidRPr="005C0F7F">
        <w:rPr>
          <w:color w:val="C0C0C0"/>
          <w:lang w:val="en-US"/>
        </w:rPr>
        <w:t xml:space="preserve"> </w:t>
      </w:r>
      <w:r w:rsidRPr="005C0F7F">
        <w:rPr>
          <w:lang w:val="en-US"/>
        </w:rPr>
        <w:t>*</w:t>
      </w:r>
      <w:r w:rsidRPr="005C0F7F">
        <w:rPr>
          <w:color w:val="800000"/>
          <w:lang w:val="en-US"/>
        </w:rPr>
        <w:t>model</w:t>
      </w:r>
      <w:r w:rsidRPr="005C0F7F">
        <w:rPr>
          <w:lang w:val="en-US"/>
        </w:rPr>
        <w:t>;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</w:t>
      </w:r>
      <w:r w:rsidRPr="005C0F7F">
        <w:rPr>
          <w:color w:val="800080"/>
          <w:lang w:val="en-US"/>
        </w:rPr>
        <w:t>QSqlTableModel</w:t>
      </w:r>
      <w:r w:rsidRPr="005C0F7F">
        <w:rPr>
          <w:color w:val="C0C0C0"/>
          <w:lang w:val="en-US"/>
        </w:rPr>
        <w:t xml:space="preserve"> </w:t>
      </w:r>
      <w:r w:rsidRPr="005C0F7F">
        <w:rPr>
          <w:lang w:val="en-US"/>
        </w:rPr>
        <w:t>*</w:t>
      </w:r>
      <w:r w:rsidRPr="005C0F7F">
        <w:rPr>
          <w:color w:val="800000"/>
          <w:lang w:val="en-US"/>
        </w:rPr>
        <w:t>arrays</w:t>
      </w:r>
      <w:r w:rsidRPr="005C0F7F">
        <w:rPr>
          <w:lang w:val="en-US"/>
        </w:rPr>
        <w:t>;</w:t>
      </w:r>
    </w:p>
    <w:p w:rsidR="00867FDC" w:rsidRPr="005C0F7F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</w:t>
      </w:r>
      <w:r w:rsidRPr="005C0F7F">
        <w:rPr>
          <w:color w:val="800080"/>
          <w:lang w:val="en-US"/>
        </w:rPr>
        <w:t>QSqlTableModel</w:t>
      </w:r>
      <w:r w:rsidRPr="005C0F7F">
        <w:rPr>
          <w:color w:val="C0C0C0"/>
          <w:lang w:val="en-US"/>
        </w:rPr>
        <w:t xml:space="preserve"> </w:t>
      </w:r>
      <w:r w:rsidRPr="005C0F7F">
        <w:rPr>
          <w:lang w:val="en-US"/>
        </w:rPr>
        <w:t>*</w:t>
      </w:r>
      <w:r w:rsidRPr="005C0F7F">
        <w:rPr>
          <w:color w:val="800000"/>
          <w:lang w:val="en-US"/>
        </w:rPr>
        <w:t>plans</w:t>
      </w:r>
      <w:r w:rsidRPr="005C0F7F">
        <w:rPr>
          <w:lang w:val="en-US"/>
        </w:rPr>
        <w:t>;</w:t>
      </w:r>
    </w:p>
    <w:p w:rsidR="00867FDC" w:rsidRPr="00C45BA5" w:rsidRDefault="00867FDC" w:rsidP="00867FDC">
      <w:pPr>
        <w:pStyle w:val="HTML"/>
        <w:rPr>
          <w:lang w:val="en-US"/>
        </w:rPr>
      </w:pPr>
      <w:r w:rsidRPr="005C0F7F">
        <w:rPr>
          <w:color w:val="C0C0C0"/>
          <w:lang w:val="en-US"/>
        </w:rPr>
        <w:t xml:space="preserve">    </w:t>
      </w:r>
      <w:r w:rsidRPr="00C45BA5">
        <w:rPr>
          <w:color w:val="800080"/>
          <w:lang w:val="en-US"/>
        </w:rPr>
        <w:t>QSqlTableModel</w:t>
      </w:r>
      <w:r w:rsidRPr="00C45BA5">
        <w:rPr>
          <w:color w:val="C0C0C0"/>
          <w:lang w:val="en-US"/>
        </w:rPr>
        <w:t xml:space="preserve"> </w:t>
      </w:r>
      <w:r w:rsidRPr="00C45BA5">
        <w:rPr>
          <w:lang w:val="en-US"/>
        </w:rPr>
        <w:t>*</w:t>
      </w:r>
      <w:r w:rsidRPr="00C45BA5">
        <w:rPr>
          <w:color w:val="800000"/>
          <w:lang w:val="en-US"/>
        </w:rPr>
        <w:t>all</w:t>
      </w:r>
      <w:r w:rsidRPr="00C45BA5">
        <w:rPr>
          <w:lang w:val="en-US"/>
        </w:rPr>
        <w:t>;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lang w:val="en-US"/>
        </w:rPr>
        <w:t>};</w:t>
      </w:r>
    </w:p>
    <w:p w:rsidR="00867FDC" w:rsidRPr="00C45BA5" w:rsidRDefault="00867FDC" w:rsidP="00867FDC">
      <w:pPr>
        <w:pStyle w:val="HTML"/>
        <w:rPr>
          <w:lang w:val="en-US"/>
        </w:rPr>
      </w:pP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lang w:val="en-US"/>
        </w:rPr>
        <w:t>#</w:t>
      </w:r>
      <w:r w:rsidRPr="00C45BA5">
        <w:rPr>
          <w:color w:val="000080"/>
          <w:lang w:val="en-US"/>
        </w:rPr>
        <w:t>endif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8000"/>
          <w:lang w:val="en-US"/>
        </w:rPr>
        <w:t>//</w:t>
      </w:r>
      <w:r w:rsidRPr="00C45BA5">
        <w:rPr>
          <w:color w:val="C0C0C0"/>
          <w:lang w:val="en-US"/>
        </w:rPr>
        <w:t xml:space="preserve"> </w:t>
      </w:r>
      <w:r w:rsidRPr="00C45BA5">
        <w:rPr>
          <w:color w:val="008000"/>
          <w:lang w:val="en-US"/>
        </w:rPr>
        <w:t>SHOWWINDOW_H</w:t>
      </w:r>
    </w:p>
    <w:p w:rsidR="00867FDC" w:rsidRPr="001C643C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Модуль</w:t>
      </w:r>
      <w:r w:rsidRPr="001C643C">
        <w:t xml:space="preserve"> </w:t>
      </w:r>
      <w:r w:rsidRPr="001C643C">
        <w:rPr>
          <w:rFonts w:ascii="Times New Roman" w:hAnsi="Times New Roman" w:cs="Times New Roman"/>
          <w:sz w:val="28"/>
          <w:szCs w:val="28"/>
          <w:lang w:val="uk-UA"/>
        </w:rPr>
        <w:t>showwindow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cpp: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5C0F7F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"showwindow.h"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5C0F7F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"ui_showwindow.h"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ShowWindow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5C0F7F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ShowWindow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QWidget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5C0F7F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parent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QDialog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parent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),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new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5C0F7F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ShowWindow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setupUi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this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model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sz w:val="20"/>
          <w:szCs w:val="20"/>
          <w:shd w:val="clear" w:color="auto" w:fill="FFFFFF"/>
          <w:lang w:eastAsia="ru-RU"/>
        </w:rPr>
        <w:t>=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new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QSqlTableModel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this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db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arrays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sz w:val="20"/>
          <w:szCs w:val="20"/>
          <w:shd w:val="clear" w:color="auto" w:fill="FFFFFF"/>
          <w:lang w:eastAsia="ru-RU"/>
        </w:rPr>
        <w:t>=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new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QSqlTableModel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this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db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plans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sz w:val="20"/>
          <w:szCs w:val="20"/>
          <w:shd w:val="clear" w:color="auto" w:fill="FFFFFF"/>
          <w:lang w:eastAsia="ru-RU"/>
        </w:rPr>
        <w:t>=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new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QSqlTableModel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this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db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all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sz w:val="20"/>
          <w:szCs w:val="20"/>
          <w:shd w:val="clear" w:color="auto" w:fill="FFFFFF"/>
          <w:lang w:eastAsia="ru-RU"/>
        </w:rPr>
        <w:t>=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new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QSqlTableModel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this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db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all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setTable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"eventManager"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all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select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comboBox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setModel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all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comboBox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setModelColumn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QDate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date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QDate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currentDate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dateEdit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setDate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date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ShowWindow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::~</w:t>
      </w:r>
      <w:r w:rsidRPr="005C0F7F">
        <w:rPr>
          <w:rFonts w:ascii="Courier New" w:eastAsia="Times New Roman" w:hAnsi="Courier New" w:cs="Courier New"/>
          <w:b/>
          <w:bCs/>
          <w:i/>
          <w:iCs/>
          <w:color w:val="00677C"/>
          <w:sz w:val="20"/>
          <w:szCs w:val="20"/>
          <w:shd w:val="clear" w:color="auto" w:fill="FFFFFF"/>
          <w:lang w:eastAsia="ru-RU"/>
        </w:rPr>
        <w:t>ShowWindow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delete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ShowWindow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5C0F7F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on_pushButton_clicked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close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ShowWindow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5C0F7F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on_pushButton_2_clicked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arrays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setTable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"eventManager"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arrays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setFilter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QString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"name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='%1'"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     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arg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comboBox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currentText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()));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arrays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select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tableView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setModel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arrays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int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5C0F7F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0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while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i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sz w:val="20"/>
          <w:szCs w:val="20"/>
          <w:shd w:val="clear" w:color="auto" w:fill="FFFFFF"/>
          <w:lang w:eastAsia="ru-RU"/>
        </w:rPr>
        <w:t>&lt;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tableView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verticalHeader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()-&gt;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count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())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tableView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verticalHeader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()-&gt;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setSectionResizeMode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5C0F7F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QHeaderView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5C0F7F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ResizeToContents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5C0F7F">
        <w:rPr>
          <w:rFonts w:ascii="Courier New" w:eastAsia="Times New Roman" w:hAnsi="Courier New" w:cs="Courier New"/>
          <w:sz w:val="20"/>
          <w:szCs w:val="20"/>
          <w:shd w:val="clear" w:color="auto" w:fill="FFFFFF"/>
          <w:lang w:eastAsia="ru-RU"/>
        </w:rPr>
        <w:t>,</w:t>
      </w:r>
      <w:r w:rsidRPr="005C0F7F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i</w:t>
      </w:r>
      <w:r w:rsidRPr="005C0F7F">
        <w:rPr>
          <w:rFonts w:ascii="Courier New" w:eastAsia="Times New Roman" w:hAnsi="Courier New" w:cs="Courier New"/>
          <w:sz w:val="20"/>
          <w:szCs w:val="20"/>
          <w:shd w:val="clear" w:color="auto" w:fill="FFFFFF"/>
          <w:lang w:eastAsia="ru-RU"/>
        </w:rPr>
        <w:t>++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plans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setTable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"eventTask"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plans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setFilter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QString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"name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='%1'"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     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arg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comboBox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currentText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()));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plans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select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tableView_2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setModel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plans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i</w:t>
      </w:r>
      <w:r w:rsidRPr="005C0F7F">
        <w:rPr>
          <w:rFonts w:ascii="Courier New" w:eastAsia="Times New Roman" w:hAnsi="Courier New" w:cs="Courier New"/>
          <w:sz w:val="20"/>
          <w:szCs w:val="20"/>
          <w:shd w:val="clear" w:color="auto" w:fill="FFFFFF"/>
          <w:lang w:eastAsia="ru-RU"/>
        </w:rPr>
        <w:t>=</w:t>
      </w:r>
      <w:r w:rsidRPr="005C0F7F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0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while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i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sz w:val="20"/>
          <w:szCs w:val="20"/>
          <w:shd w:val="clear" w:color="auto" w:fill="FFFFFF"/>
          <w:lang w:eastAsia="ru-RU"/>
        </w:rPr>
        <w:t>&lt;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tableView_2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verticalHeader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()-&gt;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count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())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tableView_2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verticalHeader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()-&gt;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setSectionResizeMode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5C0F7F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QHeaderView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5C0F7F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ResizeToContents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5C0F7F">
        <w:rPr>
          <w:rFonts w:ascii="Courier New" w:eastAsia="Times New Roman" w:hAnsi="Courier New" w:cs="Courier New"/>
          <w:sz w:val="20"/>
          <w:szCs w:val="20"/>
          <w:shd w:val="clear" w:color="auto" w:fill="FFFFFF"/>
          <w:lang w:eastAsia="ru-RU"/>
        </w:rPr>
        <w:t>,</w:t>
      </w:r>
      <w:r w:rsidRPr="005C0F7F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i</w:t>
      </w:r>
      <w:r w:rsidRPr="005C0F7F">
        <w:rPr>
          <w:rFonts w:ascii="Courier New" w:eastAsia="Times New Roman" w:hAnsi="Courier New" w:cs="Courier New"/>
          <w:sz w:val="20"/>
          <w:szCs w:val="20"/>
          <w:shd w:val="clear" w:color="auto" w:fill="FFFFFF"/>
          <w:lang w:eastAsia="ru-RU"/>
        </w:rPr>
        <w:t>++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tableView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setColumnHidden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0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true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tableView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setColumnHidden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true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tableView_2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setColumnHidden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0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true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tableView_2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setColumnHidden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true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tableView_2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horizontalHeader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()-&gt;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setStretchLastSection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true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void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ShowWindow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5C0F7F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on_pushButton_4_clicked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model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setTable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"eventManager"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model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setFilter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QString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"dateStart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LIKE</w:t>
      </w: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C0F7F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'%%1%'"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      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arg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dateEdit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text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()));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model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i/>
          <w:iCs/>
          <w:color w:val="00677C"/>
          <w:sz w:val="20"/>
          <w:szCs w:val="20"/>
          <w:lang w:eastAsia="ru-RU"/>
        </w:rPr>
        <w:t>select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comboBox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setModel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model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5C0F7F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C0F7F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comboBox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5C0F7F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setModelColumn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5C0F7F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1</w:t>
      </w:r>
      <w:r w:rsidRPr="005C0F7F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45BA5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:rsidR="00867FDC" w:rsidRPr="001C643C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Модуль </w:t>
      </w:r>
      <w:r w:rsidRPr="001C643C">
        <w:rPr>
          <w:rFonts w:ascii="Times New Roman" w:hAnsi="Times New Roman" w:cs="Times New Roman"/>
          <w:sz w:val="28"/>
          <w:szCs w:val="28"/>
          <w:lang w:val="uk-UA"/>
        </w:rPr>
        <w:t>sounds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h: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ifndef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SOUNDS_H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define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SOUNDS_H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class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b/>
          <w:bCs/>
          <w:color w:val="800080"/>
          <w:sz w:val="20"/>
          <w:szCs w:val="20"/>
          <w:lang w:eastAsia="ru-RU"/>
        </w:rPr>
        <w:t>sounds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public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sounds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succecful();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error();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};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45BA5">
        <w:rPr>
          <w:rFonts w:ascii="Times New Roman" w:eastAsia="Times New Roman" w:hAnsi="Times New Roman" w:cs="Times New Roman"/>
          <w:sz w:val="24"/>
          <w:szCs w:val="24"/>
          <w:lang w:eastAsia="ru-RU"/>
        </w:rPr>
        <w:t>#</w:t>
      </w:r>
      <w:r w:rsidRPr="00C45BA5">
        <w:rPr>
          <w:rFonts w:ascii="Times New Roman" w:eastAsia="Times New Roman" w:hAnsi="Times New Roman" w:cs="Times New Roman"/>
          <w:color w:val="000080"/>
          <w:sz w:val="24"/>
          <w:szCs w:val="24"/>
          <w:lang w:eastAsia="ru-RU"/>
        </w:rPr>
        <w:t>endif</w:t>
      </w:r>
      <w:r w:rsidRPr="00C45BA5">
        <w:rPr>
          <w:rFonts w:ascii="Times New Roman" w:eastAsia="Times New Roman" w:hAnsi="Times New Roman" w:cs="Times New Roman"/>
          <w:color w:val="C0C0C0"/>
          <w:sz w:val="24"/>
          <w:szCs w:val="24"/>
          <w:lang w:eastAsia="ru-RU"/>
        </w:rPr>
        <w:t xml:space="preserve"> </w:t>
      </w:r>
      <w:r w:rsidRPr="00C45BA5">
        <w:rPr>
          <w:rFonts w:ascii="Times New Roman" w:eastAsia="Times New Roman" w:hAnsi="Times New Roman" w:cs="Times New Roman"/>
          <w:color w:val="008000"/>
          <w:sz w:val="24"/>
          <w:szCs w:val="24"/>
          <w:lang w:eastAsia="ru-RU"/>
        </w:rPr>
        <w:t>//</w:t>
      </w:r>
      <w:r w:rsidRPr="00C45BA5">
        <w:rPr>
          <w:rFonts w:ascii="Times New Roman" w:eastAsia="Times New Roman" w:hAnsi="Times New Roman" w:cs="Times New Roman"/>
          <w:color w:val="C0C0C0"/>
          <w:sz w:val="24"/>
          <w:szCs w:val="24"/>
          <w:lang w:eastAsia="ru-RU"/>
        </w:rPr>
        <w:t xml:space="preserve"> </w:t>
      </w:r>
      <w:r w:rsidRPr="00C45BA5">
        <w:rPr>
          <w:rFonts w:ascii="Times New Roman" w:eastAsia="Times New Roman" w:hAnsi="Times New Roman" w:cs="Times New Roman"/>
          <w:color w:val="008000"/>
          <w:sz w:val="24"/>
          <w:szCs w:val="24"/>
          <w:lang w:eastAsia="ru-RU"/>
        </w:rPr>
        <w:t>SOUNDS_H</w:t>
      </w:r>
    </w:p>
    <w:p w:rsidR="00867FDC" w:rsidRPr="00C45BA5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Модуль </w:t>
      </w:r>
      <w:r w:rsidRPr="001C643C">
        <w:rPr>
          <w:rFonts w:ascii="Times New Roman" w:hAnsi="Times New Roman" w:cs="Times New Roman"/>
          <w:sz w:val="28"/>
          <w:szCs w:val="28"/>
          <w:lang w:val="uk-UA"/>
        </w:rPr>
        <w:t>sounds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cpp: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"sounds.h"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"mainwindow.h"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QMediaPlayer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sounds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b/>
          <w:bCs/>
          <w:color w:val="00677C"/>
          <w:sz w:val="20"/>
          <w:szCs w:val="20"/>
          <w:shd w:val="clear" w:color="auto" w:fill="FFFFFF"/>
          <w:lang w:eastAsia="ru-RU"/>
        </w:rPr>
        <w:t>sounds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sounds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::succecful()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QMediaPlayer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succesful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new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QMediaPlayer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succesful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setMedia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QUrl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fromLocalFile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QDir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currentPath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shd w:val="clear" w:color="auto" w:fill="FFFFFF"/>
          <w:lang w:eastAsia="ru-RU"/>
        </w:rPr>
        <w:t>+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"/sounds/succesful.mp3"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succesful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play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sounds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::error()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QMediaPlayer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error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new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QMediaPlayer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error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setMedia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QUrl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fromLocalFile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QDir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::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currentPath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shd w:val="clear" w:color="auto" w:fill="FFFFFF"/>
          <w:lang w:eastAsia="ru-RU"/>
        </w:rPr>
        <w:t>+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"/sounds/error.mp3"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));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C45BA5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error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-&gt;</w:t>
      </w:r>
      <w:r w:rsidRPr="00C45BA5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play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45BA5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:rsidR="00867FDC" w:rsidRPr="001C643C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Модуль </w:t>
      </w:r>
      <w:r w:rsidRPr="001C643C">
        <w:rPr>
          <w:rFonts w:ascii="Times New Roman" w:hAnsi="Times New Roman" w:cs="Times New Roman"/>
          <w:sz w:val="28"/>
          <w:szCs w:val="28"/>
          <w:lang w:val="uk-UA"/>
        </w:rPr>
        <w:t>usertime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h: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ifndef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USERTIME_H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define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USERTIME_H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"qstring.h"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lastRenderedPageBreak/>
        <w:t>class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b/>
          <w:bCs/>
          <w:color w:val="800080"/>
          <w:sz w:val="20"/>
          <w:szCs w:val="20"/>
          <w:lang w:eastAsia="ru-RU"/>
        </w:rPr>
        <w:t>usertime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45BA5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public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45BA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C45BA5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usertime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45BA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</w:t>
      </w:r>
      <w:r w:rsidRPr="00C45BA5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QString</w:t>
      </w:r>
      <w:r w:rsidRPr="00C45BA5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C45BA5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eastAsia="ru-RU"/>
        </w:rPr>
        <w:t>timeEvent</w:t>
      </w: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45BA5">
        <w:rPr>
          <w:rFonts w:ascii="Courier New" w:eastAsia="Times New Roman" w:hAnsi="Courier New" w:cs="Courier New"/>
          <w:sz w:val="20"/>
          <w:szCs w:val="20"/>
          <w:lang w:eastAsia="ru-RU"/>
        </w:rPr>
        <w:t>};</w:t>
      </w:r>
    </w:p>
    <w:p w:rsidR="00867FDC" w:rsidRPr="00C45BA5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45BA5">
        <w:rPr>
          <w:rFonts w:ascii="Times New Roman" w:eastAsia="Times New Roman" w:hAnsi="Times New Roman" w:cs="Times New Roman"/>
          <w:sz w:val="24"/>
          <w:szCs w:val="24"/>
          <w:lang w:eastAsia="ru-RU"/>
        </w:rPr>
        <w:t>#</w:t>
      </w:r>
      <w:r w:rsidRPr="00C45BA5">
        <w:rPr>
          <w:rFonts w:ascii="Times New Roman" w:eastAsia="Times New Roman" w:hAnsi="Times New Roman" w:cs="Times New Roman"/>
          <w:color w:val="000080"/>
          <w:sz w:val="24"/>
          <w:szCs w:val="24"/>
          <w:lang w:eastAsia="ru-RU"/>
        </w:rPr>
        <w:t>endif</w:t>
      </w:r>
      <w:r w:rsidRPr="00C45BA5">
        <w:rPr>
          <w:rFonts w:ascii="Times New Roman" w:eastAsia="Times New Roman" w:hAnsi="Times New Roman" w:cs="Times New Roman"/>
          <w:color w:val="C0C0C0"/>
          <w:sz w:val="24"/>
          <w:szCs w:val="24"/>
          <w:lang w:eastAsia="ru-RU"/>
        </w:rPr>
        <w:t xml:space="preserve"> </w:t>
      </w:r>
      <w:r w:rsidRPr="00C45BA5">
        <w:rPr>
          <w:rFonts w:ascii="Times New Roman" w:eastAsia="Times New Roman" w:hAnsi="Times New Roman" w:cs="Times New Roman"/>
          <w:color w:val="008000"/>
          <w:sz w:val="24"/>
          <w:szCs w:val="24"/>
          <w:lang w:eastAsia="ru-RU"/>
        </w:rPr>
        <w:t>//</w:t>
      </w:r>
      <w:r w:rsidRPr="00C45BA5">
        <w:rPr>
          <w:rFonts w:ascii="Times New Roman" w:eastAsia="Times New Roman" w:hAnsi="Times New Roman" w:cs="Times New Roman"/>
          <w:color w:val="C0C0C0"/>
          <w:sz w:val="24"/>
          <w:szCs w:val="24"/>
          <w:lang w:eastAsia="ru-RU"/>
        </w:rPr>
        <w:t xml:space="preserve"> </w:t>
      </w:r>
      <w:r w:rsidRPr="00C45BA5">
        <w:rPr>
          <w:rFonts w:ascii="Times New Roman" w:eastAsia="Times New Roman" w:hAnsi="Times New Roman" w:cs="Times New Roman"/>
          <w:color w:val="008000"/>
          <w:sz w:val="24"/>
          <w:szCs w:val="24"/>
          <w:lang w:eastAsia="ru-RU"/>
        </w:rPr>
        <w:t>USERTIME_H</w:t>
      </w:r>
    </w:p>
    <w:p w:rsidR="00867FDC" w:rsidRPr="00C45BA5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Модуль </w:t>
      </w:r>
      <w:r w:rsidRPr="001C643C">
        <w:rPr>
          <w:rFonts w:ascii="Times New Roman" w:hAnsi="Times New Roman" w:cs="Times New Roman"/>
          <w:sz w:val="28"/>
          <w:szCs w:val="28"/>
          <w:lang w:val="uk-UA"/>
        </w:rPr>
        <w:t>usertime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cpp:</w:t>
      </w: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lang w:val="en-US"/>
        </w:rPr>
        <w:t>#</w:t>
      </w:r>
      <w:r w:rsidRPr="001C643C">
        <w:rPr>
          <w:color w:val="000080"/>
          <w:lang w:val="en-US"/>
        </w:rPr>
        <w:t>include</w:t>
      </w:r>
      <w:r w:rsidRPr="001C643C">
        <w:rPr>
          <w:color w:val="C0C0C0"/>
          <w:lang w:val="en-US"/>
        </w:rPr>
        <w:t xml:space="preserve"> </w:t>
      </w:r>
      <w:r w:rsidRPr="001C643C">
        <w:rPr>
          <w:color w:val="008000"/>
          <w:lang w:val="en-US"/>
        </w:rPr>
        <w:t>"usertime.h"</w:t>
      </w: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lang w:val="en-US"/>
        </w:rPr>
        <w:t>#</w:t>
      </w:r>
      <w:r w:rsidRPr="001C643C">
        <w:rPr>
          <w:color w:val="000080"/>
          <w:lang w:val="en-US"/>
        </w:rPr>
        <w:t>include</w:t>
      </w:r>
      <w:r w:rsidRPr="001C643C">
        <w:rPr>
          <w:color w:val="C0C0C0"/>
          <w:lang w:val="en-US"/>
        </w:rPr>
        <w:t xml:space="preserve"> </w:t>
      </w:r>
      <w:r w:rsidRPr="001C643C">
        <w:rPr>
          <w:color w:val="008000"/>
          <w:lang w:val="en-US"/>
        </w:rPr>
        <w:t>"mainwindow.h"</w:t>
      </w:r>
    </w:p>
    <w:p w:rsidR="00867FDC" w:rsidRPr="001C643C" w:rsidRDefault="00867FDC" w:rsidP="00867FDC">
      <w:pPr>
        <w:pStyle w:val="HTML"/>
        <w:rPr>
          <w:lang w:val="en-US"/>
        </w:rPr>
      </w:pP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color w:val="800080"/>
          <w:lang w:val="en-US"/>
        </w:rPr>
        <w:t>usertime</w:t>
      </w:r>
      <w:r w:rsidRPr="001C643C">
        <w:rPr>
          <w:lang w:val="en-US"/>
        </w:rPr>
        <w:t>::</w:t>
      </w:r>
      <w:r w:rsidRPr="001C643C">
        <w:rPr>
          <w:b/>
          <w:bCs/>
          <w:color w:val="00677C"/>
          <w:shd w:val="clear" w:color="auto" w:fill="FFFFFF"/>
          <w:lang w:val="en-US"/>
        </w:rPr>
        <w:t>usertime</w:t>
      </w:r>
      <w:r w:rsidRPr="001C643C">
        <w:rPr>
          <w:lang w:val="en-US"/>
        </w:rPr>
        <w:t>()</w:t>
      </w: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lang w:val="en-US"/>
        </w:rPr>
        <w:t>{</w:t>
      </w:r>
    </w:p>
    <w:p w:rsidR="00867FDC" w:rsidRPr="001C643C" w:rsidRDefault="00867FDC" w:rsidP="00867FDC">
      <w:pPr>
        <w:pStyle w:val="HTML"/>
        <w:rPr>
          <w:lang w:val="en-US"/>
        </w:rPr>
      </w:pP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lang w:val="en-US"/>
        </w:rPr>
        <w:t>}</w:t>
      </w:r>
    </w:p>
    <w:p w:rsidR="00867FDC" w:rsidRPr="001C643C" w:rsidRDefault="00867FDC" w:rsidP="00867FDC">
      <w:pPr>
        <w:pStyle w:val="HTML"/>
        <w:rPr>
          <w:lang w:val="en-US"/>
        </w:rPr>
      </w:pP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color w:val="800080"/>
          <w:lang w:val="en-US"/>
        </w:rPr>
        <w:t>QString</w:t>
      </w:r>
      <w:r w:rsidRPr="001C643C">
        <w:rPr>
          <w:color w:val="C0C0C0"/>
          <w:lang w:val="en-US"/>
        </w:rPr>
        <w:t xml:space="preserve"> </w:t>
      </w:r>
      <w:r w:rsidRPr="001C643C">
        <w:rPr>
          <w:color w:val="800080"/>
          <w:lang w:val="en-US"/>
        </w:rPr>
        <w:t>usertime</w:t>
      </w:r>
      <w:r w:rsidRPr="001C643C">
        <w:rPr>
          <w:lang w:val="en-US"/>
        </w:rPr>
        <w:t>::</w:t>
      </w:r>
      <w:r w:rsidRPr="001C643C">
        <w:rPr>
          <w:b/>
          <w:bCs/>
          <w:color w:val="00677C"/>
          <w:shd w:val="clear" w:color="auto" w:fill="FFFFFF"/>
          <w:lang w:val="en-US"/>
        </w:rPr>
        <w:t>timeEvent</w:t>
      </w:r>
      <w:r w:rsidRPr="001C643C">
        <w:rPr>
          <w:lang w:val="en-US"/>
        </w:rPr>
        <w:t>()</w:t>
      </w: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lang w:val="en-US"/>
        </w:rPr>
        <w:t>{</w:t>
      </w: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color w:val="C0C0C0"/>
          <w:lang w:val="en-US"/>
        </w:rPr>
        <w:t xml:space="preserve">    </w:t>
      </w:r>
      <w:r w:rsidRPr="001C643C">
        <w:rPr>
          <w:color w:val="800080"/>
          <w:lang w:val="en-US"/>
        </w:rPr>
        <w:t>QDateTime</w:t>
      </w:r>
      <w:r w:rsidRPr="001C643C">
        <w:rPr>
          <w:color w:val="C0C0C0"/>
          <w:lang w:val="en-US"/>
        </w:rPr>
        <w:t xml:space="preserve"> </w:t>
      </w:r>
      <w:r w:rsidRPr="001C643C">
        <w:rPr>
          <w:color w:val="092E64"/>
          <w:lang w:val="en-US"/>
        </w:rPr>
        <w:t>time</w:t>
      </w:r>
      <w:r w:rsidRPr="001C643C">
        <w:rPr>
          <w:color w:val="C0C0C0"/>
          <w:lang w:val="en-US"/>
        </w:rPr>
        <w:t xml:space="preserve"> </w:t>
      </w:r>
      <w:r w:rsidRPr="001C643C">
        <w:rPr>
          <w:lang w:val="en-US"/>
        </w:rPr>
        <w:t>=</w:t>
      </w:r>
      <w:r w:rsidRPr="001C643C">
        <w:rPr>
          <w:color w:val="C0C0C0"/>
          <w:lang w:val="en-US"/>
        </w:rPr>
        <w:t xml:space="preserve"> </w:t>
      </w:r>
      <w:r w:rsidRPr="001C643C">
        <w:rPr>
          <w:color w:val="800080"/>
          <w:lang w:val="en-US"/>
        </w:rPr>
        <w:t>QDateTime</w:t>
      </w:r>
      <w:r w:rsidRPr="001C643C">
        <w:rPr>
          <w:lang w:val="en-US"/>
        </w:rPr>
        <w:t>::</w:t>
      </w:r>
      <w:r w:rsidRPr="001C643C">
        <w:rPr>
          <w:color w:val="00677C"/>
          <w:lang w:val="en-US"/>
        </w:rPr>
        <w:t>currentDateTime</w:t>
      </w:r>
      <w:r w:rsidRPr="001C643C">
        <w:rPr>
          <w:lang w:val="en-US"/>
        </w:rPr>
        <w:t>();</w:t>
      </w: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color w:val="C0C0C0"/>
          <w:lang w:val="en-US"/>
        </w:rPr>
        <w:t xml:space="preserve">    </w:t>
      </w:r>
      <w:r w:rsidRPr="001C643C">
        <w:rPr>
          <w:color w:val="800080"/>
          <w:lang w:val="en-US"/>
        </w:rPr>
        <w:t>QString</w:t>
      </w:r>
      <w:r w:rsidRPr="001C643C">
        <w:rPr>
          <w:color w:val="C0C0C0"/>
          <w:lang w:val="en-US"/>
        </w:rPr>
        <w:t xml:space="preserve"> </w:t>
      </w:r>
      <w:r w:rsidRPr="001C643C">
        <w:rPr>
          <w:color w:val="092E64"/>
          <w:lang w:val="en-US"/>
        </w:rPr>
        <w:t>time_text</w:t>
      </w:r>
      <w:r w:rsidRPr="001C643C">
        <w:rPr>
          <w:color w:val="C0C0C0"/>
          <w:lang w:val="en-US"/>
        </w:rPr>
        <w:t xml:space="preserve"> </w:t>
      </w:r>
      <w:r w:rsidRPr="001C643C">
        <w:rPr>
          <w:lang w:val="en-US"/>
        </w:rPr>
        <w:t>=</w:t>
      </w:r>
      <w:r w:rsidRPr="001C643C">
        <w:rPr>
          <w:color w:val="C0C0C0"/>
          <w:lang w:val="en-US"/>
        </w:rPr>
        <w:t xml:space="preserve"> </w:t>
      </w:r>
      <w:r w:rsidRPr="001C643C">
        <w:rPr>
          <w:color w:val="092E64"/>
          <w:lang w:val="en-US"/>
        </w:rPr>
        <w:t>time</w:t>
      </w:r>
      <w:r w:rsidRPr="001C643C">
        <w:rPr>
          <w:lang w:val="en-US"/>
        </w:rPr>
        <w:t>.</w:t>
      </w:r>
      <w:r w:rsidRPr="001C643C">
        <w:rPr>
          <w:color w:val="00677C"/>
          <w:lang w:val="en-US"/>
        </w:rPr>
        <w:t>toString</w:t>
      </w:r>
      <w:r w:rsidRPr="001C643C">
        <w:rPr>
          <w:lang w:val="en-US"/>
        </w:rPr>
        <w:t>(</w:t>
      </w:r>
      <w:r w:rsidRPr="001C643C">
        <w:rPr>
          <w:color w:val="008000"/>
          <w:lang w:val="en-US"/>
        </w:rPr>
        <w:t>"hh</w:t>
      </w:r>
      <w:r w:rsidRPr="001C643C">
        <w:rPr>
          <w:color w:val="C0C0C0"/>
          <w:lang w:val="en-US"/>
        </w:rPr>
        <w:t xml:space="preserve"> </w:t>
      </w:r>
      <w:r w:rsidRPr="001C643C">
        <w:rPr>
          <w:color w:val="008000"/>
          <w:lang w:val="en-US"/>
        </w:rPr>
        <w:t>:</w:t>
      </w:r>
      <w:r w:rsidRPr="001C643C">
        <w:rPr>
          <w:color w:val="C0C0C0"/>
          <w:lang w:val="en-US"/>
        </w:rPr>
        <w:t xml:space="preserve"> </w:t>
      </w:r>
      <w:r w:rsidRPr="001C643C">
        <w:rPr>
          <w:color w:val="008000"/>
          <w:lang w:val="en-US"/>
        </w:rPr>
        <w:t>mm</w:t>
      </w:r>
      <w:r w:rsidRPr="001C643C">
        <w:rPr>
          <w:color w:val="C0C0C0"/>
          <w:lang w:val="en-US"/>
        </w:rPr>
        <w:t xml:space="preserve"> </w:t>
      </w:r>
      <w:r w:rsidRPr="001C643C">
        <w:rPr>
          <w:color w:val="008000"/>
          <w:lang w:val="en-US"/>
        </w:rPr>
        <w:t>:</w:t>
      </w:r>
      <w:r w:rsidRPr="001C643C">
        <w:rPr>
          <w:color w:val="C0C0C0"/>
          <w:lang w:val="en-US"/>
        </w:rPr>
        <w:t xml:space="preserve"> </w:t>
      </w:r>
      <w:r w:rsidRPr="001C643C">
        <w:rPr>
          <w:color w:val="008000"/>
          <w:lang w:val="en-US"/>
        </w:rPr>
        <w:t>ss</w:t>
      </w:r>
      <w:r w:rsidRPr="001C643C">
        <w:rPr>
          <w:color w:val="C0C0C0"/>
          <w:lang w:val="en-US"/>
        </w:rPr>
        <w:t xml:space="preserve"> </w:t>
      </w:r>
      <w:r w:rsidRPr="001C643C">
        <w:rPr>
          <w:color w:val="008000"/>
          <w:lang w:val="en-US"/>
        </w:rPr>
        <w:t>\n"</w:t>
      </w: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color w:val="C0C0C0"/>
          <w:lang w:val="en-US"/>
        </w:rPr>
        <w:t xml:space="preserve">                                      </w:t>
      </w:r>
      <w:r w:rsidRPr="001C643C">
        <w:rPr>
          <w:color w:val="008000"/>
          <w:lang w:val="en-US"/>
        </w:rPr>
        <w:t>"dd.MM.yyyy"</w:t>
      </w:r>
      <w:r w:rsidRPr="001C643C">
        <w:rPr>
          <w:lang w:val="en-US"/>
        </w:rPr>
        <w:t>);</w:t>
      </w:r>
    </w:p>
    <w:p w:rsidR="00867FDC" w:rsidRPr="001C643C" w:rsidRDefault="00867FDC" w:rsidP="00867FDC">
      <w:pPr>
        <w:pStyle w:val="HTML"/>
        <w:rPr>
          <w:lang w:val="en-US"/>
        </w:rPr>
      </w:pPr>
      <w:r w:rsidRPr="001C643C">
        <w:rPr>
          <w:color w:val="C0C0C0"/>
          <w:lang w:val="en-US"/>
        </w:rPr>
        <w:t xml:space="preserve">    </w:t>
      </w:r>
      <w:r w:rsidRPr="001C643C">
        <w:rPr>
          <w:color w:val="808000"/>
          <w:lang w:val="en-US"/>
        </w:rPr>
        <w:t>return</w:t>
      </w:r>
      <w:r w:rsidRPr="001C643C">
        <w:rPr>
          <w:color w:val="C0C0C0"/>
          <w:lang w:val="en-US"/>
        </w:rPr>
        <w:t xml:space="preserve"> </w:t>
      </w:r>
      <w:r w:rsidRPr="001C643C">
        <w:rPr>
          <w:color w:val="092E64"/>
          <w:lang w:val="en-US"/>
        </w:rPr>
        <w:t>time_text</w:t>
      </w:r>
      <w:r w:rsidRPr="001C643C">
        <w:rPr>
          <w:lang w:val="en-US"/>
        </w:rPr>
        <w:t>;</w:t>
      </w:r>
    </w:p>
    <w:p w:rsidR="00867FDC" w:rsidRPr="00C45BA5" w:rsidRDefault="00867FDC" w:rsidP="00867FDC">
      <w:pPr>
        <w:pStyle w:val="HTML"/>
        <w:rPr>
          <w:lang w:val="en-US"/>
        </w:rPr>
      </w:pPr>
      <w:r w:rsidRPr="00C45BA5">
        <w:rPr>
          <w:lang w:val="en-US"/>
        </w:rPr>
        <w:t>}</w:t>
      </w:r>
    </w:p>
    <w:p w:rsidR="00867FDC" w:rsidRPr="00C45BA5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867FDC" w:rsidRPr="001C643C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Модуль </w:t>
      </w:r>
      <w:r w:rsidRPr="001C643C">
        <w:rPr>
          <w:rFonts w:ascii="Times New Roman" w:hAnsi="Times New Roman" w:cs="Times New Roman"/>
          <w:sz w:val="28"/>
          <w:szCs w:val="28"/>
          <w:lang w:val="uk-UA"/>
        </w:rPr>
        <w:t>main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</w:rPr>
        <w:t>cpp: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"mainwindow.h"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include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1C643C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QApplication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int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main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int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argc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char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argv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[])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QApplication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a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1C643C">
        <w:rPr>
          <w:rFonts w:ascii="Courier New" w:eastAsia="Times New Roman" w:hAnsi="Courier New" w:cs="Courier New"/>
          <w:i/>
          <w:iCs/>
          <w:color w:val="092E64"/>
          <w:sz w:val="20"/>
          <w:szCs w:val="20"/>
          <w:lang w:eastAsia="ru-RU"/>
        </w:rPr>
        <w:t>argc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argv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MainWindow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show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867FDC" w:rsidRPr="001C643C" w:rsidRDefault="00867FDC" w:rsidP="00867F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1C643C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return</w:t>
      </w:r>
      <w:r w:rsidRPr="001C643C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1C643C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a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1C643C">
        <w:rPr>
          <w:rFonts w:ascii="Courier New" w:eastAsia="Times New Roman" w:hAnsi="Courier New" w:cs="Courier New"/>
          <w:color w:val="00677C"/>
          <w:sz w:val="20"/>
          <w:szCs w:val="20"/>
          <w:lang w:eastAsia="ru-RU"/>
        </w:rPr>
        <w:t>exec</w:t>
      </w:r>
      <w:r w:rsidRPr="001C643C">
        <w:rPr>
          <w:rFonts w:ascii="Courier New" w:eastAsia="Times New Roman" w:hAnsi="Courier New" w:cs="Courier New"/>
          <w:sz w:val="20"/>
          <w:szCs w:val="20"/>
          <w:lang w:eastAsia="ru-RU"/>
        </w:rPr>
        <w:t>();</w:t>
      </w: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1C643C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}</w:t>
      </w: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867FDC" w:rsidRPr="001C643C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867FDC" w:rsidRPr="005C0F7F" w:rsidRDefault="00867FDC" w:rsidP="00867FDC">
      <w:pPr>
        <w:spacing w:after="0" w:line="240" w:lineRule="auto"/>
        <w:ind w:right="20"/>
        <w:jc w:val="center"/>
        <w:rPr>
          <w:rFonts w:ascii="Times New Roman" w:eastAsia="Times New Roman" w:hAnsi="Times New Roman"/>
          <w:b/>
          <w:sz w:val="28"/>
          <w:lang w:val="ru-RU"/>
        </w:rPr>
      </w:pPr>
      <w:r>
        <w:rPr>
          <w:rFonts w:ascii="Times New Roman" w:eastAsia="Times New Roman" w:hAnsi="Times New Roman"/>
          <w:b/>
          <w:sz w:val="28"/>
        </w:rPr>
        <w:t xml:space="preserve">ДОДАТОК </w:t>
      </w:r>
      <w:r>
        <w:rPr>
          <w:rFonts w:ascii="Times New Roman" w:eastAsia="Times New Roman" w:hAnsi="Times New Roman"/>
          <w:b/>
          <w:sz w:val="28"/>
          <w:lang w:val="ru-RU"/>
        </w:rPr>
        <w:t>Б</w:t>
      </w:r>
    </w:p>
    <w:p w:rsidR="00867FDC" w:rsidRDefault="00867FDC" w:rsidP="00867FDC">
      <w:pPr>
        <w:spacing w:after="0" w:line="240" w:lineRule="auto"/>
        <w:rPr>
          <w:rFonts w:ascii="Times New Roman" w:eastAsia="Times New Roman" w:hAnsi="Times New Roman"/>
        </w:rPr>
      </w:pPr>
    </w:p>
    <w:p w:rsidR="00867FDC" w:rsidRDefault="00867FDC" w:rsidP="00867FDC">
      <w:pPr>
        <w:spacing w:after="0" w:line="240" w:lineRule="auto"/>
        <w:ind w:right="20"/>
        <w:jc w:val="center"/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  <w:lang w:val="uk-UA"/>
        </w:rPr>
        <w:t>ІНТЕРФЕЙС</w:t>
      </w:r>
      <w:r>
        <w:rPr>
          <w:rFonts w:ascii="Times New Roman" w:eastAsia="Times New Roman" w:hAnsi="Times New Roman"/>
          <w:b/>
          <w:sz w:val="28"/>
        </w:rPr>
        <w:t xml:space="preserve"> ПРОГРАМИ</w:t>
      </w:r>
    </w:p>
    <w:p w:rsidR="00867FDC" w:rsidRPr="00380396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867FDC" w:rsidRPr="00867FDC" w:rsidRDefault="00867FDC" w:rsidP="00867FDC">
      <w:pPr>
        <w:pStyle w:val="aff1"/>
      </w:pPr>
      <w:r w:rsidRPr="00867FDC">
        <w:lastRenderedPageBreak/>
        <w:drawing>
          <wp:inline distT="0" distB="0" distL="0" distR="0">
            <wp:extent cx="2314575" cy="2571750"/>
            <wp:effectExtent l="0" t="0" r="0" b="0"/>
            <wp:docPr id="85" name="Рисунок 85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FDC" w:rsidRPr="00867FDC" w:rsidRDefault="00867FDC" w:rsidP="00867FDC">
      <w:pPr>
        <w:pStyle w:val="aff1"/>
      </w:pPr>
      <w:r w:rsidRPr="00867FDC">
        <w:t>Рисунок Б.1 – Головне вікно програми</w:t>
      </w:r>
    </w:p>
    <w:p w:rsidR="00867FDC" w:rsidRPr="00867FDC" w:rsidRDefault="00867FDC" w:rsidP="00867FDC">
      <w:pPr>
        <w:pStyle w:val="aff1"/>
      </w:pPr>
      <w:r w:rsidRPr="00867FDC">
        <w:drawing>
          <wp:inline distT="0" distB="0" distL="0" distR="0">
            <wp:extent cx="2733675" cy="1600200"/>
            <wp:effectExtent l="0" t="0" r="0" b="0"/>
            <wp:docPr id="84" name="Рисунок 84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FDC" w:rsidRPr="00867FDC" w:rsidRDefault="00867FDC" w:rsidP="00867FDC">
      <w:pPr>
        <w:pStyle w:val="aff1"/>
        <w:rPr>
          <w:lang w:val="ru-RU"/>
        </w:rPr>
      </w:pPr>
      <w:r w:rsidRPr="00867FDC">
        <w:rPr>
          <w:lang w:val="ru-RU"/>
        </w:rPr>
        <w:t>Рисунок Б.2 – Вікно «Про програму»</w:t>
      </w:r>
    </w:p>
    <w:p w:rsidR="00867FDC" w:rsidRPr="00867FDC" w:rsidRDefault="00867FDC" w:rsidP="00867FDC">
      <w:pPr>
        <w:pStyle w:val="aff1"/>
        <w:rPr>
          <w:lang w:val="ru-RU"/>
        </w:rPr>
      </w:pPr>
    </w:p>
    <w:p w:rsidR="00867FDC" w:rsidRPr="00867FDC" w:rsidRDefault="00867FDC" w:rsidP="00867FDC">
      <w:pPr>
        <w:pStyle w:val="aff1"/>
        <w:rPr>
          <w:lang w:val="ru-RU"/>
        </w:rPr>
      </w:pPr>
    </w:p>
    <w:p w:rsidR="00867FDC" w:rsidRPr="00867FDC" w:rsidRDefault="00867FDC" w:rsidP="00867FDC">
      <w:pPr>
        <w:pStyle w:val="aff1"/>
        <w:rPr>
          <w:lang w:val="ru-RU"/>
        </w:rPr>
      </w:pPr>
    </w:p>
    <w:p w:rsidR="00867FDC" w:rsidRPr="00867FDC" w:rsidRDefault="00867FDC" w:rsidP="00867FDC">
      <w:pPr>
        <w:pStyle w:val="aff1"/>
      </w:pPr>
      <w:r w:rsidRPr="00867FDC">
        <w:drawing>
          <wp:inline distT="0" distB="0" distL="0" distR="0">
            <wp:extent cx="3267075" cy="1704975"/>
            <wp:effectExtent l="0" t="0" r="0" b="0"/>
            <wp:docPr id="83" name="Рисунок 83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FDC" w:rsidRPr="00867FDC" w:rsidRDefault="00867FDC" w:rsidP="00867FDC">
      <w:pPr>
        <w:pStyle w:val="aff1"/>
        <w:rPr>
          <w:lang w:val="ru-RU"/>
        </w:rPr>
      </w:pPr>
      <w:r w:rsidRPr="00867FDC">
        <w:rPr>
          <w:lang w:val="ru-RU"/>
        </w:rPr>
        <w:t>Рисунок Б.3 – Вікно «Про заходи»</w:t>
      </w:r>
    </w:p>
    <w:p w:rsidR="00867FDC" w:rsidRPr="00867FDC" w:rsidRDefault="00867FDC" w:rsidP="00867FDC">
      <w:pPr>
        <w:pStyle w:val="aff1"/>
        <w:rPr>
          <w:lang w:val="ru-RU"/>
        </w:rPr>
      </w:pPr>
    </w:p>
    <w:p w:rsidR="00867FDC" w:rsidRPr="00867FDC" w:rsidRDefault="00867FDC" w:rsidP="00867FDC">
      <w:pPr>
        <w:pStyle w:val="aff1"/>
        <w:rPr>
          <w:lang w:val="ru-RU"/>
        </w:rPr>
      </w:pPr>
    </w:p>
    <w:p w:rsidR="00867FDC" w:rsidRPr="00867FDC" w:rsidRDefault="00867FDC" w:rsidP="00867FDC">
      <w:pPr>
        <w:pStyle w:val="aff1"/>
      </w:pPr>
      <w:r w:rsidRPr="00867FDC">
        <w:lastRenderedPageBreak/>
        <w:drawing>
          <wp:inline distT="0" distB="0" distL="0" distR="0">
            <wp:extent cx="2352675" cy="2162175"/>
            <wp:effectExtent l="0" t="0" r="0" b="0"/>
            <wp:docPr id="82" name="Рисунок 8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FDC" w:rsidRPr="00867FDC" w:rsidRDefault="00867FDC" w:rsidP="00867FDC">
      <w:pPr>
        <w:pStyle w:val="aff1"/>
        <w:rPr>
          <w:lang w:val="ru-RU"/>
        </w:rPr>
      </w:pPr>
      <w:r w:rsidRPr="00867FDC">
        <w:rPr>
          <w:lang w:val="ru-RU"/>
        </w:rPr>
        <w:t>Рисунок Б.3 – Вікно «Додати захід»</w:t>
      </w:r>
    </w:p>
    <w:p w:rsidR="00867FDC" w:rsidRPr="00867FDC" w:rsidRDefault="00867FDC" w:rsidP="00867FDC">
      <w:pPr>
        <w:pStyle w:val="aff1"/>
        <w:rPr>
          <w:lang w:val="ru-RU"/>
        </w:rPr>
      </w:pPr>
    </w:p>
    <w:p w:rsidR="00867FDC" w:rsidRPr="00867FDC" w:rsidRDefault="00867FDC" w:rsidP="00867FDC">
      <w:pPr>
        <w:pStyle w:val="aff1"/>
        <w:rPr>
          <w:lang w:val="ru-RU"/>
        </w:rPr>
      </w:pPr>
    </w:p>
    <w:p w:rsidR="00867FDC" w:rsidRPr="00867FDC" w:rsidRDefault="00867FDC" w:rsidP="00867FDC">
      <w:pPr>
        <w:pStyle w:val="aff1"/>
      </w:pPr>
      <w:r w:rsidRPr="00867FDC">
        <w:drawing>
          <wp:inline distT="0" distB="0" distL="0" distR="0">
            <wp:extent cx="2324100" cy="1743075"/>
            <wp:effectExtent l="0" t="0" r="0" b="0"/>
            <wp:docPr id="81" name="Рисунок 81" descr="Screenshot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shot_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FDC" w:rsidRPr="00867FDC" w:rsidRDefault="00867FDC" w:rsidP="00867FDC">
      <w:pPr>
        <w:pStyle w:val="aff1"/>
        <w:rPr>
          <w:lang w:val="ru-RU"/>
        </w:rPr>
      </w:pPr>
      <w:r w:rsidRPr="00867FDC">
        <w:rPr>
          <w:lang w:val="ru-RU"/>
        </w:rPr>
        <w:t>Рисунок Б.4 – Вікно «Додати план»</w:t>
      </w:r>
    </w:p>
    <w:p w:rsidR="00867FDC" w:rsidRPr="00867FDC" w:rsidRDefault="00867FDC" w:rsidP="00867FDC">
      <w:pPr>
        <w:pStyle w:val="aff1"/>
        <w:rPr>
          <w:lang w:val="ru-RU"/>
        </w:rPr>
      </w:pPr>
    </w:p>
    <w:p w:rsidR="00867FDC" w:rsidRPr="00867FDC" w:rsidRDefault="00867FDC" w:rsidP="00867FDC">
      <w:pPr>
        <w:pStyle w:val="aff1"/>
        <w:rPr>
          <w:lang w:val="ru-RU"/>
        </w:rPr>
      </w:pPr>
    </w:p>
    <w:p w:rsidR="00867FDC" w:rsidRPr="00867FDC" w:rsidRDefault="00867FDC" w:rsidP="00867FDC">
      <w:pPr>
        <w:pStyle w:val="aff1"/>
      </w:pPr>
      <w:r w:rsidRPr="00867FDC">
        <w:drawing>
          <wp:inline distT="0" distB="0" distL="0" distR="0">
            <wp:extent cx="3838575" cy="1381125"/>
            <wp:effectExtent l="0" t="0" r="0" b="0"/>
            <wp:docPr id="80" name="Рисунок 80" descr="Screenshot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_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FDC" w:rsidRPr="00867FDC" w:rsidRDefault="00867FDC" w:rsidP="00867FDC">
      <w:pPr>
        <w:pStyle w:val="aff1"/>
        <w:rPr>
          <w:lang w:val="ru-RU"/>
        </w:rPr>
      </w:pPr>
      <w:r w:rsidRPr="00867FDC">
        <w:rPr>
          <w:lang w:val="ru-RU"/>
        </w:rPr>
        <w:t>Рисунок Б.5 – Вікно «Редагування заходу»</w:t>
      </w:r>
    </w:p>
    <w:p w:rsidR="00867FDC" w:rsidRPr="00867FDC" w:rsidRDefault="00867FDC" w:rsidP="00867FDC">
      <w:pPr>
        <w:pStyle w:val="aff1"/>
        <w:rPr>
          <w:lang w:val="ru-RU"/>
        </w:rPr>
      </w:pPr>
    </w:p>
    <w:p w:rsidR="00867FDC" w:rsidRPr="00867FDC" w:rsidRDefault="00867FDC" w:rsidP="00867FDC">
      <w:pPr>
        <w:pStyle w:val="aff1"/>
        <w:rPr>
          <w:lang w:val="ru-RU"/>
        </w:rPr>
      </w:pPr>
    </w:p>
    <w:p w:rsidR="00867FDC" w:rsidRPr="00867FDC" w:rsidRDefault="00867FDC" w:rsidP="00867FDC">
      <w:pPr>
        <w:pStyle w:val="aff1"/>
      </w:pPr>
      <w:r w:rsidRPr="00867FDC">
        <w:lastRenderedPageBreak/>
        <w:drawing>
          <wp:inline distT="0" distB="0" distL="0" distR="0">
            <wp:extent cx="3095625" cy="2028825"/>
            <wp:effectExtent l="0" t="0" r="0" b="0"/>
            <wp:docPr id="79" name="Рисунок 79" descr="Screenshot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shot_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FDC" w:rsidRPr="00867FDC" w:rsidRDefault="00867FDC" w:rsidP="00867FDC">
      <w:pPr>
        <w:pStyle w:val="aff1"/>
        <w:rPr>
          <w:lang w:val="ru-RU"/>
        </w:rPr>
      </w:pPr>
      <w:r w:rsidRPr="00867FDC">
        <w:rPr>
          <w:lang w:val="ru-RU"/>
        </w:rPr>
        <w:t>Рисунок Б.6 – Вікно «Редагування плану»</w:t>
      </w:r>
    </w:p>
    <w:p w:rsidR="00867FDC" w:rsidRPr="00867FDC" w:rsidRDefault="00867FDC" w:rsidP="00867FDC">
      <w:pPr>
        <w:pStyle w:val="aff1"/>
      </w:pPr>
      <w:r w:rsidRPr="00867FDC">
        <w:drawing>
          <wp:inline distT="0" distB="0" distL="0" distR="0">
            <wp:extent cx="3286125" cy="2105025"/>
            <wp:effectExtent l="0" t="0" r="0" b="0"/>
            <wp:docPr id="78" name="Рисунок 78" descr="Screenshot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_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FDC" w:rsidRPr="00867FDC" w:rsidRDefault="00867FDC" w:rsidP="00867FDC">
      <w:pPr>
        <w:pStyle w:val="aff1"/>
        <w:rPr>
          <w:lang w:val="ru-RU"/>
        </w:rPr>
      </w:pPr>
      <w:r w:rsidRPr="00867FDC">
        <w:rPr>
          <w:lang w:val="ru-RU"/>
        </w:rPr>
        <w:t>Рисунок Б.7 – Вікно «Видалення планів»</w:t>
      </w:r>
    </w:p>
    <w:p w:rsidR="00867FDC" w:rsidRPr="00867FDC" w:rsidRDefault="00867FDC" w:rsidP="00867FDC">
      <w:pPr>
        <w:pStyle w:val="aff1"/>
      </w:pPr>
      <w:r w:rsidRPr="00867FDC">
        <w:drawing>
          <wp:inline distT="0" distB="0" distL="0" distR="0">
            <wp:extent cx="2790825" cy="1304925"/>
            <wp:effectExtent l="0" t="0" r="0" b="0"/>
            <wp:docPr id="77" name="Рисунок 77" descr="Screenshot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_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FDC" w:rsidRPr="00867FDC" w:rsidRDefault="00867FDC" w:rsidP="00867FDC">
      <w:pPr>
        <w:pStyle w:val="aff1"/>
        <w:rPr>
          <w:lang w:val="ru-RU"/>
        </w:rPr>
      </w:pPr>
      <w:r w:rsidRPr="00867FDC">
        <w:rPr>
          <w:lang w:val="ru-RU"/>
        </w:rPr>
        <w:t>Рисунок Б.8 – Вікно «Видалення заходу»</w:t>
      </w:r>
    </w:p>
    <w:p w:rsidR="00867FDC" w:rsidRPr="00867FDC" w:rsidRDefault="00867FDC" w:rsidP="00867FDC">
      <w:pPr>
        <w:pStyle w:val="aff1"/>
      </w:pPr>
      <w:r w:rsidRPr="00867FDC">
        <w:drawing>
          <wp:inline distT="0" distB="0" distL="0" distR="0">
            <wp:extent cx="2638425" cy="1362075"/>
            <wp:effectExtent l="0" t="0" r="0" b="0"/>
            <wp:docPr id="76" name="Рисунок 76" descr="Screenshot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_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FDC" w:rsidRPr="00867FDC" w:rsidRDefault="00867FDC" w:rsidP="00867FDC">
      <w:pPr>
        <w:pStyle w:val="aff1"/>
        <w:rPr>
          <w:lang w:val="ru-RU"/>
        </w:rPr>
      </w:pPr>
      <w:r w:rsidRPr="00867FDC">
        <w:rPr>
          <w:lang w:val="ru-RU"/>
        </w:rPr>
        <w:t>Рисунок Б.9 – Повідомлення «Час користування»</w:t>
      </w:r>
    </w:p>
    <w:p w:rsidR="00867FDC" w:rsidRPr="00C45BA5" w:rsidRDefault="00867FDC" w:rsidP="00867FDC">
      <w:pPr>
        <w:pStyle w:val="aff1"/>
        <w:rPr>
          <w:rFonts w:eastAsia="Times New Roman"/>
          <w:lang w:val="ru-RU"/>
        </w:rPr>
      </w:pPr>
      <w:r w:rsidRPr="00C45BA5">
        <w:rPr>
          <w:rFonts w:eastAsia="Times New Roman"/>
          <w:lang w:val="ru-RU"/>
        </w:rPr>
        <w:br w:type="page"/>
      </w:r>
    </w:p>
    <w:p w:rsidR="00867FDC" w:rsidRPr="00C45BA5" w:rsidRDefault="00867FDC" w:rsidP="00867FDC">
      <w:pPr>
        <w:tabs>
          <w:tab w:val="left" w:pos="3971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867FDC" w:rsidRPr="00C45BA5" w:rsidRDefault="00867FDC" w:rsidP="00867FDC">
      <w:pPr>
        <w:spacing w:line="151" w:lineRule="exact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C45BA5" w:rsidRDefault="00867FDC" w:rsidP="00867FDC">
      <w:pPr>
        <w:spacing w:line="151" w:lineRule="exact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C45BA5" w:rsidRDefault="00867FDC" w:rsidP="00867FDC">
      <w:pPr>
        <w:spacing w:line="151" w:lineRule="exact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C45BA5" w:rsidRDefault="00867FDC" w:rsidP="00867FDC">
      <w:pPr>
        <w:spacing w:line="151" w:lineRule="exact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C45BA5" w:rsidRDefault="00867FDC" w:rsidP="00867FDC">
      <w:pPr>
        <w:spacing w:line="151" w:lineRule="exact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C45BA5" w:rsidRDefault="00867FDC" w:rsidP="00867FDC">
      <w:pPr>
        <w:spacing w:line="151" w:lineRule="exact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C45BA5" w:rsidRDefault="00867FDC" w:rsidP="00867FDC">
      <w:pPr>
        <w:spacing w:line="151" w:lineRule="exact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C45BA5" w:rsidRDefault="00867FDC" w:rsidP="00867FDC">
      <w:pPr>
        <w:spacing w:line="151" w:lineRule="exact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C45BA5" w:rsidRDefault="00867FDC" w:rsidP="00867FDC">
      <w:pPr>
        <w:spacing w:line="151" w:lineRule="exact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C45BA5" w:rsidRDefault="00867FDC" w:rsidP="00867FDC">
      <w:pPr>
        <w:spacing w:line="151" w:lineRule="exact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C45BA5" w:rsidRDefault="00867FDC" w:rsidP="00867FDC">
      <w:pPr>
        <w:spacing w:line="151" w:lineRule="exact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C45BA5" w:rsidRDefault="00867FDC" w:rsidP="00867FDC">
      <w:pPr>
        <w:spacing w:line="151" w:lineRule="exact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C45BA5" w:rsidRDefault="00867FDC" w:rsidP="00867FDC">
      <w:pPr>
        <w:spacing w:line="151" w:lineRule="exact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C45BA5" w:rsidRDefault="00867FDC" w:rsidP="00867FDC">
      <w:pPr>
        <w:spacing w:line="151" w:lineRule="exact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C45BA5" w:rsidRDefault="00867FDC" w:rsidP="00867FDC">
      <w:pPr>
        <w:spacing w:line="151" w:lineRule="exact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C45BA5" w:rsidRDefault="00867FDC" w:rsidP="00867FDC">
      <w:pPr>
        <w:spacing w:line="151" w:lineRule="exact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C45BA5" w:rsidRDefault="00867FDC" w:rsidP="00867FDC">
      <w:pPr>
        <w:spacing w:line="151" w:lineRule="exact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C45BA5" w:rsidRDefault="00867FDC" w:rsidP="00867FDC">
      <w:pPr>
        <w:spacing w:line="151" w:lineRule="exact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C45BA5" w:rsidRDefault="00867FDC" w:rsidP="00867FDC">
      <w:pPr>
        <w:spacing w:line="151" w:lineRule="exact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C45BA5" w:rsidRDefault="00867FDC" w:rsidP="00867FDC">
      <w:pPr>
        <w:spacing w:line="151" w:lineRule="exact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67FDC" w:rsidRPr="005C0F7F" w:rsidRDefault="00867FDC" w:rsidP="00867FDC">
      <w:pPr>
        <w:spacing w:after="0" w:line="240" w:lineRule="auto"/>
        <w:ind w:right="20"/>
        <w:jc w:val="center"/>
        <w:rPr>
          <w:rFonts w:ascii="Times New Roman" w:eastAsia="Times New Roman" w:hAnsi="Times New Roman"/>
          <w:b/>
          <w:sz w:val="28"/>
          <w:lang w:val="ru-RU"/>
        </w:rPr>
      </w:pPr>
      <w:r>
        <w:rPr>
          <w:rFonts w:ascii="Times New Roman" w:eastAsia="Times New Roman" w:hAnsi="Times New Roman"/>
          <w:b/>
          <w:sz w:val="28"/>
        </w:rPr>
        <w:t xml:space="preserve">ДОДАТОК </w:t>
      </w:r>
      <w:r>
        <w:rPr>
          <w:rFonts w:ascii="Times New Roman" w:eastAsia="Times New Roman" w:hAnsi="Times New Roman"/>
          <w:b/>
          <w:sz w:val="28"/>
          <w:lang w:val="ru-RU"/>
        </w:rPr>
        <w:t>В</w:t>
      </w:r>
    </w:p>
    <w:p w:rsidR="00867FDC" w:rsidRDefault="00867FDC" w:rsidP="00867FDC">
      <w:pPr>
        <w:spacing w:after="0" w:line="240" w:lineRule="auto"/>
        <w:rPr>
          <w:rFonts w:ascii="Times New Roman" w:eastAsia="Times New Roman" w:hAnsi="Times New Roman"/>
        </w:rPr>
      </w:pPr>
    </w:p>
    <w:p w:rsidR="00867FDC" w:rsidRDefault="00867FDC" w:rsidP="00867FDC">
      <w:pPr>
        <w:spacing w:after="0" w:line="240" w:lineRule="auto"/>
        <w:ind w:right="20"/>
        <w:jc w:val="center"/>
        <w:rPr>
          <w:rFonts w:ascii="Times New Roman" w:eastAsia="Times New Roman" w:hAnsi="Times New Roman"/>
          <w:b/>
          <w:sz w:val="28"/>
          <w:lang w:val="uk-UA"/>
        </w:rPr>
      </w:pPr>
      <w:r>
        <w:rPr>
          <w:rFonts w:ascii="Times New Roman" w:eastAsia="Times New Roman" w:hAnsi="Times New Roman"/>
          <w:b/>
          <w:sz w:val="28"/>
          <w:lang w:val="uk-UA"/>
        </w:rPr>
        <w:t>СКРІНШОТИ ПРЕЗЕНТАЦІЇ</w:t>
      </w:r>
    </w:p>
    <w:p w:rsidR="00867FDC" w:rsidRDefault="00867FDC" w:rsidP="00867FDC">
      <w:pPr>
        <w:rPr>
          <w:rFonts w:ascii="Times New Roman" w:eastAsia="Times New Roman" w:hAnsi="Times New Roman"/>
          <w:b/>
          <w:sz w:val="28"/>
          <w:lang w:val="uk-UA"/>
        </w:rPr>
      </w:pPr>
      <w:r>
        <w:rPr>
          <w:rFonts w:ascii="Times New Roman" w:eastAsia="Times New Roman" w:hAnsi="Times New Roman"/>
          <w:b/>
          <w:sz w:val="28"/>
          <w:lang w:val="uk-UA"/>
        </w:rPr>
        <w:br w:type="page"/>
      </w:r>
    </w:p>
    <w:p w:rsidR="00867FDC" w:rsidRPr="00984519" w:rsidRDefault="00867FDC" w:rsidP="00867FDC">
      <w:pPr>
        <w:spacing w:after="0" w:line="240" w:lineRule="auto"/>
        <w:ind w:right="20"/>
        <w:jc w:val="center"/>
        <w:rPr>
          <w:rFonts w:ascii="Times New Roman" w:eastAsia="Times New Roman" w:hAnsi="Times New Roman"/>
          <w:b/>
          <w:sz w:val="28"/>
          <w:lang w:val="uk-UA"/>
        </w:rPr>
      </w:pP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25" type="#_x0000_t202" style="position:absolute;left:0;text-align:left;margin-left:131.95pt;margin-top:481.85pt;width:234.9pt;height:26.45pt;z-index:251731968;mso-width-relative:margin;mso-height-relative:margin" stroked="f">
            <v:textbox style="mso-next-textbox:#_x0000_s1125">
              <w:txbxContent>
                <w:p w:rsidR="000C7ED7" w:rsidRPr="00D422A6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</w:rPr>
        <w:pict>
          <v:shape id="_x0000_s1124" type="#_x0000_t202" style="position:absolute;left:0;text-align:left;margin-left:131.95pt;margin-top:258.85pt;width:234.9pt;height:26.45pt;z-index:251730944;mso-width-relative:margin;mso-height-relative:margin" stroked="f">
            <v:textbox style="mso-next-textbox:#_x0000_s1124">
              <w:txbxContent>
                <w:p w:rsidR="000C7ED7" w:rsidRPr="00867FDC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ru-RU"/>
                    </w:rPr>
                  </w:pPr>
                  <w:r w:rsidRPr="00867FDC">
                    <w:rPr>
                      <w:rFonts w:ascii="Times New Roman" w:eastAsia="Times New Roman" w:hAnsi="Times New Roman"/>
                      <w:sz w:val="28"/>
                      <w:szCs w:val="28"/>
                      <w:lang w:val="ru-RU"/>
                    </w:rPr>
                    <w:t>Рисунок В.1 – Скріншот слайду №1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75" name="Рисунок 75" descr="Слай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Слайд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74" name="Рисунок 74" descr="Слайд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Слайд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pict>
          <v:shape id="_x0000_s1126" type="#_x0000_t202" style="position:absolute;left:0;text-align:left;margin-left:115.95pt;margin-top:250.85pt;width:234.9pt;height:26.45pt;z-index:251732992;mso-position-horizontal-relative:text;mso-position-vertical-relative:text;mso-width-relative:margin;mso-height-relative:margin" stroked="f">
            <v:textbox style="mso-next-textbox:#_x0000_s1126">
              <w:txbxContent>
                <w:p w:rsidR="000C7ED7" w:rsidRPr="00D422A6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27" type="#_x0000_t202" style="position:absolute;left:0;text-align:left;margin-left:100.95pt;margin-top:518.85pt;width:234.9pt;height:26.45pt;z-index:251734016;mso-position-horizontal-relative:text;mso-position-vertical-relative:text;mso-width-relative:margin;mso-height-relative:margin" stroked="f">
            <v:textbox style="mso-next-textbox:#_x0000_s1127">
              <w:txbxContent>
                <w:p w:rsidR="000C7ED7" w:rsidRPr="00D422A6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73" name="Рисунок 73" descr="Слайд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Слайд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72" name="Рисунок 72" descr="Слайд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Слайд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pict>
          <v:shape id="_x0000_s1129" type="#_x0000_t202" style="position:absolute;left:0;text-align:left;margin-left:142.95pt;margin-top:533.85pt;width:234.9pt;height:26.45pt;z-index:251736064;mso-position-horizontal-relative:text;mso-position-vertical-relative:text;mso-width-relative:margin;mso-height-relative:margin" stroked="f">
            <v:textbox style="mso-next-textbox:#_x0000_s1129">
              <w:txbxContent>
                <w:p w:rsidR="000C7ED7" w:rsidRPr="00D422A6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6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6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28" type="#_x0000_t202" style="position:absolute;left:0;text-align:left;margin-left:142.95pt;margin-top:242.85pt;width:234.9pt;height:26.45pt;z-index:251735040;mso-position-horizontal-relative:text;mso-position-vertical-relative:text;mso-width-relative:margin;mso-height-relative:margin" stroked="f">
            <v:textbox style="mso-next-textbox:#_x0000_s1128">
              <w:txbxContent>
                <w:p w:rsidR="000C7ED7" w:rsidRPr="00D422A6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5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5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71" name="Рисунок 71" descr="Слайд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Слайд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70" name="Рисунок 70" descr="Слайд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Слайд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pict>
          <v:shape id="_x0000_s1131" type="#_x0000_t202" style="position:absolute;left:0;text-align:left;margin-left:125.95pt;margin-top:517.85pt;width:234.9pt;height:26.45pt;z-index:251738112;mso-position-horizontal-relative:text;mso-position-vertical-relative:text;mso-width-relative:margin;mso-height-relative:margin" stroked="f">
            <v:textbox style="mso-next-textbox:#_x0000_s1131">
              <w:txbxContent>
                <w:p w:rsidR="000C7ED7" w:rsidRPr="00D422A6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8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8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30" type="#_x0000_t202" style="position:absolute;left:0;text-align:left;margin-left:114.95pt;margin-top:236.85pt;width:234.9pt;height:26.45pt;z-index:251737088;mso-position-horizontal-relative:text;mso-position-vertical-relative:text;mso-width-relative:margin;mso-height-relative:margin" stroked="f">
            <v:textbox style="mso-next-textbox:#_x0000_s1130">
              <w:txbxContent>
                <w:p w:rsidR="000C7ED7" w:rsidRPr="00D422A6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7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7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69" name="Рисунок 69" descr="Слайд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Слайд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68" name="Рисунок 68" descr="Слайд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Слайд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pict>
          <v:shape id="_x0000_s1132" type="#_x0000_t202" style="position:absolute;left:0;text-align:left;margin-left:130.95pt;margin-top:246.85pt;width:234.9pt;height:26.45pt;z-index:251739136;mso-position-horizontal-relative:text;mso-position-vertical-relative:text;mso-width-relative:margin;mso-height-relative:margin" stroked="f">
            <v:textbox style="mso-next-textbox:#_x0000_s1132">
              <w:txbxContent>
                <w:p w:rsidR="000C7ED7" w:rsidRPr="00D422A6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9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9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67" name="Рисунок 67" descr="Слайд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Слайд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33" type="#_x0000_t202" style="position:absolute;left:0;text-align:left;margin-left:125.95pt;margin-top:511.85pt;width:265.15pt;height:26.45pt;z-index:251740160;mso-position-horizontal-relative:text;mso-position-vertical-relative:text;mso-width-relative:margin;mso-height-relative:margin" stroked="f">
            <v:textbox style="mso-next-textbox:#_x0000_s1133">
              <w:txbxContent>
                <w:p w:rsidR="000C7ED7" w:rsidRPr="00D422A6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В.1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0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– Скріншот слайду №1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0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66" name="Рисунок 66" descr="Слайд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Слайд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pict>
          <v:shape id="_x0000_s1134" type="#_x0000_t202" style="position:absolute;left:0;text-align:left;margin-left:108.95pt;margin-top:241.85pt;width:259.15pt;height:26.45pt;z-index:251741184;mso-position-horizontal-relative:text;mso-position-vertical-relative:text;mso-width-relative:margin;mso-height-relative:margin" stroked="f">
            <v:textbox style="mso-next-textbox:#_x0000_s1134">
              <w:txbxContent>
                <w:p w:rsidR="000C7ED7" w:rsidRPr="00D422A6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В.1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1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– Скріншот слайду №1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1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65" name="Рисунок 65" descr="Слайд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Слайд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35" type="#_x0000_t202" style="position:absolute;left:0;text-align:left;margin-left:108.95pt;margin-top:520.85pt;width:259.15pt;height:26.45pt;z-index:251742208;mso-position-horizontal-relative:text;mso-position-vertical-relative:text;mso-width-relative:margin;mso-height-relative:margin" stroked="f">
            <v:textbox style="mso-next-textbox:#_x0000_s1135">
              <w:txbxContent>
                <w:p w:rsidR="000C7ED7" w:rsidRPr="00D422A6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В.1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– Скріншот слайду №1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64" name="Рисунок 64" descr="Слайд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Слайд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pict>
          <v:shape id="_x0000_s1136" type="#_x0000_t202" style="position:absolute;left:0;text-align:left;margin-left:129.95pt;margin-top:237.85pt;width:251.15pt;height:26.45pt;z-index:251743232;mso-position-horizontal-relative:text;mso-position-vertical-relative:text;mso-width-relative:margin;mso-height-relative:margin" stroked="f">
            <v:textbox style="mso-next-textbox:#_x0000_s1136">
              <w:txbxContent>
                <w:p w:rsidR="000C7ED7" w:rsidRPr="00D422A6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В.1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– Скріншот слайду №1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63" name="Рисунок 63" descr="Слайд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Слайд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37" type="#_x0000_t202" style="position:absolute;left:0;text-align:left;margin-left:121.95pt;margin-top:454.85pt;width:247.15pt;height:26.45pt;z-index:251744256;mso-position-horizontal-relative:text;mso-position-vertical-relative:text;mso-width-relative:margin;mso-height-relative:margin" stroked="f">
            <v:textbox style="mso-next-textbox:#_x0000_s1137">
              <w:txbxContent>
                <w:p w:rsidR="000C7ED7" w:rsidRPr="00D422A6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В.1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– Скріншот слайду №1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62" name="Рисунок 62" descr="Слайд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Слайд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pict>
          <v:shape id="_x0000_s1138" type="#_x0000_t202" style="position:absolute;left:0;text-align:left;margin-left:115.95pt;margin-top:252.85pt;width:267.15pt;height:26.45pt;z-index:251745280;mso-position-horizontal-relative:text;mso-position-vertical-relative:text;mso-width-relative:margin;mso-height-relative:margin" stroked="f">
            <v:textbox style="mso-next-textbox:#_x0000_s1138">
              <w:txbxContent>
                <w:p w:rsidR="000C7ED7" w:rsidRPr="00D422A6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В.1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5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– Скріншот слайду №1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5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61" name="Рисунок 61" descr="Слайд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Слайд1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39" type="#_x0000_t202" style="position:absolute;left:0;text-align:left;margin-left:107.95pt;margin-top:491.85pt;width:267.15pt;height:26.45pt;z-index:251746304;mso-position-horizontal-relative:text;mso-position-vertical-relative:text;mso-width-relative:margin;mso-height-relative:margin" stroked="f">
            <v:textbox style="mso-next-textbox:#_x0000_s1139">
              <w:txbxContent>
                <w:p w:rsidR="000C7ED7" w:rsidRPr="00D422A6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В.1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6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– Скріншот слайду №1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6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60" name="Рисунок 60" descr="Слайд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Слайд1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pict>
          <v:shape id="_x0000_s1140" type="#_x0000_t202" style="position:absolute;left:0;text-align:left;margin-left:132.95pt;margin-top:248.85pt;width:262.9pt;height:26.45pt;z-index:251747328;mso-position-horizontal-relative:text;mso-position-vertical-relative:text;mso-width-relative:margin;mso-height-relative:margin" stroked="f">
            <v:textbox style="mso-next-textbox:#_x0000_s1140">
              <w:txbxContent>
                <w:p w:rsidR="000C7ED7" w:rsidRPr="00D422A6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В.1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7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– Скріншот слайду №1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7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54" name="Рисунок 54" descr="Слайд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Слайд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41" type="#_x0000_t202" style="position:absolute;left:0;text-align:left;margin-left:117.95pt;margin-top:543.85pt;width:257.15pt;height:26.45pt;z-index:251748352;mso-position-horizontal-relative:text;mso-position-vertical-relative:text;mso-width-relative:margin;mso-height-relative:margin" stroked="f">
            <v:textbox style="mso-next-textbox:#_x0000_s1141">
              <w:txbxContent>
                <w:p w:rsidR="000C7ED7" w:rsidRPr="00D422A6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В.1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8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18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53" name="Рисунок 53" descr="Слайд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Слайд1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drawing>
          <wp:inline distT="0" distB="0" distL="0" distR="0">
            <wp:extent cx="6096000" cy="3429000"/>
            <wp:effectExtent l="0" t="0" r="0" b="0"/>
            <wp:docPr id="52" name="Рисунок 52" descr="Слайд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Слайд1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43" type="#_x0000_t202" style="position:absolute;left:0;text-align:left;margin-left:119.95pt;margin-top:519.85pt;width:264.9pt;height:26.45pt;z-index:251750400;mso-position-horizontal-relative:text;mso-position-vertical-relative:text;mso-width-relative:margin;mso-height-relative:margin" stroked="f">
            <v:textbox style="mso-next-textbox:#_x0000_s1143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20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20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42" type="#_x0000_t202" style="position:absolute;left:0;text-align:left;margin-left:129.95pt;margin-top:275.85pt;width:254.9pt;height:26.45pt;z-index:251749376;mso-position-horizontal-relative:text;mso-position-vertical-relative:text;mso-width-relative:margin;mso-height-relative:margin" stroked="f">
            <v:textbox style="mso-next-textbox:#_x0000_s1142">
              <w:txbxContent>
                <w:p w:rsidR="000C7ED7" w:rsidRPr="00CD54EF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19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19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51" name="Рисунок 51" descr="Слайд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Слайд2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pict>
          <v:shape id="_x0000_s1144" type="#_x0000_t202" style="position:absolute;left:0;text-align:left;margin-left:132.95pt;margin-top:258.85pt;width:251.15pt;height:26.45pt;z-index:251751424;mso-position-horizontal-relative:text;mso-position-vertical-relative:text;mso-width-relative:margin;mso-height-relative:margin" stroked="f">
            <v:textbox style="mso-next-textbox:#_x0000_s1144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21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21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50" name="Рисунок 50" descr="Слайд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Слайд2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45" type="#_x0000_t202" style="position:absolute;left:0;text-align:left;margin-left:132.95pt;margin-top:551.85pt;width:262.15pt;height:26.45pt;z-index:251752448;mso-position-horizontal-relative:text;mso-position-vertical-relative:text;mso-width-relative:margin;mso-height-relative:margin" stroked="f">
            <v:textbox style="mso-next-textbox:#_x0000_s1145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22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22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49" name="Рисунок 49" descr="Слайд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Слайд2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drawing>
          <wp:inline distT="0" distB="0" distL="0" distR="0">
            <wp:extent cx="6096000" cy="3429000"/>
            <wp:effectExtent l="0" t="0" r="0" b="0"/>
            <wp:docPr id="48" name="Рисунок 48" descr="Слайд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Слайд2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47" type="#_x0000_t202" style="position:absolute;left:0;text-align:left;margin-left:139.95pt;margin-top:559.85pt;width:263.9pt;height:26.45pt;z-index:251754496;mso-position-horizontal-relative:text;mso-position-vertical-relative:text;mso-width-relative:margin;mso-height-relative:margin" stroked="f">
            <v:textbox style="mso-next-textbox:#_x0000_s1147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24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24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46" type="#_x0000_t202" style="position:absolute;left:0;text-align:left;margin-left:152.95pt;margin-top:270.85pt;width:250.9pt;height:26.45pt;z-index:251753472;mso-position-horizontal-relative:text;mso-position-vertical-relative:text;mso-width-relative:margin;mso-height-relative:margin" stroked="f">
            <v:textbox style="mso-next-textbox:#_x0000_s1146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23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23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47" name="Рисунок 47" descr="Слайд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Слайд2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pict>
          <v:shape id="_x0000_s1148" type="#_x0000_t202" style="position:absolute;left:0;text-align:left;margin-left:137.95pt;margin-top:257.85pt;width:252.15pt;height:26.45pt;z-index:251755520;mso-position-horizontal-relative:text;mso-position-vertical-relative:text;mso-width-relative:margin;mso-height-relative:margin" stroked="f">
            <v:textbox style="mso-next-textbox:#_x0000_s1148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25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25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46" name="Рисунок 46" descr="Слайд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Слайд2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49" type="#_x0000_t202" style="position:absolute;left:0;text-align:left;margin-left:124.95pt;margin-top:546.85pt;width:255.9pt;height:26.45pt;z-index:251756544;mso-position-horizontal-relative:text;mso-position-vertical-relative:text;mso-width-relative:margin;mso-height-relative:margin" stroked="f">
            <v:textbox style="mso-next-textbox:#_x0000_s1149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26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26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45" name="Рисунок 45" descr="Слайд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Слайд2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pict>
          <v:shape id="_x0000_s1150" type="#_x0000_t202" style="position:absolute;left:0;text-align:left;margin-left:119.95pt;margin-top:258.85pt;width:268.15pt;height:26.45pt;z-index:251757568;mso-position-horizontal-relative:text;mso-position-vertical-relative:text;mso-width-relative:margin;mso-height-relative:margin" stroked="f">
            <v:textbox style="mso-next-textbox:#_x0000_s1150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27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27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44" name="Рисунок 44" descr="Слайд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Слайд2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51" type="#_x0000_t202" style="position:absolute;left:0;text-align:left;margin-left:111.95pt;margin-top:549.85pt;width:261.9pt;height:26.45pt;z-index:251758592;mso-position-horizontal-relative:text;mso-position-vertical-relative:text;mso-width-relative:margin;mso-height-relative:margin" stroked="f">
            <v:textbox style="mso-next-textbox:#_x0000_s1151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28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28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43" name="Рисунок 43" descr="Слайд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Слайд2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pict>
          <v:shape id="_x0000_s1152" type="#_x0000_t202" style="position:absolute;left:0;text-align:left;margin-left:134.95pt;margin-top:255.85pt;width:254.15pt;height:26.45pt;z-index:251759616;mso-position-horizontal-relative:text;mso-position-vertical-relative:text;mso-width-relative:margin;mso-height-relative:margin" stroked="f">
            <v:textbox style="mso-next-textbox:#_x0000_s1152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29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29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42" name="Рисунок 42" descr="Слайд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Слайд2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53" type="#_x0000_t202" style="position:absolute;left:0;text-align:left;margin-left:129.95pt;margin-top:477.85pt;width:251.9pt;height:26.45pt;z-index:251760640;mso-position-horizontal-relative:text;mso-position-vertical-relative:text;mso-width-relative:margin;mso-height-relative:margin" stroked="f">
            <v:textbox style="mso-next-textbox:#_x0000_s1153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30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30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41" name="Рисунок 41" descr="Слайд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Слайд3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pict>
          <v:shape id="_x0000_s1154" type="#_x0000_t202" style="position:absolute;left:0;text-align:left;margin-left:115.95pt;margin-top:244.85pt;width:266.15pt;height:26.45pt;z-index:251761664;mso-position-horizontal-relative:text;mso-position-vertical-relative:text;mso-width-relative:margin;mso-height-relative:margin" stroked="f">
            <v:textbox style="mso-next-textbox:#_x0000_s1154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31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31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40" name="Рисунок 40" descr="Слайд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Слайд3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55" type="#_x0000_t202" style="position:absolute;left:0;text-align:left;margin-left:115.95pt;margin-top:498.85pt;width:254.9pt;height:26.45pt;z-index:251762688;mso-position-horizontal-relative:text;mso-position-vertical-relative:text;mso-width-relative:margin;mso-height-relative:margin" stroked="f">
            <v:textbox style="mso-next-textbox:#_x0000_s1155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32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32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39" name="Рисунок 39" descr="Слайд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Слайд3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pict>
          <v:shape id="_x0000_s1156" type="#_x0000_t202" style="position:absolute;left:0;text-align:left;margin-left:138.95pt;margin-top:256.85pt;width:259.15pt;height:26.45pt;z-index:251763712;mso-position-horizontal-relative:text;mso-position-vertical-relative:text;mso-width-relative:margin;mso-height-relative:margin" stroked="f">
            <v:textbox style="mso-next-textbox:#_x0000_s1156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33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33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38" name="Рисунок 38" descr="Слайд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Слайд3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57" type="#_x0000_t202" style="position:absolute;left:0;text-align:left;margin-left:131.95pt;margin-top:463.85pt;width:258.15pt;height:26.45pt;z-index:251764736;mso-position-horizontal-relative:text;mso-position-vertical-relative:text;mso-width-relative:margin;mso-height-relative:margin" stroked="f">
            <v:textbox style="mso-next-textbox:#_x0000_s1157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34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34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37" name="Рисунок 37" descr="Слайд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Слайд3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pict>
          <v:shape id="_x0000_s1158" type="#_x0000_t202" style="position:absolute;left:0;text-align:left;margin-left:117.95pt;margin-top:246.85pt;width:261.9pt;height:26.45pt;z-index:251765760;mso-position-horizontal-relative:text;mso-position-vertical-relative:text;mso-width-relative:margin;mso-height-relative:margin" stroked="f">
            <v:textbox style="mso-next-textbox:#_x0000_s1158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35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35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36" name="Рисунок 36" descr="Слайд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Слайд3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59" type="#_x0000_t202" style="position:absolute;left:0;text-align:left;margin-left:111.95pt;margin-top:539.85pt;width:256.9pt;height:26.45pt;z-index:251766784;mso-position-horizontal-relative:text;mso-position-vertical-relative:text;mso-width-relative:margin;mso-height-relative:margin" stroked="f">
            <v:textbox style="mso-next-textbox:#_x0000_s1159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36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36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35" name="Рисунок 35" descr="Слайд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Слайд3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pict>
          <v:shape id="_x0000_s1160" type="#_x0000_t202" style="position:absolute;left:0;text-align:left;margin-left:157.95pt;margin-top:259.85pt;width:264.15pt;height:26.45pt;z-index:251767808;mso-position-horizontal-relative:text;mso-position-vertical-relative:text;mso-width-relative:margin;mso-height-relative:margin" filled="f" stroked="f">
            <v:textbox style="mso-next-textbox:#_x0000_s1160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37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37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34" name="Рисунок 34" descr="Слайд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Слайд3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61" type="#_x0000_t202" style="position:absolute;left:0;text-align:left;margin-left:152.95pt;margin-top:475.85pt;width:254.15pt;height:26.45pt;z-index:251768832;mso-position-horizontal-relative:text;mso-position-vertical-relative:text;mso-width-relative:margin;mso-height-relative:margin" filled="f" stroked="f">
            <v:textbox style="mso-next-textbox:#_x0000_s1161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38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38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33" name="Рисунок 33" descr="Слайд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Слайд3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pict>
          <v:shape id="_x0000_s1162" type="#_x0000_t202" style="position:absolute;left:0;text-align:left;margin-left:136.95pt;margin-top:224.85pt;width:264.15pt;height:26.45pt;z-index:251769856;mso-position-horizontal-relative:text;mso-position-vertical-relative:text;mso-width-relative:margin;mso-height-relative:margin" filled="f" stroked="f">
            <v:textbox style="mso-next-textbox:#_x0000_s1162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39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39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32" name="Рисунок 32" descr="Слайд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Слайд3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63" type="#_x0000_t202" style="position:absolute;left:0;text-align:left;margin-left:113.95pt;margin-top:508.85pt;width:261.9pt;height:26.45pt;z-index:251770880;mso-position-horizontal-relative:text;mso-position-vertical-relative:text;mso-width-relative:margin;mso-height-relative:margin" filled="f" stroked="f">
            <v:textbox style="mso-next-textbox:#_x0000_s1163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 xml:space="preserve">40 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40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31" name="Рисунок 31" descr="Слайд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Слайд4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pict>
          <v:shape id="_x0000_s1164" type="#_x0000_t202" style="position:absolute;left:0;text-align:left;margin-left:128.95pt;margin-top:251.85pt;width:263.9pt;height:26.45pt;z-index:251771904;mso-position-horizontal-relative:text;mso-position-vertical-relative:text;mso-width-relative:margin;mso-height-relative:margin" filled="f" stroked="f">
            <v:textbox style="mso-next-textbox:#_x0000_s1164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41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41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30" name="Рисунок 30" descr="Слайд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Слайд4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65" type="#_x0000_t202" style="position:absolute;left:0;text-align:left;margin-left:128.95pt;margin-top:535.85pt;width:254.15pt;height:26.45pt;z-index:251772928;mso-position-horizontal-relative:text;mso-position-vertical-relative:text;mso-width-relative:margin;mso-height-relative:margin" filled="f" stroked="f">
            <v:textbox style="mso-next-textbox:#_x0000_s1165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42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42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29" name="Рисунок 29" descr="Слайд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Слайд4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pict>
          <v:shape id="_x0000_s1166" type="#_x0000_t202" style="position:absolute;left:0;text-align:left;margin-left:119.95pt;margin-top:244.85pt;width:263.9pt;height:26.45pt;z-index:251773952;mso-position-horizontal-relative:text;mso-position-vertical-relative:text;mso-width-relative:margin;mso-height-relative:margin" filled="f" stroked="f">
            <v:textbox style="mso-next-textbox:#_x0000_s1166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43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43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28" name="Рисунок 28" descr="Слайд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Слайд4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67" type="#_x0000_t202" style="position:absolute;left:0;text-align:left;margin-left:113.95pt;margin-top:539.85pt;width:251.9pt;height:26.45pt;z-index:251774976;mso-position-horizontal-relative:text;mso-position-vertical-relative:text;mso-width-relative:margin;mso-height-relative:margin" filled="f" stroked="f">
            <v:textbox style="mso-next-textbox:#_x0000_s1167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44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44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27" name="Рисунок 27" descr="Слайд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Слайд4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pict>
          <v:shape id="_x0000_s1168" type="#_x0000_t202" style="position:absolute;left:0;text-align:left;margin-left:129.95pt;margin-top:177.85pt;width:258.15pt;height:26.45pt;z-index:251776000;mso-position-horizontal-relative:text;mso-position-vertical-relative:text;mso-width-relative:margin;mso-height-relative:margin" filled="f" stroked="f">
            <v:textbox style="mso-next-textbox:#_x0000_s1168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45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45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26" name="Рисунок 26" descr="Слайд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Слайд4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69" type="#_x0000_t202" style="position:absolute;left:0;text-align:left;margin-left:124.95pt;margin-top:430.85pt;width:251.15pt;height:26.45pt;z-index:251777024;mso-position-horizontal-relative:text;mso-position-vertical-relative:text;mso-width-relative:margin;mso-height-relative:margin" filled="f" stroked="f">
            <v:textbox style="mso-next-textbox:#_x0000_s1169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46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46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25" name="Рисунок 25" descr="Слайд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Слайд4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pict>
          <v:shape id="_x0000_s1171" type="#_x0000_t202" style="position:absolute;left:0;text-align:left;margin-left:144.95pt;margin-top:261.85pt;width:254.15pt;height:26.45pt;z-index:251779072;mso-position-horizontal-relative:text;mso-position-vertical-relative:text;mso-width-relative:margin;mso-height-relative:margin" filled="f" stroked="f">
            <v:textbox style="mso-next-textbox:#_x0000_s1171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47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47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24" name="Рисунок 24" descr="Слайд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Слайд4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70" type="#_x0000_t202" style="position:absolute;left:0;text-align:left;margin-left:133.95pt;margin-top:454.85pt;width:253.15pt;height:26.45pt;z-index:251778048;mso-position-horizontal-relative:text;mso-position-vertical-relative:text;mso-width-relative:margin;mso-height-relative:margin" filled="f" stroked="f">
            <v:textbox style="mso-next-textbox:#_x0000_s1170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48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48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14" name="Рисунок 14" descr="Слайд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Слайд4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lastRenderedPageBreak/>
        <w:drawing>
          <wp:inline distT="0" distB="0" distL="0" distR="0">
            <wp:extent cx="6096000" cy="3429000"/>
            <wp:effectExtent l="0" t="0" r="0" b="0"/>
            <wp:docPr id="12" name="Рисунок 12" descr="Слайд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Слайд4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drawing>
          <wp:inline distT="0" distB="0" distL="0" distR="0">
            <wp:extent cx="6096000" cy="3429000"/>
            <wp:effectExtent l="0" t="0" r="0" b="0"/>
            <wp:docPr id="10" name="Рисунок 10" descr="Слайд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Слайд5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FDC" w:rsidRDefault="00867FDC" w:rsidP="00867FDC">
      <w:pPr>
        <w:spacing w:after="0" w:line="240" w:lineRule="auto"/>
        <w:ind w:right="20"/>
        <w:jc w:val="center"/>
        <w:rPr>
          <w:rFonts w:ascii="Times New Roman" w:eastAsia="Times New Roman" w:hAnsi="Times New Roman"/>
          <w:sz w:val="24"/>
          <w:lang w:val="ru-RU"/>
        </w:rPr>
      </w:pP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73" type="#_x0000_t202" style="position:absolute;left:0;text-align:left;margin-left:123.95pt;margin-top:-39.15pt;width:261.9pt;height:26.45pt;z-index:251781120;mso-width-relative:margin;mso-height-relative:margin" filled="f" stroked="f">
            <v:textbox style="mso-next-textbox:#_x0000_s1173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50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50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  <w:r>
        <w:rPr>
          <w:rFonts w:ascii="Times New Roman" w:eastAsia="Times New Roman" w:hAnsi="Times New Roman"/>
          <w:b/>
          <w:noProof/>
          <w:sz w:val="28"/>
          <w:lang w:val="ru-RU" w:eastAsia="ru-RU"/>
        </w:rPr>
        <w:pict>
          <v:shape id="_x0000_s1172" type="#_x0000_t202" style="position:absolute;left:0;text-align:left;margin-left:123.95pt;margin-top:-322.15pt;width:251.9pt;height:26.45pt;z-index:251780096;mso-width-relative:margin;mso-height-relative:margin" filled="f" stroked="f">
            <v:textbox style="mso-next-textbox:#_x0000_s1172">
              <w:txbxContent>
                <w:p w:rsidR="000C7ED7" w:rsidRPr="008F367E" w:rsidRDefault="000C7ED7" w:rsidP="00867FDC">
                  <w:pPr>
                    <w:spacing w:line="0" w:lineRule="atLeast"/>
                    <w:ind w:right="4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</w:pP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Рисунок В.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49</w:t>
                  </w:r>
                  <w:r w:rsidRPr="00CD54EF"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</w:rPr>
                    <w:t>– Скріншот слайду №</w:t>
                  </w:r>
                  <w:r>
                    <w:rPr>
                      <w:rFonts w:ascii="Times New Roman" w:eastAsia="Times New Roman" w:hAnsi="Times New Roman"/>
                      <w:sz w:val="28"/>
                      <w:szCs w:val="28"/>
                      <w:lang w:val="uk-UA"/>
                    </w:rPr>
                    <w:t>49</w:t>
                  </w:r>
                </w:p>
                <w:p w:rsidR="000C7ED7" w:rsidRDefault="000C7ED7" w:rsidP="00867FDC">
                  <w:pPr>
                    <w:rPr>
                      <w:lang w:val="ru-RU"/>
                    </w:rPr>
                  </w:pPr>
                </w:p>
              </w:txbxContent>
            </v:textbox>
          </v:shape>
        </w:pict>
      </w:r>
    </w:p>
    <w:p w:rsidR="00867FDC" w:rsidRDefault="00867FDC" w:rsidP="00867FDC">
      <w:pPr>
        <w:spacing w:after="0" w:line="240" w:lineRule="auto"/>
        <w:ind w:right="20"/>
        <w:jc w:val="center"/>
        <w:rPr>
          <w:rFonts w:ascii="Times New Roman" w:eastAsia="Times New Roman" w:hAnsi="Times New Roman"/>
          <w:sz w:val="24"/>
          <w:lang w:val="ru-RU"/>
        </w:rPr>
      </w:pPr>
    </w:p>
    <w:p w:rsidR="00867FDC" w:rsidRPr="00F80EBB" w:rsidRDefault="00867FDC" w:rsidP="00867FDC">
      <w:pPr>
        <w:spacing w:after="0" w:line="240" w:lineRule="auto"/>
        <w:ind w:right="2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67FDC" w:rsidRDefault="00867FDC" w:rsidP="00867FDC">
      <w:pPr>
        <w:tabs>
          <w:tab w:val="left" w:pos="3971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67FDC" w:rsidRPr="00F80EBB" w:rsidRDefault="00867FDC" w:rsidP="00867FDC">
      <w:pPr>
        <w:tabs>
          <w:tab w:val="left" w:pos="3971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33E8A" w:rsidRPr="00333E8A" w:rsidRDefault="00333E8A" w:rsidP="00333E8A">
      <w:pPr>
        <w:tabs>
          <w:tab w:val="left" w:pos="3971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sectPr w:rsidR="00333E8A" w:rsidRPr="00333E8A" w:rsidSect="00FE7A3D">
      <w:headerReference w:type="even" r:id="rId105"/>
      <w:headerReference w:type="default" r:id="rId106"/>
      <w:headerReference w:type="first" r:id="rId107"/>
      <w:pgSz w:w="11906" w:h="16838" w:code="9"/>
      <w:pgMar w:top="142" w:right="851" w:bottom="1134" w:left="1418" w:header="720" w:footer="72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4F2C" w:rsidRDefault="00114F2C">
      <w:pPr>
        <w:spacing w:after="0" w:line="240" w:lineRule="auto"/>
      </w:pPr>
      <w:r>
        <w:separator/>
      </w:r>
    </w:p>
  </w:endnote>
  <w:endnote w:type="continuationSeparator" w:id="0">
    <w:p w:rsidR="00114F2C" w:rsidRDefault="00114F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 Cyr bold">
    <w:altName w:val="Times New Roman"/>
    <w:panose1 w:val="00000000000000000000"/>
    <w:charset w:val="00"/>
    <w:family w:val="roman"/>
    <w:notTrueType/>
    <w:pitch w:val="default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X">
    <w:altName w:val="Gabriola"/>
    <w:charset w:val="00"/>
    <w:family w:val="decorative"/>
    <w:pitch w:val="variable"/>
    <w:sig w:usb0="00000001" w:usb1="00000000" w:usb2="00000000" w:usb3="00000000" w:csb0="00000005" w:csb1="00000000"/>
  </w:font>
  <w:font w:name="a_BentTitulNr">
    <w:altName w:val="Courier New"/>
    <w:charset w:val="CC"/>
    <w:family w:val="decorative"/>
    <w:pitch w:val="variable"/>
    <w:sig w:usb0="00000201" w:usb1="00000000" w:usb2="00000000" w:usb3="00000000" w:csb0="00000004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4F2C" w:rsidRDefault="00114F2C">
      <w:pPr>
        <w:spacing w:after="0" w:line="240" w:lineRule="auto"/>
      </w:pPr>
      <w:r>
        <w:separator/>
      </w:r>
    </w:p>
  </w:footnote>
  <w:footnote w:type="continuationSeparator" w:id="0">
    <w:p w:rsidR="00114F2C" w:rsidRDefault="00114F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7ED7" w:rsidRDefault="000C7ED7">
    <w:pPr>
      <w:pStyle w:val="af1"/>
      <w:framePr w:wrap="around" w:vAnchor="text" w:hAnchor="margin" w:xAlign="outside" w:y="1"/>
      <w:rPr>
        <w:rStyle w:val="af3"/>
      </w:rPr>
    </w:pPr>
    <w:r>
      <w:rPr>
        <w:rStyle w:val="af3"/>
      </w:rPr>
      <w:fldChar w:fldCharType="begin"/>
    </w:r>
    <w:r>
      <w:rPr>
        <w:rStyle w:val="af3"/>
      </w:rPr>
      <w:instrText xml:space="preserve">PAGE  </w:instrText>
    </w:r>
    <w:r>
      <w:rPr>
        <w:rStyle w:val="af3"/>
      </w:rPr>
      <w:fldChar w:fldCharType="end"/>
    </w:r>
  </w:p>
  <w:p w:rsidR="000C7ED7" w:rsidRDefault="000C7ED7">
    <w:pPr>
      <w:pStyle w:val="af1"/>
      <w:ind w:right="360"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eastAsia="Times New Roman" w:hAnsi="Times New Roman" w:cs="Times New Roman"/>
        <w:sz w:val="28"/>
        <w:szCs w:val="24"/>
        <w:lang w:val="ru-RU"/>
      </w:rPr>
      <w:id w:val="1877580330"/>
      <w:docPartObj>
        <w:docPartGallery w:val="Page Numbers (Top of Page)"/>
        <w:docPartUnique/>
      </w:docPartObj>
    </w:sdtPr>
    <w:sdtEndPr>
      <w:rPr>
        <w:color w:val="000000" w:themeColor="text1"/>
      </w:rPr>
    </w:sdtEndPr>
    <w:sdtContent>
      <w:p w:rsidR="000C7ED7" w:rsidRPr="00CC6412" w:rsidRDefault="000C7ED7" w:rsidP="001E4BD9">
        <w:pPr>
          <w:tabs>
            <w:tab w:val="center" w:pos="4677"/>
            <w:tab w:val="right" w:pos="9355"/>
          </w:tabs>
          <w:spacing w:after="0" w:line="360" w:lineRule="auto"/>
          <w:ind w:firstLine="720"/>
          <w:jc w:val="right"/>
          <w:rPr>
            <w:rFonts w:ascii="Times New Roman" w:eastAsia="Times New Roman" w:hAnsi="Times New Roman" w:cs="Times New Roman"/>
            <w:color w:val="000000" w:themeColor="text1"/>
            <w:sz w:val="28"/>
            <w:szCs w:val="24"/>
            <w:lang w:val="ru-RU"/>
          </w:rPr>
        </w:pPr>
        <w:r w:rsidRPr="00CC6412">
          <w:rPr>
            <w:rFonts w:ascii="Times New Roman" w:eastAsia="Times New Roman" w:hAnsi="Times New Roman" w:cs="Times New Roman"/>
            <w:color w:val="000000" w:themeColor="text1"/>
            <w:sz w:val="28"/>
            <w:szCs w:val="24"/>
            <w:lang w:val="ru-RU"/>
          </w:rPr>
          <w:fldChar w:fldCharType="begin"/>
        </w:r>
        <w:r w:rsidRPr="00CC6412">
          <w:rPr>
            <w:rFonts w:ascii="Times New Roman" w:eastAsia="Times New Roman" w:hAnsi="Times New Roman" w:cs="Times New Roman"/>
            <w:color w:val="000000" w:themeColor="text1"/>
            <w:sz w:val="28"/>
            <w:szCs w:val="24"/>
            <w:lang w:val="ru-RU"/>
          </w:rPr>
          <w:instrText>PAGE   \* MERGEFORMAT</w:instrText>
        </w:r>
        <w:r w:rsidRPr="00CC6412">
          <w:rPr>
            <w:rFonts w:ascii="Times New Roman" w:eastAsia="Times New Roman" w:hAnsi="Times New Roman" w:cs="Times New Roman"/>
            <w:color w:val="000000" w:themeColor="text1"/>
            <w:sz w:val="28"/>
            <w:szCs w:val="24"/>
            <w:lang w:val="ru-RU"/>
          </w:rPr>
          <w:fldChar w:fldCharType="separate"/>
        </w:r>
        <w:r w:rsidR="00346663">
          <w:rPr>
            <w:rFonts w:ascii="Times New Roman" w:eastAsia="Times New Roman" w:hAnsi="Times New Roman" w:cs="Times New Roman"/>
            <w:noProof/>
            <w:color w:val="000000" w:themeColor="text1"/>
            <w:sz w:val="28"/>
            <w:szCs w:val="24"/>
            <w:lang w:val="ru-RU"/>
          </w:rPr>
          <w:t>4</w:t>
        </w:r>
        <w:r w:rsidRPr="00CC6412">
          <w:rPr>
            <w:rFonts w:ascii="Times New Roman" w:eastAsia="Times New Roman" w:hAnsi="Times New Roman" w:cs="Times New Roman"/>
            <w:color w:val="000000" w:themeColor="text1"/>
            <w:sz w:val="28"/>
            <w:szCs w:val="24"/>
            <w:lang w:val="ru-RU"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3345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223"/>
      <w:gridCol w:w="3224"/>
    </w:tblGrid>
    <w:tr w:rsidR="000C7ED7" w:rsidTr="00FE7A3D">
      <w:trPr>
        <w:trHeight w:val="275"/>
      </w:trPr>
      <w:tc>
        <w:tcPr>
          <w:tcW w:w="2500" w:type="pct"/>
        </w:tcPr>
        <w:p w:rsidR="000C7ED7" w:rsidRDefault="000C7ED7">
          <w:pPr>
            <w:pStyle w:val="af1"/>
            <w:tabs>
              <w:tab w:val="clear" w:pos="4677"/>
              <w:tab w:val="clear" w:pos="9355"/>
            </w:tabs>
            <w:rPr>
              <w:color w:val="5B9BD5" w:themeColor="accent1"/>
            </w:rPr>
          </w:pPr>
        </w:p>
      </w:tc>
      <w:tc>
        <w:tcPr>
          <w:tcW w:w="2500" w:type="pct"/>
        </w:tcPr>
        <w:p w:rsidR="000C7ED7" w:rsidRDefault="000C7ED7">
          <w:pPr>
            <w:pStyle w:val="af1"/>
            <w:tabs>
              <w:tab w:val="clear" w:pos="4677"/>
              <w:tab w:val="clear" w:pos="9355"/>
            </w:tabs>
            <w:jc w:val="center"/>
            <w:rPr>
              <w:color w:val="5B9BD5" w:themeColor="accent1"/>
            </w:rPr>
          </w:pPr>
        </w:p>
      </w:tc>
    </w:tr>
  </w:tbl>
  <w:p w:rsidR="000C7ED7" w:rsidRDefault="000C7ED7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41"/>
    <w:multiLevelType w:val="hybridMultilevel"/>
    <w:tmpl w:val="661E3F1E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42"/>
    <w:multiLevelType w:val="hybridMultilevel"/>
    <w:tmpl w:val="5DC79EA8"/>
    <w:lvl w:ilvl="0" w:tplc="FFFFFFFF">
      <w:start w:val="2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0000043"/>
    <w:multiLevelType w:val="hybridMultilevel"/>
    <w:tmpl w:val="540A471C"/>
    <w:lvl w:ilvl="0" w:tplc="FFFFFFFF">
      <w:start w:val="3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" w15:restartNumberingAfterBreak="0">
    <w:nsid w:val="00000044"/>
    <w:multiLevelType w:val="hybridMultilevel"/>
    <w:tmpl w:val="7BD3EE7A"/>
    <w:lvl w:ilvl="0" w:tplc="FFFFFFFF">
      <w:start w:val="4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" w15:restartNumberingAfterBreak="0">
    <w:nsid w:val="00000045"/>
    <w:multiLevelType w:val="hybridMultilevel"/>
    <w:tmpl w:val="51D9C564"/>
    <w:lvl w:ilvl="0" w:tplc="FFFFFFFF">
      <w:start w:val="7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5" w15:restartNumberingAfterBreak="0">
    <w:nsid w:val="158C3DA7"/>
    <w:multiLevelType w:val="multilevel"/>
    <w:tmpl w:val="0409001D"/>
    <w:styleLink w:val="a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16160210"/>
    <w:multiLevelType w:val="hybridMultilevel"/>
    <w:tmpl w:val="BCA6DD02"/>
    <w:lvl w:ilvl="0" w:tplc="A574CE70">
      <w:start w:val="1"/>
      <w:numFmt w:val="russianLower"/>
      <w:pStyle w:val="a0"/>
      <w:lvlText w:val="%1)"/>
      <w:lvlJc w:val="left"/>
      <w:pPr>
        <w:ind w:left="1571" w:hanging="360"/>
      </w:pPr>
      <w:rPr>
        <w:rFonts w:ascii="Times New Roman" w:hAnsi="Times New Roman" w:hint="default"/>
        <w:b w:val="0"/>
        <w:i w:val="0"/>
        <w:spacing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27DC52C8"/>
    <w:multiLevelType w:val="multilevel"/>
    <w:tmpl w:val="C1EABD44"/>
    <w:styleLink w:val="a1"/>
    <w:lvl w:ilvl="0">
      <w:start w:val="1"/>
      <w:numFmt w:val="decimal"/>
      <w:lvlText w:val="%1"/>
      <w:lvlJc w:val="left"/>
      <w:pPr>
        <w:ind w:left="0" w:firstLine="851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851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lvlText w:val="%2.%1.%3.%4"/>
      <w:lvlJc w:val="left"/>
      <w:pPr>
        <w:ind w:left="0" w:firstLine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85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8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851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851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851"/>
      </w:pPr>
      <w:rPr>
        <w:rFonts w:hint="default"/>
      </w:rPr>
    </w:lvl>
  </w:abstractNum>
  <w:abstractNum w:abstractNumId="8" w15:restartNumberingAfterBreak="0">
    <w:nsid w:val="326A54A3"/>
    <w:multiLevelType w:val="hybridMultilevel"/>
    <w:tmpl w:val="E0D6FC88"/>
    <w:lvl w:ilvl="0" w:tplc="76B468F4">
      <w:start w:val="1"/>
      <w:numFmt w:val="russianLower"/>
      <w:pStyle w:val="a2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spacing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3B2C08"/>
    <w:multiLevelType w:val="multilevel"/>
    <w:tmpl w:val="1520DF6E"/>
    <w:lvl w:ilvl="0">
      <w:start w:val="1"/>
      <w:numFmt w:val="decimal"/>
      <w:pStyle w:val="1"/>
      <w:lvlText w:val="%1"/>
      <w:lvlJc w:val="left"/>
      <w:pPr>
        <w:ind w:left="1418" w:firstLine="851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851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lvlText w:val="%2.%1.%3.%4"/>
      <w:lvlJc w:val="left"/>
      <w:pPr>
        <w:ind w:left="0" w:firstLine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85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8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851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851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851"/>
      </w:pPr>
      <w:rPr>
        <w:rFonts w:hint="default"/>
      </w:rPr>
    </w:lvl>
  </w:abstractNum>
  <w:abstractNum w:abstractNumId="10" w15:restartNumberingAfterBreak="0">
    <w:nsid w:val="367F68F3"/>
    <w:multiLevelType w:val="hybridMultilevel"/>
    <w:tmpl w:val="1E10BB7A"/>
    <w:lvl w:ilvl="0" w:tplc="54F6E16C">
      <w:start w:val="1"/>
      <w:numFmt w:val="bullet"/>
      <w:pStyle w:val="a3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37BC5A77"/>
    <w:multiLevelType w:val="multilevel"/>
    <w:tmpl w:val="04090025"/>
    <w:lvl w:ilvl="0">
      <w:start w:val="1"/>
      <w:numFmt w:val="decimal"/>
      <w:pStyle w:val="10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63D36A11"/>
    <w:multiLevelType w:val="hybridMultilevel"/>
    <w:tmpl w:val="1F2E8E4E"/>
    <w:lvl w:ilvl="0" w:tplc="82B84E5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b w:val="0"/>
        <w:i w:val="0"/>
        <w:spacing w:val="0"/>
        <w:sz w:val="28"/>
      </w:rPr>
    </w:lvl>
    <w:lvl w:ilvl="1" w:tplc="E98E71B8">
      <w:start w:val="1"/>
      <w:numFmt w:val="bullet"/>
      <w:pStyle w:val="a4"/>
      <w:lvlText w:val=""/>
      <w:lvlJc w:val="left"/>
      <w:pPr>
        <w:ind w:left="2291" w:hanging="360"/>
      </w:pPr>
      <w:rPr>
        <w:rFonts w:ascii="Symbol" w:hAnsi="Symbol" w:hint="default"/>
        <w:b w:val="0"/>
        <w:i w:val="0"/>
        <w:spacing w:val="0"/>
        <w:sz w:val="28"/>
      </w:rPr>
    </w:lvl>
    <w:lvl w:ilvl="2" w:tplc="0409001B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76166B59"/>
    <w:multiLevelType w:val="multilevel"/>
    <w:tmpl w:val="F9E44DE0"/>
    <w:lvl w:ilvl="0">
      <w:start w:val="1"/>
      <w:numFmt w:val="decimal"/>
      <w:pStyle w:val="1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30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2"/>
  </w:num>
  <w:num w:numId="2">
    <w:abstractNumId w:val="6"/>
  </w:num>
  <w:num w:numId="3">
    <w:abstractNumId w:val="8"/>
  </w:num>
  <w:num w:numId="4">
    <w:abstractNumId w:val="7"/>
  </w:num>
  <w:num w:numId="5">
    <w:abstractNumId w:val="5"/>
  </w:num>
  <w:num w:numId="6">
    <w:abstractNumId w:val="9"/>
  </w:num>
  <w:num w:numId="7">
    <w:abstractNumId w:val="11"/>
  </w:num>
  <w:num w:numId="8">
    <w:abstractNumId w:val="13"/>
  </w:num>
  <w:num w:numId="9">
    <w:abstractNumId w:val="10"/>
  </w:num>
  <w:num w:numId="10">
    <w:abstractNumId w:val="0"/>
  </w:num>
  <w:num w:numId="11">
    <w:abstractNumId w:val="1"/>
  </w:num>
  <w:num w:numId="12">
    <w:abstractNumId w:val="2"/>
  </w:num>
  <w:num w:numId="13">
    <w:abstractNumId w:val="3"/>
  </w:num>
  <w:num w:numId="14">
    <w:abstractNumId w:val="4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83D68"/>
    <w:rsid w:val="0004620B"/>
    <w:rsid w:val="00053BA1"/>
    <w:rsid w:val="00065800"/>
    <w:rsid w:val="00074DD3"/>
    <w:rsid w:val="00081493"/>
    <w:rsid w:val="000A0773"/>
    <w:rsid w:val="000A1752"/>
    <w:rsid w:val="000A205C"/>
    <w:rsid w:val="000B1C88"/>
    <w:rsid w:val="000B56C6"/>
    <w:rsid w:val="000C023C"/>
    <w:rsid w:val="000C7A78"/>
    <w:rsid w:val="000C7ED7"/>
    <w:rsid w:val="000E0E0A"/>
    <w:rsid w:val="001003CE"/>
    <w:rsid w:val="00103629"/>
    <w:rsid w:val="00114F2C"/>
    <w:rsid w:val="00125DCF"/>
    <w:rsid w:val="0014193B"/>
    <w:rsid w:val="001513DF"/>
    <w:rsid w:val="001521FC"/>
    <w:rsid w:val="00152ED2"/>
    <w:rsid w:val="00171075"/>
    <w:rsid w:val="00172EBC"/>
    <w:rsid w:val="00180BCF"/>
    <w:rsid w:val="001845F0"/>
    <w:rsid w:val="00192889"/>
    <w:rsid w:val="001A04E8"/>
    <w:rsid w:val="001D2957"/>
    <w:rsid w:val="001E48BA"/>
    <w:rsid w:val="001E4BD9"/>
    <w:rsid w:val="0020723F"/>
    <w:rsid w:val="00215660"/>
    <w:rsid w:val="00250234"/>
    <w:rsid w:val="00256D93"/>
    <w:rsid w:val="0026379E"/>
    <w:rsid w:val="00266818"/>
    <w:rsid w:val="002712B2"/>
    <w:rsid w:val="0027278E"/>
    <w:rsid w:val="00275113"/>
    <w:rsid w:val="00284C80"/>
    <w:rsid w:val="00286BDA"/>
    <w:rsid w:val="002D198C"/>
    <w:rsid w:val="002D30DF"/>
    <w:rsid w:val="002E3DC6"/>
    <w:rsid w:val="002F3E2B"/>
    <w:rsid w:val="002F74F8"/>
    <w:rsid w:val="00332104"/>
    <w:rsid w:val="00333E8A"/>
    <w:rsid w:val="00337FC2"/>
    <w:rsid w:val="00346663"/>
    <w:rsid w:val="0035673E"/>
    <w:rsid w:val="00361EAE"/>
    <w:rsid w:val="003813CA"/>
    <w:rsid w:val="00391FCF"/>
    <w:rsid w:val="003975E9"/>
    <w:rsid w:val="003A4908"/>
    <w:rsid w:val="003A6BD6"/>
    <w:rsid w:val="003B1CD6"/>
    <w:rsid w:val="003B4C34"/>
    <w:rsid w:val="003B719C"/>
    <w:rsid w:val="003D055C"/>
    <w:rsid w:val="003E01D1"/>
    <w:rsid w:val="003E1CAE"/>
    <w:rsid w:val="00401815"/>
    <w:rsid w:val="0041085D"/>
    <w:rsid w:val="00417152"/>
    <w:rsid w:val="00423B95"/>
    <w:rsid w:val="00424D58"/>
    <w:rsid w:val="00437817"/>
    <w:rsid w:val="00456BAC"/>
    <w:rsid w:val="0046480D"/>
    <w:rsid w:val="00473E66"/>
    <w:rsid w:val="00492FE7"/>
    <w:rsid w:val="004A7269"/>
    <w:rsid w:val="004C45EA"/>
    <w:rsid w:val="004C770F"/>
    <w:rsid w:val="004D28D7"/>
    <w:rsid w:val="004D2C91"/>
    <w:rsid w:val="00500B34"/>
    <w:rsid w:val="00520B6D"/>
    <w:rsid w:val="00534837"/>
    <w:rsid w:val="00550CAD"/>
    <w:rsid w:val="0055164D"/>
    <w:rsid w:val="00566F09"/>
    <w:rsid w:val="00571827"/>
    <w:rsid w:val="0059127F"/>
    <w:rsid w:val="005A343C"/>
    <w:rsid w:val="005B4DA9"/>
    <w:rsid w:val="005B53E0"/>
    <w:rsid w:val="005C21BC"/>
    <w:rsid w:val="005E157F"/>
    <w:rsid w:val="0060164D"/>
    <w:rsid w:val="00601C26"/>
    <w:rsid w:val="00636A14"/>
    <w:rsid w:val="006402B8"/>
    <w:rsid w:val="0066594A"/>
    <w:rsid w:val="0068434E"/>
    <w:rsid w:val="00685F59"/>
    <w:rsid w:val="00691B0D"/>
    <w:rsid w:val="00692B3B"/>
    <w:rsid w:val="006967CF"/>
    <w:rsid w:val="00697830"/>
    <w:rsid w:val="006A78F1"/>
    <w:rsid w:val="006B093F"/>
    <w:rsid w:val="006D5A0B"/>
    <w:rsid w:val="006E1D23"/>
    <w:rsid w:val="006F5CE9"/>
    <w:rsid w:val="0070530F"/>
    <w:rsid w:val="00715DFF"/>
    <w:rsid w:val="00736B83"/>
    <w:rsid w:val="00746BB2"/>
    <w:rsid w:val="00752322"/>
    <w:rsid w:val="0075549F"/>
    <w:rsid w:val="00767090"/>
    <w:rsid w:val="007760CA"/>
    <w:rsid w:val="00777D5B"/>
    <w:rsid w:val="007800EF"/>
    <w:rsid w:val="00780BAD"/>
    <w:rsid w:val="0079346F"/>
    <w:rsid w:val="007962A9"/>
    <w:rsid w:val="007A4D73"/>
    <w:rsid w:val="007B751A"/>
    <w:rsid w:val="008033E2"/>
    <w:rsid w:val="0084146C"/>
    <w:rsid w:val="008505EA"/>
    <w:rsid w:val="00850768"/>
    <w:rsid w:val="0085427E"/>
    <w:rsid w:val="00867FDC"/>
    <w:rsid w:val="00873918"/>
    <w:rsid w:val="00877BA3"/>
    <w:rsid w:val="008819C1"/>
    <w:rsid w:val="0088696D"/>
    <w:rsid w:val="0088709C"/>
    <w:rsid w:val="008A7328"/>
    <w:rsid w:val="008B549C"/>
    <w:rsid w:val="008B7616"/>
    <w:rsid w:val="008E61B0"/>
    <w:rsid w:val="0092417F"/>
    <w:rsid w:val="0094301E"/>
    <w:rsid w:val="009604B0"/>
    <w:rsid w:val="0096175D"/>
    <w:rsid w:val="009813C7"/>
    <w:rsid w:val="00983D68"/>
    <w:rsid w:val="0098450E"/>
    <w:rsid w:val="00992686"/>
    <w:rsid w:val="009B2E9E"/>
    <w:rsid w:val="009F0623"/>
    <w:rsid w:val="009F2EC4"/>
    <w:rsid w:val="009F6745"/>
    <w:rsid w:val="00A25DC7"/>
    <w:rsid w:val="00A327C0"/>
    <w:rsid w:val="00A45DB5"/>
    <w:rsid w:val="00A46F7E"/>
    <w:rsid w:val="00A47CF0"/>
    <w:rsid w:val="00A5176E"/>
    <w:rsid w:val="00A75291"/>
    <w:rsid w:val="00A814AE"/>
    <w:rsid w:val="00A82A3E"/>
    <w:rsid w:val="00A83712"/>
    <w:rsid w:val="00AC50F0"/>
    <w:rsid w:val="00AD52C3"/>
    <w:rsid w:val="00AD6A75"/>
    <w:rsid w:val="00AD7D3F"/>
    <w:rsid w:val="00B110AA"/>
    <w:rsid w:val="00B12BFD"/>
    <w:rsid w:val="00B140E5"/>
    <w:rsid w:val="00B50A0A"/>
    <w:rsid w:val="00B50B45"/>
    <w:rsid w:val="00B53041"/>
    <w:rsid w:val="00B53180"/>
    <w:rsid w:val="00B70E4D"/>
    <w:rsid w:val="00B714A2"/>
    <w:rsid w:val="00B744B2"/>
    <w:rsid w:val="00B8289F"/>
    <w:rsid w:val="00B91C3C"/>
    <w:rsid w:val="00BA3AF9"/>
    <w:rsid w:val="00BB7311"/>
    <w:rsid w:val="00BE3BE8"/>
    <w:rsid w:val="00BE4F61"/>
    <w:rsid w:val="00BE647C"/>
    <w:rsid w:val="00BF59EF"/>
    <w:rsid w:val="00C01915"/>
    <w:rsid w:val="00C07386"/>
    <w:rsid w:val="00C10841"/>
    <w:rsid w:val="00C10F8C"/>
    <w:rsid w:val="00C12430"/>
    <w:rsid w:val="00C151CC"/>
    <w:rsid w:val="00C24477"/>
    <w:rsid w:val="00C32CDD"/>
    <w:rsid w:val="00C35498"/>
    <w:rsid w:val="00C44B30"/>
    <w:rsid w:val="00C76DDE"/>
    <w:rsid w:val="00C97834"/>
    <w:rsid w:val="00CA1500"/>
    <w:rsid w:val="00CA18BC"/>
    <w:rsid w:val="00CC6412"/>
    <w:rsid w:val="00CD616B"/>
    <w:rsid w:val="00CF3C8B"/>
    <w:rsid w:val="00D02337"/>
    <w:rsid w:val="00D07BA4"/>
    <w:rsid w:val="00D2351D"/>
    <w:rsid w:val="00D46D48"/>
    <w:rsid w:val="00D61346"/>
    <w:rsid w:val="00D65E5C"/>
    <w:rsid w:val="00D73E4E"/>
    <w:rsid w:val="00D82DB3"/>
    <w:rsid w:val="00D97135"/>
    <w:rsid w:val="00DA2235"/>
    <w:rsid w:val="00DA32A4"/>
    <w:rsid w:val="00DB0E5D"/>
    <w:rsid w:val="00DB38BC"/>
    <w:rsid w:val="00DC6833"/>
    <w:rsid w:val="00DD21C5"/>
    <w:rsid w:val="00DF452C"/>
    <w:rsid w:val="00E17C74"/>
    <w:rsid w:val="00E325F2"/>
    <w:rsid w:val="00E33A04"/>
    <w:rsid w:val="00E43987"/>
    <w:rsid w:val="00E77D30"/>
    <w:rsid w:val="00E82396"/>
    <w:rsid w:val="00E91DD5"/>
    <w:rsid w:val="00E974B0"/>
    <w:rsid w:val="00EA6CAC"/>
    <w:rsid w:val="00EC728C"/>
    <w:rsid w:val="00ED2F3D"/>
    <w:rsid w:val="00EE0A98"/>
    <w:rsid w:val="00EE1037"/>
    <w:rsid w:val="00EE207F"/>
    <w:rsid w:val="00EE59EA"/>
    <w:rsid w:val="00EF2B76"/>
    <w:rsid w:val="00EF63AE"/>
    <w:rsid w:val="00F14683"/>
    <w:rsid w:val="00F22865"/>
    <w:rsid w:val="00F26383"/>
    <w:rsid w:val="00F47631"/>
    <w:rsid w:val="00F8193F"/>
    <w:rsid w:val="00F87FE0"/>
    <w:rsid w:val="00FA25E3"/>
    <w:rsid w:val="00FB50A5"/>
    <w:rsid w:val="00FC3D04"/>
    <w:rsid w:val="00FD28EE"/>
    <w:rsid w:val="00FE1D1C"/>
    <w:rsid w:val="00FE7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1F7B4F"/>
  <w15:docId w15:val="{CD1EFBCE-DA77-4BB6-A24E-7474F8226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0"/>
    <w:lsdException w:name="heading 2" w:semiHidden="1" w:uiPriority="0" w:unhideWhenUsed="1"/>
    <w:lsdException w:name="heading 3" w:semiHidden="1" w:uiPriority="0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5">
    <w:name w:val="Normal"/>
    <w:rsid w:val="00456BAC"/>
  </w:style>
  <w:style w:type="paragraph" w:styleId="10">
    <w:name w:val="heading 1"/>
    <w:basedOn w:val="a5"/>
    <w:next w:val="a5"/>
    <w:link w:val="12"/>
    <w:rsid w:val="004D2C91"/>
    <w:pPr>
      <w:keepNext/>
      <w:keepLines/>
      <w:numPr>
        <w:numId w:val="7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5"/>
    <w:link w:val="21"/>
    <w:rsid w:val="00053BA1"/>
    <w:pPr>
      <w:numPr>
        <w:ilvl w:val="1"/>
        <w:numId w:val="7"/>
      </w:numPr>
      <w:spacing w:after="100" w:afterAutospacing="1" w:line="240" w:lineRule="auto"/>
      <w:jc w:val="center"/>
      <w:outlineLvl w:val="1"/>
    </w:pPr>
    <w:rPr>
      <w:rFonts w:ascii="Arial Cyr bold" w:eastAsia="Times New Roman" w:hAnsi="Arial Cyr bold" w:cs="Times New Roman"/>
      <w:b/>
      <w:bCs/>
      <w:color w:val="8B008B"/>
      <w:sz w:val="32"/>
      <w:szCs w:val="32"/>
      <w:lang w:val="ru-RU" w:eastAsia="ru-RU"/>
    </w:rPr>
  </w:style>
  <w:style w:type="paragraph" w:styleId="3">
    <w:name w:val="heading 3"/>
    <w:basedOn w:val="a5"/>
    <w:link w:val="31"/>
    <w:rsid w:val="00053BA1"/>
    <w:pPr>
      <w:numPr>
        <w:ilvl w:val="2"/>
        <w:numId w:val="7"/>
      </w:numPr>
      <w:spacing w:before="100" w:beforeAutospacing="1" w:after="100" w:afterAutospacing="1" w:line="240" w:lineRule="auto"/>
      <w:jc w:val="center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ru-RU" w:eastAsia="ru-RU"/>
    </w:rPr>
  </w:style>
  <w:style w:type="paragraph" w:styleId="4">
    <w:name w:val="heading 4"/>
    <w:basedOn w:val="a5"/>
    <w:next w:val="a5"/>
    <w:link w:val="40"/>
    <w:uiPriority w:val="9"/>
    <w:semiHidden/>
    <w:unhideWhenUsed/>
    <w:rsid w:val="00EC728C"/>
    <w:pPr>
      <w:keepNext/>
      <w:keepLines/>
      <w:numPr>
        <w:ilvl w:val="3"/>
        <w:numId w:val="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5"/>
    <w:next w:val="a5"/>
    <w:link w:val="50"/>
    <w:uiPriority w:val="9"/>
    <w:semiHidden/>
    <w:unhideWhenUsed/>
    <w:qFormat/>
    <w:rsid w:val="00DB38BC"/>
    <w:pPr>
      <w:keepNext/>
      <w:keepLines/>
      <w:numPr>
        <w:ilvl w:val="4"/>
        <w:numId w:val="7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5"/>
    <w:next w:val="a5"/>
    <w:link w:val="60"/>
    <w:uiPriority w:val="9"/>
    <w:semiHidden/>
    <w:unhideWhenUsed/>
    <w:qFormat/>
    <w:rsid w:val="00DB38BC"/>
    <w:pPr>
      <w:keepNext/>
      <w:keepLines/>
      <w:numPr>
        <w:ilvl w:val="5"/>
        <w:numId w:val="7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5"/>
    <w:next w:val="a5"/>
    <w:link w:val="70"/>
    <w:uiPriority w:val="9"/>
    <w:semiHidden/>
    <w:unhideWhenUsed/>
    <w:qFormat/>
    <w:rsid w:val="00DB38BC"/>
    <w:pPr>
      <w:keepNext/>
      <w:keepLines/>
      <w:numPr>
        <w:ilvl w:val="6"/>
        <w:numId w:val="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5"/>
    <w:next w:val="a5"/>
    <w:link w:val="80"/>
    <w:uiPriority w:val="9"/>
    <w:semiHidden/>
    <w:unhideWhenUsed/>
    <w:qFormat/>
    <w:rsid w:val="00DB38BC"/>
    <w:pPr>
      <w:keepNext/>
      <w:keepLines/>
      <w:numPr>
        <w:ilvl w:val="7"/>
        <w:numId w:val="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5"/>
    <w:next w:val="a5"/>
    <w:link w:val="90"/>
    <w:uiPriority w:val="9"/>
    <w:semiHidden/>
    <w:unhideWhenUsed/>
    <w:qFormat/>
    <w:rsid w:val="00DB38BC"/>
    <w:pPr>
      <w:keepNext/>
      <w:keepLines/>
      <w:numPr>
        <w:ilvl w:val="8"/>
        <w:numId w:val="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styleId="a9">
    <w:name w:val="No Spacing"/>
    <w:link w:val="aa"/>
    <w:uiPriority w:val="1"/>
    <w:qFormat/>
    <w:rsid w:val="004D2C91"/>
    <w:pPr>
      <w:spacing w:after="0" w:line="240" w:lineRule="auto"/>
    </w:pPr>
  </w:style>
  <w:style w:type="character" w:customStyle="1" w:styleId="12">
    <w:name w:val="Заголовок 1 Знак"/>
    <w:basedOn w:val="a6"/>
    <w:link w:val="10"/>
    <w:rsid w:val="004D2C9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ab">
    <w:name w:val="Гдик"/>
    <w:basedOn w:val="a9"/>
    <w:link w:val="ac"/>
    <w:qFormat/>
    <w:rsid w:val="00EC728C"/>
    <w:pPr>
      <w:spacing w:line="360" w:lineRule="auto"/>
      <w:ind w:firstLine="851"/>
      <w:contextualSpacing/>
      <w:jc w:val="both"/>
    </w:pPr>
    <w:rPr>
      <w:rFonts w:ascii="Times New Roman" w:hAnsi="Times New Roman"/>
      <w:color w:val="000000" w:themeColor="text1"/>
      <w:sz w:val="28"/>
    </w:rPr>
  </w:style>
  <w:style w:type="character" w:styleId="ad">
    <w:name w:val="Hyperlink"/>
    <w:basedOn w:val="a6"/>
    <w:uiPriority w:val="99"/>
    <w:unhideWhenUsed/>
    <w:rsid w:val="004D2C91"/>
    <w:rPr>
      <w:color w:val="0563C1" w:themeColor="hyperlink"/>
      <w:u w:val="single"/>
    </w:rPr>
  </w:style>
  <w:style w:type="character" w:customStyle="1" w:styleId="aa">
    <w:name w:val="Без интервала Знак"/>
    <w:basedOn w:val="a6"/>
    <w:link w:val="a9"/>
    <w:uiPriority w:val="1"/>
    <w:rsid w:val="004D2C91"/>
  </w:style>
  <w:style w:type="character" w:customStyle="1" w:styleId="ac">
    <w:name w:val="Гдик Знак"/>
    <w:basedOn w:val="aa"/>
    <w:link w:val="ab"/>
    <w:rsid w:val="00EC728C"/>
    <w:rPr>
      <w:rFonts w:ascii="Times New Roman" w:hAnsi="Times New Roman"/>
      <w:color w:val="000000" w:themeColor="text1"/>
      <w:sz w:val="28"/>
    </w:rPr>
  </w:style>
  <w:style w:type="paragraph" w:styleId="13">
    <w:name w:val="toc 1"/>
    <w:basedOn w:val="ab"/>
    <w:next w:val="ab"/>
    <w:autoRedefine/>
    <w:uiPriority w:val="39"/>
    <w:unhideWhenUsed/>
    <w:rsid w:val="009F0623"/>
    <w:pPr>
      <w:spacing w:before="120" w:after="120" w:line="259" w:lineRule="auto"/>
      <w:ind w:firstLine="0"/>
      <w:contextualSpacing w:val="0"/>
      <w:jc w:val="left"/>
    </w:pPr>
    <w:rPr>
      <w:rFonts w:asciiTheme="minorHAnsi" w:hAnsiTheme="minorHAnsi"/>
      <w:b/>
      <w:bCs/>
      <w:caps/>
      <w:color w:val="auto"/>
      <w:sz w:val="20"/>
      <w:szCs w:val="20"/>
    </w:rPr>
  </w:style>
  <w:style w:type="paragraph" w:styleId="22">
    <w:name w:val="toc 2"/>
    <w:basedOn w:val="ab"/>
    <w:next w:val="ab"/>
    <w:autoRedefine/>
    <w:uiPriority w:val="39"/>
    <w:unhideWhenUsed/>
    <w:rsid w:val="002E3DC6"/>
    <w:pPr>
      <w:spacing w:line="259" w:lineRule="auto"/>
      <w:ind w:left="220" w:firstLine="0"/>
      <w:contextualSpacing w:val="0"/>
      <w:jc w:val="left"/>
    </w:pPr>
    <w:rPr>
      <w:rFonts w:asciiTheme="minorHAnsi" w:hAnsiTheme="minorHAnsi"/>
      <w:smallCaps/>
      <w:color w:val="auto"/>
      <w:sz w:val="20"/>
      <w:szCs w:val="20"/>
    </w:rPr>
  </w:style>
  <w:style w:type="paragraph" w:styleId="32">
    <w:name w:val="toc 3"/>
    <w:basedOn w:val="ab"/>
    <w:next w:val="a5"/>
    <w:autoRedefine/>
    <w:uiPriority w:val="39"/>
    <w:unhideWhenUsed/>
    <w:rsid w:val="00F14683"/>
    <w:pPr>
      <w:spacing w:line="259" w:lineRule="auto"/>
      <w:ind w:left="440" w:firstLine="0"/>
      <w:contextualSpacing w:val="0"/>
      <w:jc w:val="left"/>
    </w:pPr>
    <w:rPr>
      <w:rFonts w:asciiTheme="minorHAnsi" w:hAnsiTheme="minorHAnsi"/>
      <w:i/>
      <w:iCs/>
      <w:color w:val="auto"/>
      <w:sz w:val="20"/>
      <w:szCs w:val="20"/>
    </w:rPr>
  </w:style>
  <w:style w:type="paragraph" w:styleId="41">
    <w:name w:val="toc 4"/>
    <w:basedOn w:val="ab"/>
    <w:next w:val="a5"/>
    <w:autoRedefine/>
    <w:uiPriority w:val="39"/>
    <w:unhideWhenUsed/>
    <w:rsid w:val="00F14683"/>
    <w:pPr>
      <w:spacing w:line="259" w:lineRule="auto"/>
      <w:ind w:left="660" w:firstLine="0"/>
      <w:contextualSpacing w:val="0"/>
      <w:jc w:val="left"/>
    </w:pPr>
    <w:rPr>
      <w:rFonts w:asciiTheme="minorHAnsi" w:hAnsiTheme="minorHAnsi"/>
      <w:color w:val="auto"/>
      <w:sz w:val="18"/>
      <w:szCs w:val="18"/>
    </w:rPr>
  </w:style>
  <w:style w:type="paragraph" w:customStyle="1" w:styleId="11">
    <w:name w:val="Заг1"/>
    <w:basedOn w:val="ab"/>
    <w:next w:val="ab"/>
    <w:link w:val="14"/>
    <w:autoRedefine/>
    <w:qFormat/>
    <w:rsid w:val="00DC6833"/>
    <w:pPr>
      <w:keepNext/>
      <w:keepLines/>
      <w:pageBreakBefore/>
      <w:numPr>
        <w:numId w:val="8"/>
      </w:numPr>
      <w:spacing w:before="840" w:after="840"/>
      <w:jc w:val="center"/>
    </w:pPr>
    <w:rPr>
      <w:b/>
      <w:caps/>
      <w:color w:val="auto"/>
      <w:sz w:val="32"/>
      <w:szCs w:val="32"/>
      <w:lang w:val="uk-UA"/>
    </w:rPr>
  </w:style>
  <w:style w:type="paragraph" w:customStyle="1" w:styleId="20">
    <w:name w:val="Заг2"/>
    <w:basedOn w:val="ab"/>
    <w:next w:val="ab"/>
    <w:link w:val="23"/>
    <w:autoRedefine/>
    <w:qFormat/>
    <w:rsid w:val="00423B95"/>
    <w:pPr>
      <w:keepNext/>
      <w:keepLines/>
      <w:numPr>
        <w:ilvl w:val="1"/>
        <w:numId w:val="8"/>
      </w:numPr>
      <w:spacing w:before="840" w:after="840"/>
      <w:ind w:left="0" w:firstLine="851"/>
      <w:jc w:val="left"/>
    </w:pPr>
    <w:rPr>
      <w:rFonts w:cs="Times New Roman"/>
      <w:b/>
      <w:lang w:val="ru-RU"/>
    </w:rPr>
  </w:style>
  <w:style w:type="character" w:customStyle="1" w:styleId="14">
    <w:name w:val="Заг1 Знак"/>
    <w:basedOn w:val="ac"/>
    <w:link w:val="11"/>
    <w:rsid w:val="00DC6833"/>
    <w:rPr>
      <w:rFonts w:ascii="Times New Roman" w:hAnsi="Times New Roman"/>
      <w:b/>
      <w:caps/>
      <w:color w:val="000000" w:themeColor="text1"/>
      <w:sz w:val="32"/>
      <w:szCs w:val="32"/>
      <w:lang w:val="uk-UA"/>
    </w:rPr>
  </w:style>
  <w:style w:type="paragraph" w:customStyle="1" w:styleId="34">
    <w:name w:val="Заг34"/>
    <w:basedOn w:val="20"/>
    <w:next w:val="ab"/>
    <w:link w:val="340"/>
    <w:qFormat/>
    <w:rsid w:val="009F2EC4"/>
    <w:rPr>
      <w:i/>
      <w:lang w:val="uk-UA"/>
    </w:rPr>
  </w:style>
  <w:style w:type="character" w:customStyle="1" w:styleId="23">
    <w:name w:val="Заг2 Знак"/>
    <w:basedOn w:val="14"/>
    <w:link w:val="20"/>
    <w:rsid w:val="00423B95"/>
    <w:rPr>
      <w:rFonts w:ascii="Times New Roman" w:hAnsi="Times New Roman" w:cs="Times New Roman"/>
      <w:b/>
      <w:caps w:val="0"/>
      <w:color w:val="000000" w:themeColor="text1"/>
      <w:sz w:val="28"/>
      <w:szCs w:val="32"/>
      <w:lang w:val="ru-RU"/>
    </w:rPr>
  </w:style>
  <w:style w:type="character" w:customStyle="1" w:styleId="21">
    <w:name w:val="Заголовок 2 Знак"/>
    <w:basedOn w:val="a6"/>
    <w:link w:val="2"/>
    <w:rsid w:val="00053BA1"/>
    <w:rPr>
      <w:rFonts w:ascii="Arial Cyr bold" w:eastAsia="Times New Roman" w:hAnsi="Arial Cyr bold" w:cs="Times New Roman"/>
      <w:b/>
      <w:bCs/>
      <w:color w:val="8B008B"/>
      <w:sz w:val="32"/>
      <w:szCs w:val="32"/>
      <w:lang w:val="ru-RU" w:eastAsia="ru-RU"/>
    </w:rPr>
  </w:style>
  <w:style w:type="character" w:customStyle="1" w:styleId="340">
    <w:name w:val="Заг34 Знак"/>
    <w:basedOn w:val="23"/>
    <w:link w:val="34"/>
    <w:rsid w:val="002E3DC6"/>
    <w:rPr>
      <w:rFonts w:ascii="Times New Roman" w:hAnsi="Times New Roman" w:cs="Times New Roman"/>
      <w:b/>
      <w:i/>
      <w:caps w:val="0"/>
      <w:color w:val="000000" w:themeColor="text1"/>
      <w:sz w:val="28"/>
      <w:szCs w:val="32"/>
      <w:lang w:val="uk-UA"/>
    </w:rPr>
  </w:style>
  <w:style w:type="character" w:customStyle="1" w:styleId="31">
    <w:name w:val="Заголовок 3 Знак"/>
    <w:basedOn w:val="a6"/>
    <w:link w:val="3"/>
    <w:rsid w:val="00053BA1"/>
    <w:rPr>
      <w:rFonts w:ascii="Times New Roman" w:eastAsia="Times New Roman" w:hAnsi="Times New Roman" w:cs="Times New Roman"/>
      <w:b/>
      <w:bCs/>
      <w:sz w:val="27"/>
      <w:szCs w:val="27"/>
      <w:lang w:val="ru-RU" w:eastAsia="ru-RU"/>
    </w:rPr>
  </w:style>
  <w:style w:type="numbering" w:customStyle="1" w:styleId="15">
    <w:name w:val="Нет списка1"/>
    <w:next w:val="a8"/>
    <w:uiPriority w:val="99"/>
    <w:semiHidden/>
    <w:unhideWhenUsed/>
    <w:rsid w:val="00053BA1"/>
  </w:style>
  <w:style w:type="paragraph" w:styleId="ae">
    <w:name w:val="Normal (Web)"/>
    <w:basedOn w:val="a5"/>
    <w:uiPriority w:val="99"/>
    <w:rsid w:val="00053B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f">
    <w:name w:val="Strong"/>
    <w:uiPriority w:val="22"/>
    <w:qFormat/>
    <w:rsid w:val="00053BA1"/>
    <w:rPr>
      <w:b/>
      <w:bCs/>
    </w:rPr>
  </w:style>
  <w:style w:type="character" w:styleId="af0">
    <w:name w:val="Emphasis"/>
    <w:rsid w:val="00053BA1"/>
    <w:rPr>
      <w:i/>
      <w:iCs/>
    </w:rPr>
  </w:style>
  <w:style w:type="paragraph" w:styleId="24">
    <w:name w:val="Body Text Indent 2"/>
    <w:basedOn w:val="a5"/>
    <w:link w:val="25"/>
    <w:semiHidden/>
    <w:rsid w:val="00053B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character" w:customStyle="1" w:styleId="25">
    <w:name w:val="Основной текст с отступом 2 Знак"/>
    <w:basedOn w:val="a6"/>
    <w:link w:val="24"/>
    <w:semiHidden/>
    <w:rsid w:val="00053BA1"/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paragraph" w:customStyle="1" w:styleId="fr1">
    <w:name w:val="fr1"/>
    <w:basedOn w:val="a5"/>
    <w:rsid w:val="00053B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paragraph" w:customStyle="1" w:styleId="figure">
    <w:name w:val="figure"/>
    <w:basedOn w:val="a5"/>
    <w:rsid w:val="00053BA1"/>
    <w:pPr>
      <w:spacing w:before="100" w:beforeAutospacing="1" w:after="100" w:afterAutospacing="1" w:line="240" w:lineRule="auto"/>
      <w:jc w:val="center"/>
    </w:pPr>
    <w:rPr>
      <w:rFonts w:ascii="Helvetica" w:eastAsia="Times New Roman" w:hAnsi="Helvetica" w:cs="Times New Roman"/>
      <w:color w:val="778855"/>
      <w:sz w:val="18"/>
      <w:szCs w:val="18"/>
      <w:lang w:val="ru-RU" w:eastAsia="ru-RU"/>
    </w:rPr>
  </w:style>
  <w:style w:type="paragraph" w:customStyle="1" w:styleId="figure-right">
    <w:name w:val="figure-right"/>
    <w:basedOn w:val="a5"/>
    <w:rsid w:val="00053BA1"/>
    <w:pPr>
      <w:spacing w:before="100" w:beforeAutospacing="1" w:after="100" w:afterAutospacing="1" w:line="240" w:lineRule="auto"/>
      <w:jc w:val="center"/>
    </w:pPr>
    <w:rPr>
      <w:rFonts w:ascii="Helvetica" w:eastAsia="Times New Roman" w:hAnsi="Helvetica" w:cs="Times New Roman"/>
      <w:color w:val="778855"/>
      <w:sz w:val="18"/>
      <w:szCs w:val="18"/>
      <w:lang w:val="ru-RU" w:eastAsia="ru-RU"/>
    </w:rPr>
  </w:style>
  <w:style w:type="paragraph" w:customStyle="1" w:styleId="figure-left">
    <w:name w:val="figure-left"/>
    <w:basedOn w:val="a5"/>
    <w:rsid w:val="00053BA1"/>
    <w:pPr>
      <w:spacing w:before="100" w:beforeAutospacing="1" w:after="100" w:afterAutospacing="1" w:line="240" w:lineRule="auto"/>
      <w:jc w:val="center"/>
    </w:pPr>
    <w:rPr>
      <w:rFonts w:ascii="Helvetica" w:eastAsia="Times New Roman" w:hAnsi="Helvetica" w:cs="Times New Roman"/>
      <w:color w:val="778855"/>
      <w:sz w:val="18"/>
      <w:szCs w:val="18"/>
      <w:lang w:val="ru-RU" w:eastAsia="ru-RU"/>
    </w:rPr>
  </w:style>
  <w:style w:type="paragraph" w:styleId="af1">
    <w:name w:val="header"/>
    <w:basedOn w:val="a5"/>
    <w:link w:val="af2"/>
    <w:uiPriority w:val="99"/>
    <w:rsid w:val="00053BA1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f2">
    <w:name w:val="Верхний колонтитул Знак"/>
    <w:basedOn w:val="a6"/>
    <w:link w:val="af1"/>
    <w:uiPriority w:val="99"/>
    <w:rsid w:val="00053BA1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f3">
    <w:name w:val="page number"/>
    <w:basedOn w:val="a6"/>
    <w:rsid w:val="00053BA1"/>
  </w:style>
  <w:style w:type="paragraph" w:styleId="af4">
    <w:name w:val="footer"/>
    <w:basedOn w:val="a5"/>
    <w:link w:val="af5"/>
    <w:rsid w:val="00053BA1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f5">
    <w:name w:val="Нижний колонтитул Знак"/>
    <w:basedOn w:val="a6"/>
    <w:link w:val="af4"/>
    <w:semiHidden/>
    <w:rsid w:val="00053BA1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f6">
    <w:name w:val="Title"/>
    <w:basedOn w:val="a5"/>
    <w:link w:val="af7"/>
    <w:rsid w:val="00053BA1"/>
    <w:pPr>
      <w:spacing w:after="0" w:line="240" w:lineRule="auto"/>
      <w:jc w:val="center"/>
    </w:pPr>
    <w:rPr>
      <w:rFonts w:ascii="ARX" w:eastAsia="Times New Roman" w:hAnsi="ARX" w:cs="Times New Roman"/>
      <w:sz w:val="28"/>
      <w:szCs w:val="24"/>
      <w:lang w:val="ru-RU" w:eastAsia="ru-RU"/>
    </w:rPr>
  </w:style>
  <w:style w:type="character" w:customStyle="1" w:styleId="af7">
    <w:name w:val="Заголовок Знак"/>
    <w:basedOn w:val="a6"/>
    <w:link w:val="af6"/>
    <w:rsid w:val="00053BA1"/>
    <w:rPr>
      <w:rFonts w:ascii="ARX" w:eastAsia="Times New Roman" w:hAnsi="ARX" w:cs="Times New Roman"/>
      <w:sz w:val="28"/>
      <w:szCs w:val="24"/>
      <w:lang w:val="ru-RU" w:eastAsia="ru-RU"/>
    </w:rPr>
  </w:style>
  <w:style w:type="paragraph" w:styleId="af8">
    <w:name w:val="Body Text"/>
    <w:basedOn w:val="a5"/>
    <w:link w:val="af9"/>
    <w:semiHidden/>
    <w:rsid w:val="00053BA1"/>
    <w:pPr>
      <w:spacing w:after="0" w:line="240" w:lineRule="auto"/>
      <w:jc w:val="center"/>
    </w:pPr>
    <w:rPr>
      <w:rFonts w:ascii="a_BentTitulNr" w:eastAsia="Times New Roman" w:hAnsi="a_BentTitulNr" w:cs="Times New Roman"/>
      <w:sz w:val="96"/>
      <w:szCs w:val="24"/>
      <w:lang w:val="ru-RU" w:eastAsia="ru-RU"/>
    </w:rPr>
  </w:style>
  <w:style w:type="character" w:customStyle="1" w:styleId="af9">
    <w:name w:val="Основной текст Знак"/>
    <w:basedOn w:val="a6"/>
    <w:link w:val="af8"/>
    <w:semiHidden/>
    <w:rsid w:val="00053BA1"/>
    <w:rPr>
      <w:rFonts w:ascii="a_BentTitulNr" w:eastAsia="Times New Roman" w:hAnsi="a_BentTitulNr" w:cs="Times New Roman"/>
      <w:sz w:val="96"/>
      <w:szCs w:val="24"/>
      <w:lang w:val="ru-RU" w:eastAsia="ru-RU"/>
    </w:rPr>
  </w:style>
  <w:style w:type="table" w:styleId="afa">
    <w:name w:val="Table Grid"/>
    <w:basedOn w:val="a7"/>
    <w:uiPriority w:val="59"/>
    <w:rsid w:val="00180B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6">
    <w:name w:val="Стиль1"/>
    <w:basedOn w:val="ab"/>
    <w:link w:val="17"/>
    <w:rsid w:val="00180BCF"/>
    <w:rPr>
      <w:rFonts w:cs="Times New Roman"/>
      <w:szCs w:val="28"/>
      <w:lang w:val="ru-RU" w:eastAsia="ru-RU"/>
    </w:rPr>
  </w:style>
  <w:style w:type="paragraph" w:customStyle="1" w:styleId="-">
    <w:name w:val="список -"/>
    <w:basedOn w:val="16"/>
    <w:link w:val="-0"/>
    <w:rsid w:val="00180BCF"/>
  </w:style>
  <w:style w:type="character" w:customStyle="1" w:styleId="17">
    <w:name w:val="Стиль1 Знак"/>
    <w:basedOn w:val="ac"/>
    <w:link w:val="16"/>
    <w:rsid w:val="00180BCF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30">
    <w:name w:val="Заг3"/>
    <w:basedOn w:val="3"/>
    <w:link w:val="33"/>
    <w:qFormat/>
    <w:rsid w:val="00A25DC7"/>
    <w:pPr>
      <w:keepNext/>
      <w:keepLines/>
      <w:numPr>
        <w:numId w:val="8"/>
      </w:numPr>
      <w:spacing w:before="840" w:beforeAutospacing="0" w:after="840" w:afterAutospacing="0" w:line="360" w:lineRule="auto"/>
      <w:ind w:left="0" w:firstLine="851"/>
      <w:contextualSpacing/>
      <w:jc w:val="left"/>
    </w:pPr>
    <w:rPr>
      <w:i/>
      <w:color w:val="000000" w:themeColor="text1"/>
      <w:sz w:val="28"/>
    </w:rPr>
  </w:style>
  <w:style w:type="character" w:customStyle="1" w:styleId="-0">
    <w:name w:val="список - Знак"/>
    <w:basedOn w:val="17"/>
    <w:link w:val="-"/>
    <w:rsid w:val="00180BCF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42">
    <w:name w:val="Заг4"/>
    <w:basedOn w:val="4"/>
    <w:link w:val="43"/>
    <w:qFormat/>
    <w:rsid w:val="009F2EC4"/>
    <w:pPr>
      <w:numPr>
        <w:ilvl w:val="0"/>
        <w:numId w:val="0"/>
      </w:numPr>
      <w:spacing w:before="840" w:after="840" w:line="360" w:lineRule="auto"/>
      <w:ind w:firstLine="851"/>
      <w:contextualSpacing/>
    </w:pPr>
    <w:rPr>
      <w:rFonts w:ascii="Times New Roman" w:hAnsi="Times New Roman" w:cs="Times New Roman"/>
      <w:b/>
      <w:color w:val="000000" w:themeColor="text1"/>
      <w:sz w:val="28"/>
      <w:szCs w:val="28"/>
      <w:lang w:val="ru-RU" w:eastAsia="ru-RU"/>
    </w:rPr>
  </w:style>
  <w:style w:type="character" w:customStyle="1" w:styleId="33">
    <w:name w:val="Заг3 Знак"/>
    <w:basedOn w:val="-0"/>
    <w:link w:val="30"/>
    <w:rsid w:val="00A25DC7"/>
    <w:rPr>
      <w:rFonts w:ascii="Times New Roman" w:eastAsia="Times New Roman" w:hAnsi="Times New Roman" w:cs="Times New Roman"/>
      <w:b/>
      <w:bCs/>
      <w:i/>
      <w:color w:val="000000" w:themeColor="text1"/>
      <w:sz w:val="28"/>
      <w:szCs w:val="27"/>
      <w:lang w:val="ru-RU" w:eastAsia="ru-RU"/>
    </w:rPr>
  </w:style>
  <w:style w:type="paragraph" w:styleId="afb">
    <w:name w:val="TOC Heading"/>
    <w:basedOn w:val="10"/>
    <w:next w:val="a5"/>
    <w:uiPriority w:val="39"/>
    <w:unhideWhenUsed/>
    <w:qFormat/>
    <w:rsid w:val="007A4D73"/>
    <w:pPr>
      <w:outlineLvl w:val="9"/>
    </w:pPr>
  </w:style>
  <w:style w:type="character" w:customStyle="1" w:styleId="43">
    <w:name w:val="Заг4 Знак"/>
    <w:basedOn w:val="33"/>
    <w:link w:val="42"/>
    <w:rsid w:val="009F2EC4"/>
    <w:rPr>
      <w:rFonts w:ascii="Times New Roman" w:eastAsiaTheme="majorEastAsia" w:hAnsi="Times New Roman" w:cs="Times New Roman"/>
      <w:b/>
      <w:bCs w:val="0"/>
      <w:i/>
      <w:iCs/>
      <w:color w:val="000000" w:themeColor="text1"/>
      <w:sz w:val="28"/>
      <w:szCs w:val="28"/>
      <w:lang w:val="ru-RU" w:eastAsia="ru-RU"/>
    </w:rPr>
  </w:style>
  <w:style w:type="paragraph" w:styleId="afc">
    <w:name w:val="Balloon Text"/>
    <w:basedOn w:val="a5"/>
    <w:link w:val="afd"/>
    <w:uiPriority w:val="99"/>
    <w:semiHidden/>
    <w:unhideWhenUsed/>
    <w:rsid w:val="00AD7D3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d">
    <w:name w:val="Текст выноски Знак"/>
    <w:basedOn w:val="a6"/>
    <w:link w:val="afc"/>
    <w:uiPriority w:val="99"/>
    <w:semiHidden/>
    <w:rsid w:val="00AD7D3F"/>
    <w:rPr>
      <w:rFonts w:ascii="Segoe UI" w:hAnsi="Segoe UI" w:cs="Segoe UI"/>
      <w:sz w:val="18"/>
      <w:szCs w:val="18"/>
    </w:rPr>
  </w:style>
  <w:style w:type="numbering" w:customStyle="1" w:styleId="26">
    <w:name w:val="Нет списка2"/>
    <w:next w:val="a8"/>
    <w:semiHidden/>
    <w:rsid w:val="00983D68"/>
  </w:style>
  <w:style w:type="paragraph" w:styleId="afe">
    <w:name w:val="Plain Text"/>
    <w:basedOn w:val="a5"/>
    <w:link w:val="aff"/>
    <w:rsid w:val="00983D68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aff">
    <w:name w:val="Текст Знак"/>
    <w:basedOn w:val="a6"/>
    <w:link w:val="afe"/>
    <w:rsid w:val="00983D68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customStyle="1" w:styleId="a4">
    <w:name w:val="мар список"/>
    <w:basedOn w:val="ab"/>
    <w:link w:val="aff0"/>
    <w:qFormat/>
    <w:rsid w:val="000E0E0A"/>
    <w:pPr>
      <w:numPr>
        <w:ilvl w:val="1"/>
        <w:numId w:val="1"/>
      </w:numPr>
      <w:ind w:left="0" w:firstLine="851"/>
    </w:pPr>
    <w:rPr>
      <w:lang w:val="ru-RU" w:eastAsia="ru-RU"/>
    </w:rPr>
  </w:style>
  <w:style w:type="paragraph" w:customStyle="1" w:styleId="aff1">
    <w:name w:val="Рисунок"/>
    <w:basedOn w:val="ab"/>
    <w:link w:val="aff2"/>
    <w:qFormat/>
    <w:rsid w:val="00736B83"/>
    <w:pPr>
      <w:spacing w:before="420" w:after="420"/>
      <w:ind w:firstLine="0"/>
      <w:jc w:val="center"/>
    </w:pPr>
    <w:rPr>
      <w:noProof/>
    </w:rPr>
  </w:style>
  <w:style w:type="character" w:customStyle="1" w:styleId="aff0">
    <w:name w:val="мар список Знак"/>
    <w:basedOn w:val="ac"/>
    <w:link w:val="a4"/>
    <w:rsid w:val="000E0E0A"/>
    <w:rPr>
      <w:rFonts w:ascii="Times New Roman" w:hAnsi="Times New Roman"/>
      <w:color w:val="000000" w:themeColor="text1"/>
      <w:sz w:val="28"/>
      <w:lang w:val="ru-RU" w:eastAsia="ru-RU"/>
    </w:rPr>
  </w:style>
  <w:style w:type="paragraph" w:customStyle="1" w:styleId="aff3">
    <w:name w:val="табл заг"/>
    <w:basedOn w:val="ab"/>
    <w:link w:val="aff4"/>
    <w:qFormat/>
    <w:rsid w:val="00CF3C8B"/>
    <w:pPr>
      <w:spacing w:before="420"/>
    </w:pPr>
    <w:rPr>
      <w:lang w:val="ru-RU"/>
    </w:rPr>
  </w:style>
  <w:style w:type="character" w:customStyle="1" w:styleId="aff2">
    <w:name w:val="Рисунок Знак"/>
    <w:basedOn w:val="ac"/>
    <w:link w:val="aff1"/>
    <w:rsid w:val="00736B83"/>
    <w:rPr>
      <w:rFonts w:ascii="Times New Roman" w:hAnsi="Times New Roman"/>
      <w:noProof/>
      <w:color w:val="000000" w:themeColor="text1"/>
      <w:sz w:val="28"/>
    </w:rPr>
  </w:style>
  <w:style w:type="character" w:styleId="aff5">
    <w:name w:val="Placeholder Text"/>
    <w:basedOn w:val="a6"/>
    <w:uiPriority w:val="99"/>
    <w:semiHidden/>
    <w:rsid w:val="00D61346"/>
    <w:rPr>
      <w:color w:val="808080"/>
    </w:rPr>
  </w:style>
  <w:style w:type="character" w:customStyle="1" w:styleId="aff4">
    <w:name w:val="табл заг Знак"/>
    <w:basedOn w:val="ac"/>
    <w:link w:val="aff3"/>
    <w:rsid w:val="00CF3C8B"/>
    <w:rPr>
      <w:rFonts w:ascii="Times New Roman" w:hAnsi="Times New Roman"/>
      <w:color w:val="000000" w:themeColor="text1"/>
      <w:sz w:val="28"/>
      <w:lang w:val="ru-RU"/>
    </w:rPr>
  </w:style>
  <w:style w:type="paragraph" w:customStyle="1" w:styleId="aff6">
    <w:name w:val="табл тл"/>
    <w:basedOn w:val="aff3"/>
    <w:link w:val="aff7"/>
    <w:qFormat/>
    <w:rsid w:val="001845F0"/>
    <w:pPr>
      <w:spacing w:before="0"/>
      <w:ind w:firstLine="0"/>
    </w:pPr>
  </w:style>
  <w:style w:type="paragraph" w:customStyle="1" w:styleId="aff8">
    <w:name w:val="Формула"/>
    <w:basedOn w:val="ab"/>
    <w:link w:val="aff9"/>
    <w:qFormat/>
    <w:rsid w:val="001845F0"/>
    <w:pPr>
      <w:tabs>
        <w:tab w:val="center" w:pos="5103"/>
        <w:tab w:val="right" w:pos="10206"/>
      </w:tabs>
      <w:spacing w:before="420" w:after="380"/>
      <w:ind w:firstLine="0"/>
      <w:jc w:val="center"/>
    </w:pPr>
  </w:style>
  <w:style w:type="character" w:customStyle="1" w:styleId="aff7">
    <w:name w:val="табл тл Знак"/>
    <w:basedOn w:val="aff4"/>
    <w:link w:val="aff6"/>
    <w:rsid w:val="001845F0"/>
    <w:rPr>
      <w:rFonts w:ascii="Times New Roman" w:hAnsi="Times New Roman"/>
      <w:color w:val="000000" w:themeColor="text1"/>
      <w:sz w:val="28"/>
      <w:lang w:val="ru-RU"/>
    </w:rPr>
  </w:style>
  <w:style w:type="character" w:customStyle="1" w:styleId="aff9">
    <w:name w:val="Формула Знак"/>
    <w:basedOn w:val="ac"/>
    <w:link w:val="aff8"/>
    <w:rsid w:val="001845F0"/>
    <w:rPr>
      <w:rFonts w:ascii="Times New Roman" w:hAnsi="Times New Roman"/>
      <w:color w:val="000000" w:themeColor="text1"/>
      <w:sz w:val="28"/>
    </w:rPr>
  </w:style>
  <w:style w:type="paragraph" w:styleId="affa">
    <w:name w:val="List Paragraph"/>
    <w:basedOn w:val="a5"/>
    <w:uiPriority w:val="34"/>
    <w:qFormat/>
    <w:rsid w:val="002E3DC6"/>
    <w:pPr>
      <w:ind w:left="720"/>
      <w:contextualSpacing/>
    </w:pPr>
  </w:style>
  <w:style w:type="paragraph" w:customStyle="1" w:styleId="a0">
    <w:name w:val="бук спис"/>
    <w:basedOn w:val="a4"/>
    <w:link w:val="affb"/>
    <w:qFormat/>
    <w:rsid w:val="00DB0E5D"/>
    <w:pPr>
      <w:numPr>
        <w:ilvl w:val="0"/>
        <w:numId w:val="2"/>
      </w:numPr>
    </w:pPr>
  </w:style>
  <w:style w:type="character" w:customStyle="1" w:styleId="affb">
    <w:name w:val="бук спис Знак"/>
    <w:basedOn w:val="aff0"/>
    <w:link w:val="a0"/>
    <w:rsid w:val="00DB0E5D"/>
    <w:rPr>
      <w:rFonts w:ascii="Times New Roman" w:hAnsi="Times New Roman"/>
      <w:color w:val="000000" w:themeColor="text1"/>
      <w:sz w:val="28"/>
      <w:lang w:val="ru-RU" w:eastAsia="ru-RU"/>
    </w:rPr>
  </w:style>
  <w:style w:type="paragraph" w:customStyle="1" w:styleId="a2">
    <w:name w:val="Мар спис"/>
    <w:basedOn w:val="ab"/>
    <w:link w:val="affc"/>
    <w:qFormat/>
    <w:rsid w:val="00EC728C"/>
    <w:pPr>
      <w:numPr>
        <w:numId w:val="3"/>
      </w:numPr>
    </w:pPr>
    <w:rPr>
      <w:lang w:val="uk-UA"/>
    </w:rPr>
  </w:style>
  <w:style w:type="character" w:customStyle="1" w:styleId="affc">
    <w:name w:val="Мар спис Знак"/>
    <w:basedOn w:val="ac"/>
    <w:link w:val="a2"/>
    <w:rsid w:val="00EC728C"/>
    <w:rPr>
      <w:rFonts w:ascii="Times New Roman" w:hAnsi="Times New Roman"/>
      <w:color w:val="000000" w:themeColor="text1"/>
      <w:sz w:val="28"/>
      <w:lang w:val="uk-UA"/>
    </w:rPr>
  </w:style>
  <w:style w:type="character" w:customStyle="1" w:styleId="40">
    <w:name w:val="Заголовок 4 Знак"/>
    <w:basedOn w:val="a6"/>
    <w:link w:val="4"/>
    <w:uiPriority w:val="9"/>
    <w:semiHidden/>
    <w:rsid w:val="00EC728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numbering" w:customStyle="1" w:styleId="a1">
    <w:name w:val="НумСП"/>
    <w:uiPriority w:val="99"/>
    <w:rsid w:val="00D65E5C"/>
    <w:pPr>
      <w:numPr>
        <w:numId w:val="4"/>
      </w:numPr>
    </w:pPr>
  </w:style>
  <w:style w:type="numbering" w:customStyle="1" w:styleId="a">
    <w:name w:val="бета"/>
    <w:uiPriority w:val="99"/>
    <w:rsid w:val="00D65E5C"/>
    <w:pPr>
      <w:numPr>
        <w:numId w:val="5"/>
      </w:numPr>
    </w:pPr>
  </w:style>
  <w:style w:type="character" w:customStyle="1" w:styleId="50">
    <w:name w:val="Заголовок 5 Знак"/>
    <w:basedOn w:val="a6"/>
    <w:link w:val="5"/>
    <w:uiPriority w:val="9"/>
    <w:semiHidden/>
    <w:rsid w:val="00DB38BC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6"/>
    <w:link w:val="6"/>
    <w:uiPriority w:val="9"/>
    <w:semiHidden/>
    <w:rsid w:val="00DB38BC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6"/>
    <w:link w:val="7"/>
    <w:uiPriority w:val="9"/>
    <w:semiHidden/>
    <w:rsid w:val="00DB38BC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6"/>
    <w:link w:val="8"/>
    <w:uiPriority w:val="9"/>
    <w:semiHidden/>
    <w:rsid w:val="00DB38B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6"/>
    <w:link w:val="9"/>
    <w:uiPriority w:val="9"/>
    <w:semiHidden/>
    <w:rsid w:val="00DB38B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ffd">
    <w:name w:val="от Тит в"/>
    <w:basedOn w:val="ab"/>
    <w:link w:val="affe"/>
    <w:qFormat/>
    <w:rsid w:val="00437817"/>
    <w:pPr>
      <w:ind w:firstLine="0"/>
      <w:jc w:val="center"/>
    </w:pPr>
  </w:style>
  <w:style w:type="paragraph" w:customStyle="1" w:styleId="afff">
    <w:name w:val="от Тит ц"/>
    <w:basedOn w:val="ab"/>
    <w:link w:val="afff0"/>
    <w:qFormat/>
    <w:rsid w:val="009F2EC4"/>
    <w:pPr>
      <w:spacing w:before="3900" w:after="3200"/>
      <w:ind w:firstLine="0"/>
      <w:jc w:val="center"/>
    </w:pPr>
  </w:style>
  <w:style w:type="character" w:customStyle="1" w:styleId="affe">
    <w:name w:val="от Тит в Знак"/>
    <w:basedOn w:val="ac"/>
    <w:link w:val="affd"/>
    <w:rsid w:val="00437817"/>
    <w:rPr>
      <w:rFonts w:ascii="Times New Roman" w:hAnsi="Times New Roman"/>
      <w:color w:val="000000" w:themeColor="text1"/>
      <w:sz w:val="28"/>
    </w:rPr>
  </w:style>
  <w:style w:type="paragraph" w:customStyle="1" w:styleId="18">
    <w:name w:val="от Тит н1"/>
    <w:basedOn w:val="ab"/>
    <w:link w:val="19"/>
    <w:qFormat/>
    <w:rsid w:val="00437817"/>
    <w:pPr>
      <w:tabs>
        <w:tab w:val="left" w:pos="7371"/>
      </w:tabs>
      <w:spacing w:after="420"/>
      <w:ind w:firstLine="0"/>
      <w:contextualSpacing w:val="0"/>
    </w:pPr>
    <w:rPr>
      <w:lang w:val="uk-UA"/>
    </w:rPr>
  </w:style>
  <w:style w:type="character" w:customStyle="1" w:styleId="afff0">
    <w:name w:val="от Тит ц Знак"/>
    <w:basedOn w:val="ac"/>
    <w:link w:val="afff"/>
    <w:rsid w:val="009F2EC4"/>
    <w:rPr>
      <w:rFonts w:ascii="Times New Roman" w:hAnsi="Times New Roman"/>
      <w:color w:val="000000" w:themeColor="text1"/>
      <w:sz w:val="28"/>
    </w:rPr>
  </w:style>
  <w:style w:type="paragraph" w:customStyle="1" w:styleId="1">
    <w:name w:val="от Заг1"/>
    <w:link w:val="1a"/>
    <w:qFormat/>
    <w:rsid w:val="00437817"/>
    <w:pPr>
      <w:keepNext/>
      <w:keepLines/>
      <w:pageBreakBefore/>
      <w:numPr>
        <w:numId w:val="6"/>
      </w:numPr>
      <w:spacing w:before="840" w:after="840" w:line="360" w:lineRule="auto"/>
      <w:jc w:val="center"/>
    </w:pPr>
    <w:rPr>
      <w:rFonts w:ascii="Times New Roman" w:hAnsi="Times New Roman"/>
      <w:b/>
      <w:caps/>
      <w:sz w:val="32"/>
      <w:lang w:val="uk-UA"/>
    </w:rPr>
  </w:style>
  <w:style w:type="character" w:customStyle="1" w:styleId="19">
    <w:name w:val="от Тит н1 Знак"/>
    <w:basedOn w:val="ac"/>
    <w:link w:val="18"/>
    <w:rsid w:val="00437817"/>
    <w:rPr>
      <w:rFonts w:ascii="Times New Roman" w:hAnsi="Times New Roman"/>
      <w:color w:val="000000" w:themeColor="text1"/>
      <w:sz w:val="28"/>
      <w:lang w:val="uk-UA"/>
    </w:rPr>
  </w:style>
  <w:style w:type="paragraph" w:customStyle="1" w:styleId="27">
    <w:name w:val="от Заг2"/>
    <w:link w:val="28"/>
    <w:qFormat/>
    <w:rsid w:val="009F0623"/>
    <w:pPr>
      <w:keepNext/>
      <w:keepLines/>
      <w:spacing w:before="840" w:after="840" w:line="360" w:lineRule="auto"/>
      <w:ind w:firstLine="851"/>
      <w:contextualSpacing/>
      <w:jc w:val="both"/>
    </w:pPr>
    <w:rPr>
      <w:rFonts w:ascii="Times New Roman" w:hAnsi="Times New Roman"/>
      <w:b/>
      <w:color w:val="000000" w:themeColor="text1"/>
      <w:sz w:val="28"/>
      <w:lang w:val="uk-UA" w:eastAsia="ru-RU"/>
    </w:rPr>
  </w:style>
  <w:style w:type="character" w:customStyle="1" w:styleId="1a">
    <w:name w:val="от Заг1 Знак"/>
    <w:basedOn w:val="14"/>
    <w:link w:val="1"/>
    <w:rsid w:val="00437817"/>
    <w:rPr>
      <w:rFonts w:ascii="Times New Roman" w:hAnsi="Times New Roman"/>
      <w:b/>
      <w:caps/>
      <w:color w:val="000000" w:themeColor="text1"/>
      <w:sz w:val="32"/>
      <w:szCs w:val="32"/>
      <w:lang w:val="uk-UA"/>
    </w:rPr>
  </w:style>
  <w:style w:type="paragraph" w:customStyle="1" w:styleId="afff1">
    <w:name w:val="до Тит"/>
    <w:basedOn w:val="ab"/>
    <w:link w:val="afff2"/>
    <w:qFormat/>
    <w:rsid w:val="00B91C3C"/>
    <w:pPr>
      <w:keepNext/>
      <w:keepLines/>
      <w:pageBreakBefore/>
      <w:spacing w:before="840" w:after="840"/>
      <w:ind w:firstLine="0"/>
      <w:jc w:val="center"/>
      <w:outlineLvl w:val="0"/>
    </w:pPr>
    <w:rPr>
      <w:b/>
      <w:sz w:val="32"/>
      <w:lang w:val="uk-UA"/>
    </w:rPr>
  </w:style>
  <w:style w:type="character" w:customStyle="1" w:styleId="28">
    <w:name w:val="от Заг2 Знак"/>
    <w:basedOn w:val="aff0"/>
    <w:link w:val="27"/>
    <w:rsid w:val="009F0623"/>
    <w:rPr>
      <w:rFonts w:ascii="Times New Roman" w:hAnsi="Times New Roman"/>
      <w:b/>
      <w:color w:val="000000" w:themeColor="text1"/>
      <w:sz w:val="28"/>
      <w:lang w:val="uk-UA" w:eastAsia="ru-RU"/>
    </w:rPr>
  </w:style>
  <w:style w:type="paragraph" w:customStyle="1" w:styleId="29">
    <w:name w:val="до тит2"/>
    <w:basedOn w:val="afff1"/>
    <w:link w:val="2a"/>
    <w:qFormat/>
    <w:rsid w:val="00B91C3C"/>
    <w:pPr>
      <w:keepNext w:val="0"/>
      <w:keepLines w:val="0"/>
      <w:pageBreakBefore w:val="0"/>
    </w:pPr>
    <w:rPr>
      <w:b w:val="0"/>
      <w:sz w:val="28"/>
    </w:rPr>
  </w:style>
  <w:style w:type="character" w:customStyle="1" w:styleId="afff2">
    <w:name w:val="до Тит Знак"/>
    <w:basedOn w:val="ac"/>
    <w:link w:val="afff1"/>
    <w:rsid w:val="00B91C3C"/>
    <w:rPr>
      <w:rFonts w:ascii="Times New Roman" w:hAnsi="Times New Roman"/>
      <w:b/>
      <w:color w:val="000000" w:themeColor="text1"/>
      <w:sz w:val="32"/>
      <w:lang w:val="uk-UA"/>
    </w:rPr>
  </w:style>
  <w:style w:type="paragraph" w:customStyle="1" w:styleId="afff3">
    <w:name w:val="Содерж"/>
    <w:basedOn w:val="ab"/>
    <w:link w:val="afff4"/>
    <w:qFormat/>
    <w:rsid w:val="00D07BA4"/>
    <w:pPr>
      <w:tabs>
        <w:tab w:val="left" w:leader="dot" w:pos="9072"/>
      </w:tabs>
      <w:jc w:val="left"/>
    </w:pPr>
  </w:style>
  <w:style w:type="character" w:customStyle="1" w:styleId="2a">
    <w:name w:val="до тит2 Знак"/>
    <w:basedOn w:val="afff2"/>
    <w:link w:val="29"/>
    <w:rsid w:val="00B91C3C"/>
    <w:rPr>
      <w:rFonts w:ascii="Times New Roman" w:hAnsi="Times New Roman"/>
      <w:b w:val="0"/>
      <w:color w:val="000000" w:themeColor="text1"/>
      <w:sz w:val="28"/>
      <w:lang w:val="uk-UA"/>
    </w:rPr>
  </w:style>
  <w:style w:type="table" w:customStyle="1" w:styleId="1b">
    <w:name w:val="Сетка таблицы1"/>
    <w:basedOn w:val="a7"/>
    <w:next w:val="afa"/>
    <w:uiPriority w:val="39"/>
    <w:rsid w:val="00D07B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f4">
    <w:name w:val="Содерж Знак"/>
    <w:basedOn w:val="ac"/>
    <w:link w:val="afff3"/>
    <w:rsid w:val="00D07BA4"/>
    <w:rPr>
      <w:rFonts w:ascii="Times New Roman" w:hAnsi="Times New Roman"/>
      <w:color w:val="000000" w:themeColor="text1"/>
      <w:sz w:val="28"/>
    </w:rPr>
  </w:style>
  <w:style w:type="paragraph" w:customStyle="1" w:styleId="afff5">
    <w:name w:val="табл псл"/>
    <w:basedOn w:val="a5"/>
    <w:link w:val="afff6"/>
    <w:qFormat/>
    <w:rsid w:val="001845F0"/>
    <w:pPr>
      <w:spacing w:before="420" w:after="0" w:line="360" w:lineRule="auto"/>
      <w:ind w:firstLine="851"/>
      <w:contextualSpacing/>
      <w:jc w:val="both"/>
    </w:pPr>
    <w:rPr>
      <w:rFonts w:ascii="Times New Roman" w:hAnsi="Times New Roman"/>
      <w:color w:val="000000" w:themeColor="text1"/>
      <w:sz w:val="28"/>
      <w:lang w:val="ru-RU"/>
    </w:rPr>
  </w:style>
  <w:style w:type="character" w:customStyle="1" w:styleId="afff6">
    <w:name w:val="табл псл Знак"/>
    <w:basedOn w:val="a6"/>
    <w:link w:val="afff5"/>
    <w:rsid w:val="001845F0"/>
    <w:rPr>
      <w:rFonts w:ascii="Times New Roman" w:hAnsi="Times New Roman"/>
      <w:color w:val="000000" w:themeColor="text1"/>
      <w:sz w:val="28"/>
      <w:lang w:val="ru-RU"/>
    </w:rPr>
  </w:style>
  <w:style w:type="paragraph" w:customStyle="1" w:styleId="Common">
    <w:name w:val="Common"/>
    <w:basedOn w:val="a5"/>
    <w:link w:val="Common0"/>
    <w:qFormat/>
    <w:rsid w:val="0066594A"/>
    <w:pPr>
      <w:spacing w:after="0" w:line="360" w:lineRule="auto"/>
      <w:ind w:firstLine="851"/>
      <w:jc w:val="both"/>
    </w:pPr>
    <w:rPr>
      <w:rFonts w:ascii="Times New Roman" w:hAnsi="Times New Roman"/>
      <w:sz w:val="28"/>
      <w:lang w:val="ru-RU"/>
    </w:rPr>
  </w:style>
  <w:style w:type="paragraph" w:customStyle="1" w:styleId="Picture">
    <w:name w:val="Picture"/>
    <w:link w:val="Picture0"/>
    <w:qFormat/>
    <w:rsid w:val="00D97135"/>
    <w:pPr>
      <w:jc w:val="center"/>
    </w:pPr>
    <w:rPr>
      <w:rFonts w:ascii="Times New Roman" w:hAnsi="Times New Roman"/>
      <w:sz w:val="28"/>
      <w:lang w:val="uk-UA"/>
    </w:rPr>
  </w:style>
  <w:style w:type="character" w:customStyle="1" w:styleId="Picture0">
    <w:name w:val="Picture Знак"/>
    <w:basedOn w:val="a6"/>
    <w:link w:val="Picture"/>
    <w:rsid w:val="00D97135"/>
    <w:rPr>
      <w:rFonts w:ascii="Times New Roman" w:hAnsi="Times New Roman"/>
      <w:sz w:val="28"/>
      <w:lang w:val="uk-UA"/>
    </w:rPr>
  </w:style>
  <w:style w:type="paragraph" w:customStyle="1" w:styleId="1c">
    <w:name w:val="Абзац списка1"/>
    <w:basedOn w:val="a5"/>
    <w:link w:val="ListParagraphChar"/>
    <w:rsid w:val="00103629"/>
    <w:pPr>
      <w:widowControl w:val="0"/>
      <w:autoSpaceDE w:val="0"/>
      <w:autoSpaceDN w:val="0"/>
      <w:adjustRightInd w:val="0"/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8"/>
      <w:szCs w:val="28"/>
      <w:lang w:val="uk-UA" w:eastAsia="ru-RU"/>
    </w:rPr>
  </w:style>
  <w:style w:type="character" w:customStyle="1" w:styleId="ListParagraphChar">
    <w:name w:val="List Paragraph Char"/>
    <w:link w:val="1c"/>
    <w:locked/>
    <w:rsid w:val="00103629"/>
    <w:rPr>
      <w:rFonts w:ascii="Times New Roman" w:eastAsia="Times New Roman" w:hAnsi="Times New Roman" w:cs="Times New Roman"/>
      <w:sz w:val="28"/>
      <w:szCs w:val="28"/>
      <w:lang w:val="uk-UA" w:eastAsia="ru-RU"/>
    </w:rPr>
  </w:style>
  <w:style w:type="paragraph" w:customStyle="1" w:styleId="110">
    <w:name w:val="заг1_1"/>
    <w:basedOn w:val="11"/>
    <w:link w:val="111"/>
    <w:qFormat/>
    <w:rsid w:val="005A343C"/>
    <w:pPr>
      <w:numPr>
        <w:numId w:val="0"/>
      </w:numPr>
    </w:pPr>
  </w:style>
  <w:style w:type="paragraph" w:styleId="51">
    <w:name w:val="toc 5"/>
    <w:basedOn w:val="a5"/>
    <w:next w:val="a5"/>
    <w:autoRedefine/>
    <w:uiPriority w:val="39"/>
    <w:unhideWhenUsed/>
    <w:rsid w:val="00E33A04"/>
    <w:pPr>
      <w:spacing w:after="0"/>
      <w:ind w:left="880"/>
    </w:pPr>
    <w:rPr>
      <w:sz w:val="18"/>
      <w:szCs w:val="18"/>
    </w:rPr>
  </w:style>
  <w:style w:type="character" w:customStyle="1" w:styleId="111">
    <w:name w:val="заг1_1 Знак"/>
    <w:basedOn w:val="14"/>
    <w:link w:val="110"/>
    <w:rsid w:val="005A343C"/>
    <w:rPr>
      <w:rFonts w:ascii="Times New Roman" w:hAnsi="Times New Roman"/>
      <w:b/>
      <w:caps/>
      <w:color w:val="000000" w:themeColor="text1"/>
      <w:sz w:val="32"/>
      <w:szCs w:val="32"/>
      <w:lang w:val="uk-UA"/>
    </w:rPr>
  </w:style>
  <w:style w:type="paragraph" w:styleId="61">
    <w:name w:val="toc 6"/>
    <w:basedOn w:val="a5"/>
    <w:next w:val="a5"/>
    <w:autoRedefine/>
    <w:uiPriority w:val="39"/>
    <w:unhideWhenUsed/>
    <w:rsid w:val="00E33A04"/>
    <w:pPr>
      <w:spacing w:after="0"/>
      <w:ind w:left="1100"/>
    </w:pPr>
    <w:rPr>
      <w:sz w:val="18"/>
      <w:szCs w:val="18"/>
    </w:rPr>
  </w:style>
  <w:style w:type="paragraph" w:styleId="71">
    <w:name w:val="toc 7"/>
    <w:basedOn w:val="a5"/>
    <w:next w:val="a5"/>
    <w:autoRedefine/>
    <w:uiPriority w:val="39"/>
    <w:unhideWhenUsed/>
    <w:rsid w:val="00E33A04"/>
    <w:pPr>
      <w:spacing w:after="0"/>
      <w:ind w:left="1320"/>
    </w:pPr>
    <w:rPr>
      <w:sz w:val="18"/>
      <w:szCs w:val="18"/>
    </w:rPr>
  </w:style>
  <w:style w:type="paragraph" w:styleId="81">
    <w:name w:val="toc 8"/>
    <w:basedOn w:val="a5"/>
    <w:next w:val="a5"/>
    <w:autoRedefine/>
    <w:uiPriority w:val="39"/>
    <w:unhideWhenUsed/>
    <w:rsid w:val="00E33A04"/>
    <w:pPr>
      <w:spacing w:after="0"/>
      <w:ind w:left="1540"/>
    </w:pPr>
    <w:rPr>
      <w:sz w:val="18"/>
      <w:szCs w:val="18"/>
    </w:rPr>
  </w:style>
  <w:style w:type="paragraph" w:styleId="91">
    <w:name w:val="toc 9"/>
    <w:basedOn w:val="a5"/>
    <w:next w:val="a5"/>
    <w:autoRedefine/>
    <w:uiPriority w:val="39"/>
    <w:unhideWhenUsed/>
    <w:rsid w:val="00E33A04"/>
    <w:pPr>
      <w:spacing w:after="0"/>
      <w:ind w:left="1760"/>
    </w:pPr>
    <w:rPr>
      <w:sz w:val="18"/>
      <w:szCs w:val="18"/>
    </w:rPr>
  </w:style>
  <w:style w:type="paragraph" w:customStyle="1" w:styleId="afff7">
    <w:name w:val="Рис_название"/>
    <w:qFormat/>
    <w:rsid w:val="00DC6833"/>
    <w:pPr>
      <w:spacing w:after="360" w:line="360" w:lineRule="auto"/>
      <w:jc w:val="center"/>
    </w:pPr>
    <w:rPr>
      <w:rFonts w:ascii="Times New Roman" w:eastAsia="Times New Roman" w:hAnsi="Times New Roman" w:cs="Times New Roman"/>
      <w:sz w:val="28"/>
      <w:szCs w:val="20"/>
      <w:lang w:val="ru-RU" w:eastAsia="ar-SA"/>
    </w:rPr>
  </w:style>
  <w:style w:type="paragraph" w:customStyle="1" w:styleId="Title2nd">
    <w:name w:val="Title_2nd"/>
    <w:basedOn w:val="2"/>
    <w:link w:val="Title2nd0"/>
    <w:qFormat/>
    <w:rsid w:val="00DC6833"/>
    <w:pPr>
      <w:keepNext/>
      <w:keepLines/>
      <w:numPr>
        <w:ilvl w:val="0"/>
        <w:numId w:val="0"/>
      </w:numPr>
      <w:spacing w:before="600" w:after="600" w:afterAutospacing="0" w:line="360" w:lineRule="auto"/>
      <w:ind w:firstLine="851"/>
      <w:jc w:val="both"/>
    </w:pPr>
    <w:rPr>
      <w:rFonts w:ascii="Times New Roman" w:eastAsiaTheme="majorEastAsia" w:hAnsi="Times New Roman" w:cstheme="majorBidi"/>
      <w:bCs w:val="0"/>
      <w:color w:val="000000" w:themeColor="text1"/>
      <w:sz w:val="28"/>
      <w:szCs w:val="26"/>
    </w:rPr>
  </w:style>
  <w:style w:type="character" w:customStyle="1" w:styleId="Title2nd0">
    <w:name w:val="Title_2nd Знак"/>
    <w:basedOn w:val="21"/>
    <w:link w:val="Title2nd"/>
    <w:rsid w:val="00DC6833"/>
    <w:rPr>
      <w:rFonts w:ascii="Times New Roman" w:eastAsiaTheme="majorEastAsia" w:hAnsi="Times New Roman" w:cstheme="majorBidi"/>
      <w:b/>
      <w:bCs w:val="0"/>
      <w:color w:val="000000" w:themeColor="text1"/>
      <w:sz w:val="28"/>
      <w:szCs w:val="26"/>
      <w:lang w:val="ru-RU" w:eastAsia="ru-RU"/>
    </w:rPr>
  </w:style>
  <w:style w:type="paragraph" w:customStyle="1" w:styleId="afff8">
    <w:name w:val="Картинка"/>
    <w:basedOn w:val="a5"/>
    <w:link w:val="afff9"/>
    <w:qFormat/>
    <w:rsid w:val="00DC6833"/>
    <w:pPr>
      <w:spacing w:before="600" w:after="600" w:line="36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val="uk-UA" w:eastAsia="ru-RU"/>
    </w:rPr>
  </w:style>
  <w:style w:type="character" w:customStyle="1" w:styleId="afff9">
    <w:name w:val="Картинка Знак"/>
    <w:basedOn w:val="a6"/>
    <w:link w:val="afff8"/>
    <w:rsid w:val="00DC6833"/>
    <w:rPr>
      <w:rFonts w:ascii="Times New Roman" w:hAnsi="Times New Roman" w:cs="Times New Roman"/>
      <w:color w:val="000000" w:themeColor="text1"/>
      <w:sz w:val="28"/>
      <w:szCs w:val="28"/>
      <w:lang w:val="uk-UA" w:eastAsia="ru-RU"/>
    </w:rPr>
  </w:style>
  <w:style w:type="paragraph" w:customStyle="1" w:styleId="a3">
    <w:name w:val="Марк. список"/>
    <w:basedOn w:val="a5"/>
    <w:link w:val="afffa"/>
    <w:qFormat/>
    <w:rsid w:val="00DC6833"/>
    <w:pPr>
      <w:numPr>
        <w:numId w:val="9"/>
      </w:numPr>
      <w:spacing w:after="0" w:line="360" w:lineRule="auto"/>
      <w:jc w:val="both"/>
    </w:pPr>
    <w:rPr>
      <w:rFonts w:ascii="Times New Roman" w:hAnsi="Times New Roman" w:cs="Times New Roman"/>
      <w:color w:val="000000" w:themeColor="text1"/>
      <w:sz w:val="28"/>
      <w:szCs w:val="28"/>
      <w:lang w:val="uk-UA" w:eastAsia="ru-RU"/>
    </w:rPr>
  </w:style>
  <w:style w:type="character" w:customStyle="1" w:styleId="afffa">
    <w:name w:val="Марк. список Знак"/>
    <w:basedOn w:val="a6"/>
    <w:link w:val="a3"/>
    <w:rsid w:val="00DC6833"/>
    <w:rPr>
      <w:rFonts w:ascii="Times New Roman" w:hAnsi="Times New Roman" w:cs="Times New Roman"/>
      <w:color w:val="000000" w:themeColor="text1"/>
      <w:sz w:val="28"/>
      <w:szCs w:val="28"/>
      <w:lang w:val="uk-UA" w:eastAsia="ru-RU"/>
    </w:rPr>
  </w:style>
  <w:style w:type="paragraph" w:customStyle="1" w:styleId="afffb">
    <w:name w:val="Табл_название"/>
    <w:basedOn w:val="a5"/>
    <w:link w:val="afffc"/>
    <w:qFormat/>
    <w:rsid w:val="00777D5B"/>
    <w:pPr>
      <w:suppressAutoHyphens/>
      <w:spacing w:before="480" w:after="0" w:line="360" w:lineRule="auto"/>
      <w:ind w:firstLine="851"/>
      <w:jc w:val="both"/>
    </w:pPr>
    <w:rPr>
      <w:rFonts w:ascii="Times New Roman" w:hAnsi="Times New Roman"/>
      <w:sz w:val="28"/>
      <w:lang w:val="ru-RU" w:eastAsia="ar-SA"/>
    </w:rPr>
  </w:style>
  <w:style w:type="character" w:customStyle="1" w:styleId="afffc">
    <w:name w:val="Табл_название Знак"/>
    <w:basedOn w:val="a6"/>
    <w:link w:val="afffb"/>
    <w:rsid w:val="00777D5B"/>
    <w:rPr>
      <w:rFonts w:ascii="Times New Roman" w:hAnsi="Times New Roman"/>
      <w:sz w:val="28"/>
      <w:lang w:val="ru-RU" w:eastAsia="ar-SA"/>
    </w:rPr>
  </w:style>
  <w:style w:type="paragraph" w:customStyle="1" w:styleId="Title3rd">
    <w:name w:val="Title_3rd"/>
    <w:basedOn w:val="3"/>
    <w:link w:val="Title3rd0"/>
    <w:qFormat/>
    <w:rsid w:val="00777D5B"/>
    <w:pPr>
      <w:keepNext/>
      <w:keepLines/>
      <w:numPr>
        <w:ilvl w:val="0"/>
        <w:numId w:val="0"/>
      </w:numPr>
      <w:spacing w:before="600" w:beforeAutospacing="0" w:after="600" w:afterAutospacing="0" w:line="360" w:lineRule="auto"/>
      <w:ind w:firstLine="851"/>
      <w:jc w:val="left"/>
    </w:pPr>
    <w:rPr>
      <w:rFonts w:eastAsiaTheme="majorEastAsia" w:cstheme="majorBidi"/>
      <w:bCs w:val="0"/>
      <w:i/>
      <w:color w:val="000000" w:themeColor="text1"/>
      <w:sz w:val="28"/>
      <w:szCs w:val="24"/>
    </w:rPr>
  </w:style>
  <w:style w:type="character" w:customStyle="1" w:styleId="Title3rd0">
    <w:name w:val="Title_3rd Знак"/>
    <w:basedOn w:val="31"/>
    <w:link w:val="Title3rd"/>
    <w:rsid w:val="00777D5B"/>
    <w:rPr>
      <w:rFonts w:ascii="Times New Roman" w:eastAsiaTheme="majorEastAsia" w:hAnsi="Times New Roman" w:cstheme="majorBidi"/>
      <w:b/>
      <w:bCs w:val="0"/>
      <w:i/>
      <w:color w:val="000000" w:themeColor="text1"/>
      <w:sz w:val="28"/>
      <w:szCs w:val="24"/>
      <w:lang w:val="ru-RU" w:eastAsia="ru-RU"/>
    </w:rPr>
  </w:style>
  <w:style w:type="character" w:customStyle="1" w:styleId="Common0">
    <w:name w:val="Common Знак"/>
    <w:basedOn w:val="a6"/>
    <w:link w:val="Common"/>
    <w:rsid w:val="00777D5B"/>
    <w:rPr>
      <w:rFonts w:ascii="Times New Roman" w:hAnsi="Times New Roman"/>
      <w:sz w:val="28"/>
      <w:lang w:val="ru-RU"/>
    </w:rPr>
  </w:style>
  <w:style w:type="paragraph" w:styleId="HTML">
    <w:name w:val="HTML Preformatted"/>
    <w:basedOn w:val="a5"/>
    <w:link w:val="HTML0"/>
    <w:uiPriority w:val="99"/>
    <w:semiHidden/>
    <w:unhideWhenUsed/>
    <w:rsid w:val="00867F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6"/>
    <w:link w:val="HTML"/>
    <w:uiPriority w:val="99"/>
    <w:semiHidden/>
    <w:rsid w:val="00867FDC"/>
    <w:rPr>
      <w:rFonts w:ascii="Courier New" w:eastAsia="Times New Roman" w:hAnsi="Courier New" w:cs="Courier New"/>
      <w:sz w:val="20"/>
      <w:szCs w:val="2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95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9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7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03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4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07" Type="http://schemas.openxmlformats.org/officeDocument/2006/relationships/header" Target="header3.xml"/><Relationship Id="rId11" Type="http://schemas.openxmlformats.org/officeDocument/2006/relationships/hyperlink" Target="https://play.google.com/store/apps/dev?id=5700313618786177705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87" Type="http://schemas.openxmlformats.org/officeDocument/2006/relationships/image" Target="media/image78.jpeg"/><Relationship Id="rId102" Type="http://schemas.openxmlformats.org/officeDocument/2006/relationships/image" Target="media/image93.jpeg"/><Relationship Id="rId5" Type="http://schemas.openxmlformats.org/officeDocument/2006/relationships/webSettings" Target="webSettings.xml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90" Type="http://schemas.openxmlformats.org/officeDocument/2006/relationships/image" Target="media/image81.jpeg"/><Relationship Id="rId95" Type="http://schemas.openxmlformats.org/officeDocument/2006/relationships/image" Target="media/image86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100" Type="http://schemas.openxmlformats.org/officeDocument/2006/relationships/image" Target="media/image91.jpeg"/><Relationship Id="rId105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103" Type="http://schemas.openxmlformats.org/officeDocument/2006/relationships/image" Target="media/image94.jpeg"/><Relationship Id="rId108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106" Type="http://schemas.openxmlformats.org/officeDocument/2006/relationships/header" Target="header2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4" Type="http://schemas.openxmlformats.org/officeDocument/2006/relationships/settings" Target="settings.xml"/><Relationship Id="rId9" Type="http://schemas.openxmlformats.org/officeDocument/2006/relationships/hyperlink" Target="https://play.google.com/store/apps/developer?id=Mobile+Dimension+LLC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109" Type="http://schemas.openxmlformats.org/officeDocument/2006/relationships/theme" Target="theme/theme1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97" Type="http://schemas.openxmlformats.org/officeDocument/2006/relationships/image" Target="media/image88.jpeg"/><Relationship Id="rId104" Type="http://schemas.openxmlformats.org/officeDocument/2006/relationships/image" Target="media/image95.jpeg"/><Relationship Id="rId7" Type="http://schemas.openxmlformats.org/officeDocument/2006/relationships/endnotes" Target="endnotes.xml"/><Relationship Id="rId71" Type="http://schemas.openxmlformats.org/officeDocument/2006/relationships/image" Target="media/image62.jpeg"/><Relationship Id="rId92" Type="http://schemas.openxmlformats.org/officeDocument/2006/relationships/image" Target="media/image8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ocuments\&#1053;&#1086;&#1074;&#1072;&#1103;%20&#1087;&#1072;&#1087;&#1082;&#1072;\3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95B34D-3A43-492B-A171-03FC6AC2BC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3.dotx</Template>
  <TotalTime>473</TotalTime>
  <Pages>105</Pages>
  <Words>10677</Words>
  <Characters>60865</Characters>
  <Application>Microsoft Office Word</Application>
  <DocSecurity>0</DocSecurity>
  <Lines>507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71400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RePack by Diakov</dc:creator>
  <cp:lastModifiedBy>Пользователь</cp:lastModifiedBy>
  <cp:revision>15</cp:revision>
  <cp:lastPrinted>2018-03-19T11:44:00Z</cp:lastPrinted>
  <dcterms:created xsi:type="dcterms:W3CDTF">2018-12-20T20:36:00Z</dcterms:created>
  <dcterms:modified xsi:type="dcterms:W3CDTF">2018-12-26T09:26:00Z</dcterms:modified>
</cp:coreProperties>
</file>